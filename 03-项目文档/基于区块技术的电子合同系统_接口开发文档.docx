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522"/>
      </w:tblGrid>
      <w:tr w:rsidR="005E55F6" w14:paraId="30331966" w14:textId="77777777">
        <w:trPr>
          <w:trHeight w:val="2880"/>
          <w:jc w:val="center"/>
        </w:trPr>
        <w:tc>
          <w:tcPr>
            <w:tcW w:w="8522" w:type="dxa"/>
          </w:tcPr>
          <w:p w14:paraId="490A6E37" w14:textId="77777777" w:rsidR="005E55F6" w:rsidRDefault="00000000">
            <w:pPr>
              <w:jc w:val="center"/>
              <w:rPr>
                <w:rFonts w:ascii="Cambria" w:hAnsi="Cambria"/>
                <w:caps/>
              </w:rPr>
            </w:pPr>
            <w:r>
              <w:rPr>
                <w:rFonts w:ascii="Cambria" w:hAnsi="Cambria" w:hint="eastAsia"/>
                <w:caps/>
                <w:noProof/>
              </w:rPr>
              <w:drawing>
                <wp:inline distT="0" distB="0" distL="114300" distR="114300" wp14:anchorId="5B2E57DF" wp14:editId="1BEDE9BE">
                  <wp:extent cx="1554480" cy="1554480"/>
                  <wp:effectExtent l="0" t="0" r="0" b="0"/>
                  <wp:docPr id="1" name="图片 1" descr="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校徽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0" cy="1554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55F6" w14:paraId="6C79C315" w14:textId="77777777">
        <w:trPr>
          <w:trHeight w:val="1440"/>
          <w:jc w:val="center"/>
        </w:trPr>
        <w:tc>
          <w:tcPr>
            <w:tcW w:w="8522" w:type="dxa"/>
            <w:tcBorders>
              <w:bottom w:val="single" w:sz="4" w:space="0" w:color="4F81BD"/>
            </w:tcBorders>
            <w:vAlign w:val="center"/>
          </w:tcPr>
          <w:p w14:paraId="33621EF2" w14:textId="73477E76" w:rsidR="005E55F6" w:rsidRDefault="00B5335F">
            <w:pPr>
              <w:jc w:val="center"/>
              <w:rPr>
                <w:rFonts w:ascii="Cambria" w:hAnsi="Cambria" w:hint="eastAsia"/>
                <w:sz w:val="80"/>
                <w:szCs w:val="80"/>
              </w:rPr>
            </w:pPr>
            <w:r>
              <w:rPr>
                <w:rFonts w:ascii="Cambria" w:hAnsi="Cambria" w:hint="eastAsia"/>
                <w:sz w:val="80"/>
                <w:szCs w:val="80"/>
              </w:rPr>
              <w:t>基于区块链的电子合同系统</w:t>
            </w:r>
          </w:p>
          <w:p w14:paraId="5649E8ED" w14:textId="77777777" w:rsidR="005E55F6" w:rsidRDefault="00000000">
            <w:pPr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 w:hint="eastAsia"/>
                <w:sz w:val="80"/>
                <w:szCs w:val="80"/>
              </w:rPr>
              <w:t>接口开发文档</w:t>
            </w:r>
          </w:p>
        </w:tc>
      </w:tr>
      <w:tr w:rsidR="005E55F6" w14:paraId="5FE8EDDA" w14:textId="77777777">
        <w:trPr>
          <w:trHeight w:val="720"/>
          <w:jc w:val="center"/>
        </w:trPr>
        <w:tc>
          <w:tcPr>
            <w:tcW w:w="8522" w:type="dxa"/>
            <w:tcBorders>
              <w:top w:val="single" w:sz="4" w:space="0" w:color="4F81BD"/>
            </w:tcBorders>
            <w:vAlign w:val="center"/>
          </w:tcPr>
          <w:p w14:paraId="163DE78E" w14:textId="77777777" w:rsidR="005E55F6" w:rsidRDefault="00000000">
            <w:pPr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 w:hint="eastAsia"/>
                <w:sz w:val="44"/>
                <w:szCs w:val="44"/>
              </w:rPr>
              <w:t>V1.0</w:t>
            </w:r>
          </w:p>
        </w:tc>
      </w:tr>
      <w:tr w:rsidR="005E55F6" w14:paraId="58160410" w14:textId="77777777">
        <w:trPr>
          <w:trHeight w:val="360"/>
          <w:jc w:val="center"/>
        </w:trPr>
        <w:tc>
          <w:tcPr>
            <w:tcW w:w="8522" w:type="dxa"/>
            <w:vAlign w:val="center"/>
          </w:tcPr>
          <w:p w14:paraId="05F9B80A" w14:textId="77777777" w:rsidR="005E55F6" w:rsidRDefault="005E55F6">
            <w:pPr>
              <w:jc w:val="center"/>
            </w:pPr>
          </w:p>
        </w:tc>
      </w:tr>
      <w:tr w:rsidR="005E55F6" w14:paraId="1D601023" w14:textId="77777777">
        <w:trPr>
          <w:trHeight w:val="360"/>
          <w:jc w:val="center"/>
        </w:trPr>
        <w:tc>
          <w:tcPr>
            <w:tcW w:w="8522" w:type="dxa"/>
            <w:vAlign w:val="center"/>
          </w:tcPr>
          <w:p w14:paraId="5FA6CF00" w14:textId="77777777" w:rsidR="005E55F6" w:rsidRDefault="005E55F6">
            <w:pPr>
              <w:jc w:val="center"/>
              <w:rPr>
                <w:b/>
                <w:bCs/>
              </w:rPr>
            </w:pPr>
          </w:p>
        </w:tc>
      </w:tr>
      <w:tr w:rsidR="005E55F6" w14:paraId="0B3C8FE0" w14:textId="77777777">
        <w:trPr>
          <w:trHeight w:val="360"/>
          <w:jc w:val="center"/>
        </w:trPr>
        <w:tc>
          <w:tcPr>
            <w:tcW w:w="8522" w:type="dxa"/>
            <w:vAlign w:val="center"/>
          </w:tcPr>
          <w:p w14:paraId="0957E017" w14:textId="77777777" w:rsidR="005E55F6" w:rsidRDefault="005E55F6">
            <w:pPr>
              <w:jc w:val="center"/>
              <w:rPr>
                <w:b/>
                <w:bCs/>
              </w:rPr>
            </w:pPr>
          </w:p>
        </w:tc>
      </w:tr>
    </w:tbl>
    <w:p w14:paraId="2D683CB9" w14:textId="77777777" w:rsidR="005E55F6" w:rsidRDefault="005E55F6"/>
    <w:p w14:paraId="12EE4F77" w14:textId="77777777" w:rsidR="005E55F6" w:rsidRDefault="005E55F6"/>
    <w:tbl>
      <w:tblPr>
        <w:tblpPr w:leftFromText="187" w:rightFromText="187" w:horzAnchor="margin" w:tblpXSpec="center" w:tblpYSpec="bottom"/>
        <w:tblW w:w="0" w:type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5E55F6" w14:paraId="3BE7000A" w14:textId="77777777">
        <w:tc>
          <w:tcPr>
            <w:tcW w:w="8522" w:type="dxa"/>
          </w:tcPr>
          <w:p w14:paraId="5B6B3BEE" w14:textId="77777777" w:rsidR="005E55F6" w:rsidRDefault="005E55F6"/>
        </w:tc>
      </w:tr>
    </w:tbl>
    <w:p w14:paraId="27F94CA9" w14:textId="77777777" w:rsidR="005E55F6" w:rsidRDefault="005E55F6"/>
    <w:p w14:paraId="21FEBEBF" w14:textId="77777777" w:rsidR="005E55F6" w:rsidRDefault="00000000">
      <w:pPr>
        <w:jc w:val="center"/>
        <w:rPr>
          <w:rFonts w:ascii="黑体" w:eastAsia="黑体" w:hAnsi="黑体"/>
          <w:sz w:val="28"/>
          <w:szCs w:val="28"/>
        </w:rPr>
      </w:pPr>
      <w:r>
        <w:br w:type="page"/>
      </w:r>
      <w:r>
        <w:rPr>
          <w:rFonts w:ascii="黑体" w:eastAsia="黑体" w:hAnsi="黑体" w:hint="eastAsia"/>
          <w:sz w:val="28"/>
          <w:szCs w:val="28"/>
        </w:rPr>
        <w:lastRenderedPageBreak/>
        <w:t>文档修改记录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E55F6" w14:paraId="5CDFBAB9" w14:textId="77777777">
        <w:tc>
          <w:tcPr>
            <w:tcW w:w="2130" w:type="dxa"/>
          </w:tcPr>
          <w:p w14:paraId="44E86693" w14:textId="77777777" w:rsidR="005E55F6" w:rsidRDefault="00000000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130" w:type="dxa"/>
          </w:tcPr>
          <w:p w14:paraId="22B3F04B" w14:textId="77777777" w:rsidR="005E55F6" w:rsidRDefault="00000000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131" w:type="dxa"/>
          </w:tcPr>
          <w:p w14:paraId="6C162D62" w14:textId="77777777" w:rsidR="005E55F6" w:rsidRDefault="00000000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2131" w:type="dxa"/>
          </w:tcPr>
          <w:p w14:paraId="29D7F506" w14:textId="77777777" w:rsidR="005E55F6" w:rsidRDefault="00000000">
            <w:pPr>
              <w:jc w:val="center"/>
            </w:pPr>
            <w:r>
              <w:rPr>
                <w:rFonts w:hint="eastAsia"/>
              </w:rPr>
              <w:t>修改内容</w:t>
            </w:r>
          </w:p>
        </w:tc>
      </w:tr>
      <w:tr w:rsidR="005E55F6" w14:paraId="5F195E7E" w14:textId="77777777">
        <w:tc>
          <w:tcPr>
            <w:tcW w:w="2130" w:type="dxa"/>
          </w:tcPr>
          <w:p w14:paraId="0E0B395B" w14:textId="77777777" w:rsidR="005E55F6" w:rsidRDefault="0000000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14:paraId="5FA40BFB" w14:textId="77777777" w:rsidR="005E55F6" w:rsidRDefault="00000000">
            <w:pPr>
              <w:jc w:val="center"/>
            </w:pPr>
            <w:r>
              <w:t>20</w:t>
            </w:r>
            <w:r>
              <w:rPr>
                <w:rFonts w:hint="eastAsia"/>
              </w:rPr>
              <w:t>24</w:t>
            </w:r>
            <w:r>
              <w:t>/</w:t>
            </w:r>
            <w:r>
              <w:rPr>
                <w:rFonts w:hint="eastAsia"/>
              </w:rPr>
              <w:t>4</w:t>
            </w:r>
            <w:r>
              <w:t>/</w:t>
            </w:r>
            <w:r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14:paraId="336C97AB" w14:textId="083AC0F4" w:rsidR="005E55F6" w:rsidRDefault="001E68AB">
            <w:pPr>
              <w:jc w:val="center"/>
            </w:pPr>
            <w:r>
              <w:rPr>
                <w:rFonts w:hint="eastAsia"/>
              </w:rPr>
              <w:t>李钰晨</w:t>
            </w:r>
          </w:p>
        </w:tc>
        <w:tc>
          <w:tcPr>
            <w:tcW w:w="2131" w:type="dxa"/>
          </w:tcPr>
          <w:p w14:paraId="68033BC8" w14:textId="77777777" w:rsidR="005E55F6" w:rsidRDefault="00000000">
            <w:pPr>
              <w:jc w:val="center"/>
            </w:pPr>
            <w:r>
              <w:rPr>
                <w:rFonts w:hint="eastAsia"/>
              </w:rPr>
              <w:t>创建基准版本</w:t>
            </w:r>
          </w:p>
        </w:tc>
      </w:tr>
      <w:tr w:rsidR="005E55F6" w14:paraId="29C00060" w14:textId="77777777">
        <w:tc>
          <w:tcPr>
            <w:tcW w:w="2130" w:type="dxa"/>
          </w:tcPr>
          <w:p w14:paraId="6B4AE4C2" w14:textId="5108FBB9" w:rsidR="005E55F6" w:rsidRDefault="001E68A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14:paraId="3336D047" w14:textId="5B97B214" w:rsidR="005E55F6" w:rsidRDefault="001E68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2024/6/27</w:t>
            </w:r>
          </w:p>
        </w:tc>
        <w:tc>
          <w:tcPr>
            <w:tcW w:w="2131" w:type="dxa"/>
          </w:tcPr>
          <w:p w14:paraId="58E0F98D" w14:textId="24DF9871" w:rsidR="005E55F6" w:rsidRDefault="001E68AB">
            <w:pPr>
              <w:jc w:val="center"/>
            </w:pPr>
            <w:r>
              <w:rPr>
                <w:rFonts w:hint="eastAsia"/>
              </w:rPr>
              <w:t>李钰晨</w:t>
            </w:r>
          </w:p>
        </w:tc>
        <w:tc>
          <w:tcPr>
            <w:tcW w:w="2131" w:type="dxa"/>
          </w:tcPr>
          <w:p w14:paraId="49D2742F" w14:textId="15DFC084" w:rsidR="005E55F6" w:rsidRDefault="001E68AB">
            <w:pPr>
              <w:jc w:val="center"/>
            </w:pPr>
            <w:r>
              <w:rPr>
                <w:rFonts w:hint="eastAsia"/>
              </w:rPr>
              <w:t>完成接口文档</w:t>
            </w:r>
          </w:p>
        </w:tc>
      </w:tr>
      <w:tr w:rsidR="005E55F6" w14:paraId="46324DCE" w14:textId="77777777">
        <w:tc>
          <w:tcPr>
            <w:tcW w:w="2130" w:type="dxa"/>
          </w:tcPr>
          <w:p w14:paraId="45DB196C" w14:textId="77777777" w:rsidR="005E55F6" w:rsidRDefault="005E55F6">
            <w:pPr>
              <w:jc w:val="center"/>
            </w:pPr>
          </w:p>
        </w:tc>
        <w:tc>
          <w:tcPr>
            <w:tcW w:w="2130" w:type="dxa"/>
          </w:tcPr>
          <w:p w14:paraId="016B2712" w14:textId="77777777" w:rsidR="005E55F6" w:rsidRDefault="005E55F6">
            <w:pPr>
              <w:jc w:val="center"/>
            </w:pPr>
          </w:p>
        </w:tc>
        <w:tc>
          <w:tcPr>
            <w:tcW w:w="2131" w:type="dxa"/>
          </w:tcPr>
          <w:p w14:paraId="06C6810F" w14:textId="77777777" w:rsidR="005E55F6" w:rsidRDefault="005E55F6">
            <w:pPr>
              <w:jc w:val="center"/>
            </w:pPr>
          </w:p>
        </w:tc>
        <w:tc>
          <w:tcPr>
            <w:tcW w:w="2131" w:type="dxa"/>
          </w:tcPr>
          <w:p w14:paraId="0851D3AD" w14:textId="77777777" w:rsidR="005E55F6" w:rsidRDefault="005E55F6">
            <w:pPr>
              <w:jc w:val="center"/>
            </w:pPr>
          </w:p>
        </w:tc>
      </w:tr>
      <w:tr w:rsidR="005E55F6" w14:paraId="0BE6B45B" w14:textId="77777777">
        <w:tc>
          <w:tcPr>
            <w:tcW w:w="2130" w:type="dxa"/>
          </w:tcPr>
          <w:p w14:paraId="12DFB1A4" w14:textId="77777777" w:rsidR="005E55F6" w:rsidRDefault="005E55F6">
            <w:pPr>
              <w:jc w:val="center"/>
            </w:pPr>
          </w:p>
        </w:tc>
        <w:tc>
          <w:tcPr>
            <w:tcW w:w="2130" w:type="dxa"/>
          </w:tcPr>
          <w:p w14:paraId="2AAE9BA0" w14:textId="77777777" w:rsidR="005E55F6" w:rsidRDefault="005E55F6">
            <w:pPr>
              <w:jc w:val="center"/>
            </w:pPr>
          </w:p>
        </w:tc>
        <w:tc>
          <w:tcPr>
            <w:tcW w:w="2131" w:type="dxa"/>
          </w:tcPr>
          <w:p w14:paraId="079501B3" w14:textId="77777777" w:rsidR="005E55F6" w:rsidRDefault="005E55F6">
            <w:pPr>
              <w:jc w:val="center"/>
            </w:pPr>
          </w:p>
        </w:tc>
        <w:tc>
          <w:tcPr>
            <w:tcW w:w="2131" w:type="dxa"/>
          </w:tcPr>
          <w:p w14:paraId="7A6EE8D2" w14:textId="77777777" w:rsidR="005E55F6" w:rsidRDefault="005E55F6">
            <w:pPr>
              <w:jc w:val="center"/>
            </w:pPr>
          </w:p>
        </w:tc>
      </w:tr>
      <w:tr w:rsidR="005E55F6" w14:paraId="60E7322D" w14:textId="77777777">
        <w:tc>
          <w:tcPr>
            <w:tcW w:w="2130" w:type="dxa"/>
          </w:tcPr>
          <w:p w14:paraId="2CA1C879" w14:textId="77777777" w:rsidR="005E55F6" w:rsidRDefault="005E55F6">
            <w:pPr>
              <w:jc w:val="center"/>
            </w:pPr>
          </w:p>
        </w:tc>
        <w:tc>
          <w:tcPr>
            <w:tcW w:w="2130" w:type="dxa"/>
          </w:tcPr>
          <w:p w14:paraId="55949363" w14:textId="77777777" w:rsidR="005E55F6" w:rsidRDefault="005E55F6">
            <w:pPr>
              <w:jc w:val="center"/>
            </w:pPr>
          </w:p>
        </w:tc>
        <w:tc>
          <w:tcPr>
            <w:tcW w:w="2131" w:type="dxa"/>
          </w:tcPr>
          <w:p w14:paraId="3FE7171B" w14:textId="77777777" w:rsidR="005E55F6" w:rsidRDefault="005E55F6">
            <w:pPr>
              <w:jc w:val="center"/>
            </w:pPr>
          </w:p>
        </w:tc>
        <w:tc>
          <w:tcPr>
            <w:tcW w:w="2131" w:type="dxa"/>
          </w:tcPr>
          <w:p w14:paraId="1F6E2DFE" w14:textId="77777777" w:rsidR="005E55F6" w:rsidRDefault="005E55F6">
            <w:pPr>
              <w:jc w:val="center"/>
            </w:pPr>
          </w:p>
        </w:tc>
      </w:tr>
    </w:tbl>
    <w:p w14:paraId="207CDE70" w14:textId="77777777" w:rsidR="005E55F6" w:rsidRDefault="005E55F6">
      <w:pPr>
        <w:jc w:val="center"/>
      </w:pPr>
    </w:p>
    <w:p w14:paraId="716E2C5A" w14:textId="77777777" w:rsidR="005E55F6" w:rsidRDefault="00000000">
      <w:pPr>
        <w:jc w:val="center"/>
      </w:pPr>
      <w:r>
        <w:br w:type="page"/>
      </w:r>
    </w:p>
    <w:sdt>
      <w:sdtPr>
        <w:rPr>
          <w:rFonts w:ascii="宋体" w:hAnsi="宋体"/>
          <w:sz w:val="21"/>
        </w:rPr>
        <w:id w:val="147456837"/>
        <w15:color w:val="DBDBDB"/>
        <w:docPartObj>
          <w:docPartGallery w:val="Table of Contents"/>
          <w:docPartUnique/>
        </w:docPartObj>
      </w:sdtPr>
      <w:sdtEndPr>
        <w:rPr>
          <w:rFonts w:ascii="Calibri" w:hAnsi="Calibri"/>
          <w:sz w:val="22"/>
        </w:rPr>
      </w:sdtEndPr>
      <w:sdtContent>
        <w:p w14:paraId="2AA86558" w14:textId="77777777" w:rsidR="005E55F6" w:rsidRDefault="00000000">
          <w:pPr>
            <w:jc w:val="center"/>
          </w:pPr>
          <w:r>
            <w:rPr>
              <w:rFonts w:ascii="黑体" w:eastAsia="黑体" w:hAnsi="黑体" w:hint="eastAsia"/>
              <w:sz w:val="28"/>
              <w:szCs w:val="28"/>
            </w:rPr>
            <w:t>目录</w:t>
          </w: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</w:p>
        <w:p w14:paraId="1944A322" w14:textId="77777777" w:rsidR="005E55F6" w:rsidRDefault="00000000">
          <w:pPr>
            <w:pStyle w:val="TOC1"/>
            <w:tabs>
              <w:tab w:val="right" w:leader="dot" w:pos="8306"/>
            </w:tabs>
          </w:pPr>
          <w:hyperlink w:anchor="_Toc14714" w:history="1">
            <w:r>
              <w:t xml:space="preserve">1 </w:t>
            </w:r>
            <w:r>
              <w:rPr>
                <w:rFonts w:hint="eastAsia"/>
              </w:rPr>
              <w:t>文档说明</w:t>
            </w:r>
            <w:r>
              <w:tab/>
            </w:r>
            <w:r>
              <w:fldChar w:fldCharType="begin"/>
            </w:r>
            <w:r>
              <w:instrText xml:space="preserve"> PAGEREF _Toc14714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793311BC" w14:textId="77777777" w:rsidR="005E55F6" w:rsidRDefault="00000000">
          <w:pPr>
            <w:pStyle w:val="TOC1"/>
            <w:tabs>
              <w:tab w:val="right" w:leader="dot" w:pos="8306"/>
            </w:tabs>
          </w:pPr>
          <w:hyperlink w:anchor="_Toc25451" w:history="1">
            <w:r>
              <w:t xml:space="preserve">2 </w:t>
            </w:r>
            <w:r>
              <w:rPr>
                <w:rFonts w:hint="eastAsia"/>
              </w:rPr>
              <w:t>通用说明</w:t>
            </w:r>
            <w:r>
              <w:tab/>
            </w:r>
            <w:r>
              <w:fldChar w:fldCharType="begin"/>
            </w:r>
            <w:r>
              <w:instrText xml:space="preserve"> PAGEREF _Toc25451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373C56F4" w14:textId="77777777" w:rsidR="005E55F6" w:rsidRDefault="00000000">
          <w:pPr>
            <w:pStyle w:val="TOC2"/>
            <w:tabs>
              <w:tab w:val="right" w:leader="dot" w:pos="8306"/>
            </w:tabs>
          </w:pPr>
          <w:hyperlink w:anchor="_Toc6082" w:history="1">
            <w:r>
              <w:rPr>
                <w:rFonts w:hint="eastAsia"/>
              </w:rPr>
              <w:t xml:space="preserve">2.1 </w:t>
            </w:r>
            <w:r>
              <w:rPr>
                <w:rFonts w:hint="eastAsia"/>
              </w:rPr>
              <w:t>通用错误返回</w:t>
            </w:r>
            <w:r>
              <w:tab/>
            </w:r>
            <w:r>
              <w:fldChar w:fldCharType="begin"/>
            </w:r>
            <w:r>
              <w:instrText xml:space="preserve"> PAGEREF _Toc6082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20E099A5" w14:textId="77777777" w:rsidR="005E55F6" w:rsidRDefault="00000000">
          <w:pPr>
            <w:pStyle w:val="TOC3"/>
            <w:tabs>
              <w:tab w:val="right" w:leader="dot" w:pos="8306"/>
            </w:tabs>
          </w:pPr>
          <w:hyperlink w:anchor="_Toc1133" w:history="1">
            <w:r>
              <w:rPr>
                <w:rFonts w:hint="eastAsia"/>
              </w:rPr>
              <w:t xml:space="preserve">2.1.1 </w:t>
            </w:r>
            <w:r>
              <w:rPr>
                <w:rFonts w:hint="eastAsia"/>
              </w:rPr>
              <w:t>返回格式</w:t>
            </w:r>
            <w:r>
              <w:tab/>
            </w:r>
            <w:r>
              <w:fldChar w:fldCharType="begin"/>
            </w:r>
            <w:r>
              <w:instrText xml:space="preserve"> PAGEREF _Toc1133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637321F6" w14:textId="77777777" w:rsidR="005E55F6" w:rsidRDefault="00000000">
          <w:pPr>
            <w:pStyle w:val="TOC3"/>
            <w:tabs>
              <w:tab w:val="right" w:leader="dot" w:pos="8306"/>
            </w:tabs>
          </w:pPr>
          <w:hyperlink w:anchor="_Toc199" w:history="1">
            <w:r>
              <w:rPr>
                <w:rFonts w:hint="eastAsia"/>
              </w:rPr>
              <w:t xml:space="preserve">2.1.2 </w:t>
            </w:r>
            <w:r>
              <w:rPr>
                <w:rFonts w:hint="eastAsia"/>
              </w:rPr>
              <w:t>错误码参照</w:t>
            </w:r>
            <w:r>
              <w:tab/>
            </w:r>
            <w:r>
              <w:fldChar w:fldCharType="begin"/>
            </w:r>
            <w:r>
              <w:instrText xml:space="preserve"> PAGEREF _Toc199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52EABE19" w14:textId="77777777" w:rsidR="005E55F6" w:rsidRDefault="00000000">
          <w:pPr>
            <w:pStyle w:val="TOC1"/>
            <w:tabs>
              <w:tab w:val="right" w:leader="dot" w:pos="8306"/>
            </w:tabs>
          </w:pPr>
          <w:hyperlink w:anchor="_Toc26196" w:history="1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详细接口</w:t>
            </w:r>
            <w:r>
              <w:tab/>
            </w:r>
            <w:r>
              <w:fldChar w:fldCharType="begin"/>
            </w:r>
            <w:r>
              <w:instrText xml:space="preserve"> PAGEREF _Toc26196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128B95DC" w14:textId="77777777" w:rsidR="005E55F6" w:rsidRDefault="00000000">
          <w:pPr>
            <w:pStyle w:val="TOC2"/>
            <w:tabs>
              <w:tab w:val="right" w:leader="dot" w:pos="8306"/>
            </w:tabs>
          </w:pPr>
          <w:hyperlink w:anchor="_Toc206" w:history="1">
            <w:r>
              <w:rPr>
                <w:rFonts w:hint="eastAsia"/>
              </w:rPr>
              <w:t xml:space="preserve">3.1 </w:t>
            </w:r>
            <w:r>
              <w:rPr>
                <w:rFonts w:hint="eastAsia"/>
              </w:rPr>
              <w:t>用户模块</w:t>
            </w:r>
            <w:r>
              <w:tab/>
            </w:r>
            <w:r>
              <w:fldChar w:fldCharType="begin"/>
            </w:r>
            <w:r>
              <w:instrText xml:space="preserve"> PAGEREF _Toc206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1000C50F" w14:textId="77777777" w:rsidR="005E55F6" w:rsidRDefault="00000000">
          <w:pPr>
            <w:pStyle w:val="TOC3"/>
            <w:tabs>
              <w:tab w:val="right" w:leader="dot" w:pos="8306"/>
            </w:tabs>
          </w:pPr>
          <w:hyperlink w:anchor="_Toc32555" w:history="1">
            <w:r>
              <w:rPr>
                <w:rFonts w:hint="eastAsia"/>
              </w:rPr>
              <w:t xml:space="preserve">3.1.1 </w:t>
            </w:r>
            <w:r>
              <w:rPr>
                <w:rFonts w:ascii="Calibri Light" w:hAnsi="Calibri Light" w:cs="Times New Roman" w:hint="eastAsia"/>
                <w:bCs/>
              </w:rPr>
              <w:t>用户注册</w:t>
            </w:r>
            <w:r>
              <w:tab/>
            </w:r>
            <w:r>
              <w:fldChar w:fldCharType="begin"/>
            </w:r>
            <w:r>
              <w:instrText xml:space="preserve"> PAGEREF _Toc32555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08948367" w14:textId="77777777" w:rsidR="005E55F6" w:rsidRDefault="00000000">
          <w:pPr>
            <w:pStyle w:val="TOC2"/>
            <w:tabs>
              <w:tab w:val="right" w:leader="dot" w:pos="8306"/>
            </w:tabs>
          </w:pPr>
          <w:hyperlink w:anchor="_Toc19752" w:history="1">
            <w:r>
              <w:rPr>
                <w:rFonts w:hint="eastAsia"/>
              </w:rPr>
              <w:t xml:space="preserve">3.2 </w:t>
            </w:r>
            <w:r>
              <w:rPr>
                <w:rFonts w:hint="eastAsia"/>
              </w:rPr>
              <w:t>订单模块</w:t>
            </w:r>
            <w:r>
              <w:tab/>
            </w:r>
            <w:r>
              <w:fldChar w:fldCharType="begin"/>
            </w:r>
            <w:r>
              <w:instrText xml:space="preserve"> PAGEREF _Toc19752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4481CDAD" w14:textId="77777777" w:rsidR="005E55F6" w:rsidRDefault="00000000">
          <w:pPr>
            <w:pStyle w:val="TOC3"/>
            <w:tabs>
              <w:tab w:val="right" w:leader="dot" w:pos="8306"/>
            </w:tabs>
          </w:pPr>
          <w:hyperlink w:anchor="_Toc12457" w:history="1">
            <w:r>
              <w:rPr>
                <w:rFonts w:hint="eastAsia"/>
              </w:rPr>
              <w:t xml:space="preserve">3.2.1 </w:t>
            </w:r>
            <w:r>
              <w:rPr>
                <w:rFonts w:cs="Times New Roman" w:hint="eastAsia"/>
                <w:bCs/>
              </w:rPr>
              <w:t>获取单个订单</w:t>
            </w:r>
            <w:r>
              <w:tab/>
            </w:r>
            <w:r>
              <w:fldChar w:fldCharType="begin"/>
            </w:r>
            <w:r>
              <w:instrText xml:space="preserve"> PAGEREF _Toc12457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42BC35B9" w14:textId="77777777" w:rsidR="005E55F6" w:rsidRDefault="00000000">
          <w:pPr>
            <w:spacing w:after="0" w:line="240" w:lineRule="auto"/>
            <w:jc w:val="center"/>
          </w:pPr>
          <w:r>
            <w:fldChar w:fldCharType="end"/>
          </w:r>
        </w:p>
      </w:sdtContent>
    </w:sdt>
    <w:p w14:paraId="4965C5CF" w14:textId="77777777" w:rsidR="005E55F6" w:rsidRDefault="005E55F6"/>
    <w:p w14:paraId="60627A9A" w14:textId="77777777" w:rsidR="005E55F6" w:rsidRDefault="005E55F6">
      <w:pPr>
        <w:pStyle w:val="1"/>
        <w:numPr>
          <w:ilvl w:val="0"/>
          <w:numId w:val="2"/>
        </w:numPr>
        <w:sectPr w:rsidR="005E55F6">
          <w:headerReference w:type="default" r:id="rId9"/>
          <w:headerReference w:type="first" r:id="rId10"/>
          <w:pgSz w:w="11906" w:h="16838"/>
          <w:pgMar w:top="1440" w:right="1800" w:bottom="1440" w:left="1800" w:header="851" w:footer="992" w:gutter="0"/>
          <w:pgNumType w:start="0"/>
          <w:cols w:space="720"/>
          <w:titlePg/>
          <w:docGrid w:type="lines" w:linePitch="312"/>
        </w:sectPr>
      </w:pPr>
      <w:bookmarkStart w:id="0" w:name="_Toc278410904"/>
    </w:p>
    <w:p w14:paraId="3D064F12" w14:textId="77777777" w:rsidR="005E55F6" w:rsidRDefault="00000000">
      <w:pPr>
        <w:pStyle w:val="1"/>
        <w:numPr>
          <w:ilvl w:val="0"/>
          <w:numId w:val="2"/>
        </w:numPr>
      </w:pPr>
      <w:bookmarkStart w:id="1" w:name="_Toc14714"/>
      <w:r>
        <w:rPr>
          <w:rFonts w:hint="eastAsia"/>
        </w:rPr>
        <w:lastRenderedPageBreak/>
        <w:t>文档说明</w:t>
      </w:r>
      <w:bookmarkEnd w:id="0"/>
      <w:bookmarkEnd w:id="1"/>
    </w:p>
    <w:tbl>
      <w:tblPr>
        <w:tblpPr w:leftFromText="187" w:rightFromText="187" w:horzAnchor="margin" w:tblpXSpec="center" w:tblpYSpec="bottom"/>
        <w:tblW w:w="0" w:type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5E55F6" w14:paraId="40E76863" w14:textId="77777777">
        <w:tc>
          <w:tcPr>
            <w:tcW w:w="8522" w:type="dxa"/>
          </w:tcPr>
          <w:p w14:paraId="3614394F" w14:textId="77777777" w:rsidR="005E55F6" w:rsidRDefault="005E55F6">
            <w:pPr>
              <w:jc w:val="center"/>
            </w:pPr>
          </w:p>
        </w:tc>
      </w:tr>
    </w:tbl>
    <w:p w14:paraId="089C6BE5" w14:textId="2DA3866E" w:rsidR="005E55F6" w:rsidRDefault="00000000">
      <w:r>
        <w:rPr>
          <w:rFonts w:hint="eastAsia"/>
        </w:rPr>
        <w:t>该文档用于描述</w:t>
      </w:r>
      <w:r w:rsidR="001E68AB">
        <w:rPr>
          <w:rFonts w:hint="eastAsia"/>
        </w:rPr>
        <w:t>基于区块链的电子合同系统的</w:t>
      </w:r>
      <w:r>
        <w:rPr>
          <w:rFonts w:hint="eastAsia"/>
        </w:rPr>
        <w:t>各类接口明细，包括：用户注册、用户登录、用户信息获取等。本文档适用阅读人群：设计人员、前端</w:t>
      </w:r>
      <w:r>
        <w:rPr>
          <w:rFonts w:hint="eastAsia"/>
        </w:rPr>
        <w:t>WEB</w:t>
      </w:r>
      <w:r>
        <w:rPr>
          <w:rFonts w:hint="eastAsia"/>
        </w:rPr>
        <w:t>开发工程师、服务端开发工程师</w:t>
      </w:r>
    </w:p>
    <w:p w14:paraId="73E3E011" w14:textId="77777777" w:rsidR="005E55F6" w:rsidRDefault="00000000">
      <w:pPr>
        <w:pStyle w:val="1"/>
      </w:pPr>
      <w:bookmarkStart w:id="2" w:name="_Toc278410906"/>
      <w:bookmarkStart w:id="3" w:name="_Toc25451"/>
      <w:r>
        <w:rPr>
          <w:rFonts w:hint="eastAsia"/>
        </w:rPr>
        <w:t>通用说明</w:t>
      </w:r>
      <w:bookmarkEnd w:id="2"/>
      <w:bookmarkEnd w:id="3"/>
    </w:p>
    <w:p w14:paraId="0817EF01" w14:textId="77777777" w:rsidR="005E55F6" w:rsidRDefault="00000000">
      <w:pPr>
        <w:pStyle w:val="2"/>
      </w:pPr>
      <w:bookmarkStart w:id="4" w:name="_通用错误返回"/>
      <w:bookmarkStart w:id="5" w:name="_Toc6082"/>
      <w:bookmarkStart w:id="6" w:name="_Toc278410909"/>
      <w:bookmarkEnd w:id="4"/>
      <w:r>
        <w:rPr>
          <w:rFonts w:hint="eastAsia"/>
        </w:rPr>
        <w:t>通用错误返回</w:t>
      </w:r>
      <w:bookmarkEnd w:id="5"/>
      <w:bookmarkEnd w:id="6"/>
    </w:p>
    <w:p w14:paraId="1938B289" w14:textId="77777777" w:rsidR="005E55F6" w:rsidRDefault="00000000">
      <w:r>
        <w:rPr>
          <w:rFonts w:hint="eastAsia"/>
        </w:rPr>
        <w:t>当接口请求处理出错时，接口会返回通用的错误返回格式。</w:t>
      </w:r>
    </w:p>
    <w:p w14:paraId="2F25FBF3" w14:textId="77777777" w:rsidR="005E55F6" w:rsidRDefault="00000000">
      <w:pPr>
        <w:pStyle w:val="3"/>
      </w:pPr>
      <w:bookmarkStart w:id="7" w:name="_Toc278410910"/>
      <w:bookmarkStart w:id="8" w:name="_Toc1133"/>
      <w:r>
        <w:rPr>
          <w:rFonts w:hint="eastAsia"/>
        </w:rPr>
        <w:t>返回格式</w:t>
      </w:r>
      <w:bookmarkEnd w:id="7"/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5E55F6" w14:paraId="58A6A4FB" w14:textId="77777777">
        <w:tc>
          <w:tcPr>
            <w:tcW w:w="8522" w:type="dxa"/>
          </w:tcPr>
          <w:p w14:paraId="5F3F6C5F" w14:textId="77777777" w:rsidR="005E55F6" w:rsidRDefault="00000000">
            <w:r>
              <w:t>{</w:t>
            </w:r>
          </w:p>
          <w:p w14:paraId="1F2D6336" w14:textId="223F4FA3" w:rsidR="005E55F6" w:rsidRDefault="00000000">
            <w:r>
              <w:t xml:space="preserve">  “</w:t>
            </w:r>
            <w:r w:rsidR="00B5335F">
              <w:rPr>
                <w:rFonts w:hint="eastAsia"/>
              </w:rPr>
              <w:t>status</w:t>
            </w:r>
            <w:r>
              <w:t>:”</w:t>
            </w:r>
            <w:r w:rsidR="00B5335F">
              <w:rPr>
                <w:rFonts w:hint="eastAsia"/>
              </w:rPr>
              <w:t>200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79EFD5F0" w14:textId="5A51F670" w:rsidR="00B5335F" w:rsidRDefault="00000000">
            <w:r>
              <w:t xml:space="preserve">  “msg”:”</w:t>
            </w:r>
            <w:r>
              <w:rPr>
                <w:rFonts w:hint="eastAsia"/>
              </w:rPr>
              <w:t>System Error</w:t>
            </w:r>
            <w:r>
              <w:t>”</w:t>
            </w:r>
            <w:r w:rsidR="00B5335F">
              <w:rPr>
                <w:rFonts w:hint="eastAsia"/>
              </w:rPr>
              <w:t>,</w:t>
            </w:r>
          </w:p>
          <w:p w14:paraId="6F8BC827" w14:textId="00895334" w:rsidR="00B5335F" w:rsidRDefault="00B5335F" w:rsidP="00B5335F">
            <w:pPr>
              <w:ind w:firstLineChars="100" w:firstLine="220"/>
            </w:pPr>
            <w:r>
              <w:t>“</w:t>
            </w:r>
            <w:r>
              <w:rPr>
                <w:rFonts w:hint="eastAsia"/>
              </w:rPr>
              <w:t>response:{</w:t>
            </w:r>
          </w:p>
          <w:p w14:paraId="42102B30" w14:textId="65294415" w:rsidR="00B5335F" w:rsidRDefault="00B5335F" w:rsidP="00B5335F">
            <w:pPr>
              <w:ind w:firstLineChars="100" w:firstLine="220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ata:</w:t>
            </w:r>
          </w:p>
          <w:p w14:paraId="56A05666" w14:textId="03A958B2" w:rsidR="00B5335F" w:rsidRDefault="00B5335F" w:rsidP="00B5335F">
            <w:pPr>
              <w:ind w:firstLineChars="100" w:firstLine="22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  <w:r>
              <w:t>”</w:t>
            </w:r>
          </w:p>
          <w:p w14:paraId="653FB8EF" w14:textId="77777777" w:rsidR="005E55F6" w:rsidRDefault="00000000">
            <w:r>
              <w:t>}</w:t>
            </w:r>
          </w:p>
        </w:tc>
      </w:tr>
    </w:tbl>
    <w:p w14:paraId="0C140A34" w14:textId="77777777" w:rsidR="005E55F6" w:rsidRDefault="00000000">
      <w:pPr>
        <w:pStyle w:val="3"/>
      </w:pPr>
      <w:bookmarkStart w:id="9" w:name="_Toc199"/>
      <w:bookmarkStart w:id="10" w:name="_Toc278410911"/>
      <w:r>
        <w:rPr>
          <w:rFonts w:hint="eastAsia"/>
        </w:rPr>
        <w:t>错误码参照</w:t>
      </w:r>
      <w:bookmarkEnd w:id="9"/>
    </w:p>
    <w:tbl>
      <w:tblPr>
        <w:tblStyle w:val="af1"/>
        <w:tblW w:w="8497" w:type="dxa"/>
        <w:tblLook w:val="04A0" w:firstRow="1" w:lastRow="0" w:firstColumn="1" w:lastColumn="0" w:noHBand="0" w:noVBand="1"/>
      </w:tblPr>
      <w:tblGrid>
        <w:gridCol w:w="938"/>
        <w:gridCol w:w="2629"/>
        <w:gridCol w:w="4930"/>
      </w:tblGrid>
      <w:tr w:rsidR="005E55F6" w14:paraId="37FD3748" w14:textId="77777777" w:rsidTr="00B5335F">
        <w:trPr>
          <w:trHeight w:val="464"/>
        </w:trPr>
        <w:tc>
          <w:tcPr>
            <w:tcW w:w="938" w:type="dxa"/>
          </w:tcPr>
          <w:p w14:paraId="77D81845" w14:textId="77777777" w:rsidR="005E55F6" w:rsidRDefault="00000000">
            <w:r>
              <w:rPr>
                <w:rFonts w:hint="eastAsia"/>
              </w:rPr>
              <w:t>代码</w:t>
            </w:r>
          </w:p>
        </w:tc>
        <w:tc>
          <w:tcPr>
            <w:tcW w:w="2629" w:type="dxa"/>
          </w:tcPr>
          <w:p w14:paraId="382815CA" w14:textId="77777777" w:rsidR="005E55F6" w:rsidRDefault="00000000">
            <w:r>
              <w:rPr>
                <w:rFonts w:hint="eastAsia"/>
              </w:rPr>
              <w:t>错误信息</w:t>
            </w:r>
          </w:p>
        </w:tc>
        <w:tc>
          <w:tcPr>
            <w:tcW w:w="4930" w:type="dxa"/>
          </w:tcPr>
          <w:p w14:paraId="74D8B0A2" w14:textId="77777777" w:rsidR="005E55F6" w:rsidRDefault="00000000">
            <w:r>
              <w:rPr>
                <w:rFonts w:hint="eastAsia"/>
              </w:rPr>
              <w:t>详细描述</w:t>
            </w:r>
          </w:p>
        </w:tc>
      </w:tr>
      <w:tr w:rsidR="005E55F6" w14:paraId="0A7009A5" w14:textId="77777777" w:rsidTr="00B5335F">
        <w:trPr>
          <w:trHeight w:val="464"/>
        </w:trPr>
        <w:tc>
          <w:tcPr>
            <w:tcW w:w="938" w:type="dxa"/>
          </w:tcPr>
          <w:p w14:paraId="083E8586" w14:textId="7723C606" w:rsidR="005E55F6" w:rsidRDefault="00B5335F">
            <w:pPr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</w:p>
        </w:tc>
        <w:tc>
          <w:tcPr>
            <w:tcW w:w="2629" w:type="dxa"/>
          </w:tcPr>
          <w:p w14:paraId="61951A47" w14:textId="77777777" w:rsidR="005E55F6" w:rsidRDefault="00000000">
            <w:r>
              <w:rPr>
                <w:rFonts w:hint="eastAsia"/>
              </w:rPr>
              <w:t>System Error</w:t>
            </w:r>
          </w:p>
        </w:tc>
        <w:tc>
          <w:tcPr>
            <w:tcW w:w="4930" w:type="dxa"/>
          </w:tcPr>
          <w:p w14:paraId="301E0344" w14:textId="77777777" w:rsidR="005E55F6" w:rsidRDefault="00000000">
            <w:r>
              <w:rPr>
                <w:rFonts w:hint="eastAsia"/>
              </w:rPr>
              <w:t>系统错误（类似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错误）</w:t>
            </w:r>
          </w:p>
        </w:tc>
      </w:tr>
      <w:tr w:rsidR="005E55F6" w14:paraId="2BB4353A" w14:textId="77777777" w:rsidTr="00B5335F">
        <w:trPr>
          <w:trHeight w:val="464"/>
        </w:trPr>
        <w:tc>
          <w:tcPr>
            <w:tcW w:w="938" w:type="dxa"/>
          </w:tcPr>
          <w:p w14:paraId="3FD9B789" w14:textId="25C58B6C" w:rsidR="005E55F6" w:rsidRDefault="00B5335F">
            <w:pPr>
              <w:rPr>
                <w:rFonts w:hint="eastAsia"/>
              </w:rPr>
            </w:pPr>
            <w:bookmarkStart w:id="11" w:name="_Toc278410913"/>
            <w:bookmarkEnd w:id="10"/>
            <w:r>
              <w:rPr>
                <w:rFonts w:hint="eastAsia"/>
              </w:rPr>
              <w:t>504</w:t>
            </w:r>
          </w:p>
        </w:tc>
        <w:tc>
          <w:tcPr>
            <w:tcW w:w="2629" w:type="dxa"/>
          </w:tcPr>
          <w:p w14:paraId="1E62CDA0" w14:textId="77777777" w:rsidR="005E55F6" w:rsidRDefault="00000000">
            <w:r>
              <w:rPr>
                <w:rFonts w:hint="eastAsia"/>
              </w:rPr>
              <w:t>Job expired</w:t>
            </w:r>
          </w:p>
        </w:tc>
        <w:tc>
          <w:tcPr>
            <w:tcW w:w="4930" w:type="dxa"/>
          </w:tcPr>
          <w:p w14:paraId="4F773835" w14:textId="77777777" w:rsidR="005E55F6" w:rsidRDefault="00000000">
            <w:r>
              <w:rPr>
                <w:rFonts w:hint="eastAsia"/>
              </w:rPr>
              <w:t>处理超时</w:t>
            </w:r>
          </w:p>
        </w:tc>
      </w:tr>
      <w:tr w:rsidR="005E55F6" w14:paraId="0B1D3178" w14:textId="77777777" w:rsidTr="00B5335F">
        <w:trPr>
          <w:trHeight w:val="464"/>
        </w:trPr>
        <w:tc>
          <w:tcPr>
            <w:tcW w:w="938" w:type="dxa"/>
          </w:tcPr>
          <w:p w14:paraId="7FE15194" w14:textId="6A3A0E95" w:rsidR="005E55F6" w:rsidRDefault="00B5335F">
            <w:pPr>
              <w:rPr>
                <w:rFonts w:hint="eastAsia"/>
              </w:rPr>
            </w:pPr>
            <w:r>
              <w:rPr>
                <w:rFonts w:hint="eastAsia"/>
              </w:rPr>
              <w:t>401</w:t>
            </w:r>
          </w:p>
        </w:tc>
        <w:tc>
          <w:tcPr>
            <w:tcW w:w="2629" w:type="dxa"/>
          </w:tcPr>
          <w:p w14:paraId="02039AF9" w14:textId="77777777" w:rsidR="005E55F6" w:rsidRDefault="00000000">
            <w:r>
              <w:rPr>
                <w:rFonts w:hint="eastAsia"/>
              </w:rPr>
              <w:t>Need Auth Head</w:t>
            </w:r>
          </w:p>
        </w:tc>
        <w:tc>
          <w:tcPr>
            <w:tcW w:w="4930" w:type="dxa"/>
          </w:tcPr>
          <w:p w14:paraId="5F5CEDD7" w14:textId="77777777" w:rsidR="005E55F6" w:rsidRDefault="00000000">
            <w:r>
              <w:rPr>
                <w:rFonts w:hint="eastAsia"/>
              </w:rPr>
              <w:t>该请求需要携带用户认证信息</w:t>
            </w:r>
          </w:p>
        </w:tc>
      </w:tr>
      <w:tr w:rsidR="005E55F6" w14:paraId="5E1E51BC" w14:textId="77777777" w:rsidTr="00B5335F">
        <w:trPr>
          <w:trHeight w:val="464"/>
        </w:trPr>
        <w:tc>
          <w:tcPr>
            <w:tcW w:w="938" w:type="dxa"/>
          </w:tcPr>
          <w:p w14:paraId="314BDC3A" w14:textId="5A917F0B" w:rsidR="005E55F6" w:rsidRDefault="00B5335F">
            <w:pPr>
              <w:rPr>
                <w:rFonts w:hint="eastAsia"/>
              </w:rPr>
            </w:pPr>
            <w:r>
              <w:rPr>
                <w:rFonts w:hint="eastAsia"/>
              </w:rPr>
              <w:t>401</w:t>
            </w:r>
          </w:p>
        </w:tc>
        <w:tc>
          <w:tcPr>
            <w:tcW w:w="2629" w:type="dxa"/>
          </w:tcPr>
          <w:p w14:paraId="464C738A" w14:textId="77777777" w:rsidR="005E55F6" w:rsidRDefault="00000000">
            <w:r>
              <w:rPr>
                <w:rFonts w:hint="eastAsia"/>
              </w:rPr>
              <w:t xml:space="preserve">Token </w:t>
            </w:r>
            <w:r>
              <w:t>verify failed</w:t>
            </w:r>
          </w:p>
        </w:tc>
        <w:tc>
          <w:tcPr>
            <w:tcW w:w="4930" w:type="dxa"/>
          </w:tcPr>
          <w:p w14:paraId="7DF94022" w14:textId="77777777" w:rsidR="005E55F6" w:rsidRDefault="00000000"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验证失败</w:t>
            </w:r>
          </w:p>
        </w:tc>
      </w:tr>
      <w:tr w:rsidR="00B5335F" w14:paraId="78C0B0AD" w14:textId="77777777" w:rsidTr="00B5335F">
        <w:trPr>
          <w:trHeight w:val="464"/>
        </w:trPr>
        <w:tc>
          <w:tcPr>
            <w:tcW w:w="938" w:type="dxa"/>
          </w:tcPr>
          <w:p w14:paraId="17038F37" w14:textId="019DB7EB" w:rsidR="00B5335F" w:rsidRDefault="00B5335F">
            <w:pPr>
              <w:rPr>
                <w:rFonts w:hint="eastAsia"/>
              </w:rPr>
            </w:pPr>
            <w:r>
              <w:rPr>
                <w:rFonts w:hint="eastAsia"/>
              </w:rPr>
              <w:t>404</w:t>
            </w:r>
          </w:p>
        </w:tc>
        <w:tc>
          <w:tcPr>
            <w:tcW w:w="2629" w:type="dxa"/>
          </w:tcPr>
          <w:p w14:paraId="7E99F191" w14:textId="7A3DD9EE" w:rsidR="00B5335F" w:rsidRDefault="00B5335F">
            <w:pPr>
              <w:rPr>
                <w:rFonts w:hint="eastAsia"/>
              </w:rPr>
            </w:pPr>
            <w:r>
              <w:rPr>
                <w:rFonts w:hint="eastAsia"/>
              </w:rPr>
              <w:t>Not Found</w:t>
            </w:r>
          </w:p>
        </w:tc>
        <w:tc>
          <w:tcPr>
            <w:tcW w:w="4930" w:type="dxa"/>
          </w:tcPr>
          <w:p w14:paraId="72D5378A" w14:textId="7A2D99BF" w:rsidR="00B5335F" w:rsidRDefault="00B5335F">
            <w:pPr>
              <w:rPr>
                <w:rFonts w:hint="eastAsia"/>
              </w:rPr>
            </w:pPr>
            <w:r>
              <w:rPr>
                <w:rFonts w:hint="eastAsia"/>
              </w:rPr>
              <w:t>找不到页面</w:t>
            </w:r>
          </w:p>
        </w:tc>
      </w:tr>
      <w:tr w:rsidR="00B5335F" w14:paraId="7A4F2E0C" w14:textId="77777777" w:rsidTr="00B5335F">
        <w:trPr>
          <w:trHeight w:val="464"/>
        </w:trPr>
        <w:tc>
          <w:tcPr>
            <w:tcW w:w="938" w:type="dxa"/>
          </w:tcPr>
          <w:p w14:paraId="4C327D07" w14:textId="3E890F97" w:rsidR="00B5335F" w:rsidRDefault="00B5335F">
            <w:r>
              <w:rPr>
                <w:rFonts w:hint="eastAsia"/>
              </w:rPr>
              <w:t>400</w:t>
            </w:r>
          </w:p>
        </w:tc>
        <w:tc>
          <w:tcPr>
            <w:tcW w:w="2629" w:type="dxa"/>
          </w:tcPr>
          <w:p w14:paraId="47F34651" w14:textId="37D92030" w:rsidR="00B5335F" w:rsidRDefault="00B5335F">
            <w:r>
              <w:t>P</w:t>
            </w:r>
            <w:r>
              <w:rPr>
                <w:rFonts w:hint="eastAsia"/>
              </w:rPr>
              <w:t>arameter error</w:t>
            </w:r>
          </w:p>
        </w:tc>
        <w:tc>
          <w:tcPr>
            <w:tcW w:w="4930" w:type="dxa"/>
          </w:tcPr>
          <w:p w14:paraId="5ADD63EC" w14:textId="6FBA045F" w:rsidR="00B5335F" w:rsidRDefault="00B5335F">
            <w:pPr>
              <w:rPr>
                <w:rFonts w:hint="eastAsia"/>
              </w:rPr>
            </w:pPr>
            <w:r>
              <w:rPr>
                <w:rFonts w:hint="eastAsia"/>
              </w:rPr>
              <w:t>请求参数错误</w:t>
            </w:r>
          </w:p>
        </w:tc>
      </w:tr>
    </w:tbl>
    <w:p w14:paraId="7B729643" w14:textId="77777777" w:rsidR="005E55F6" w:rsidRDefault="00000000">
      <w:r>
        <w:rPr>
          <w:rFonts w:hint="eastAsia"/>
        </w:rPr>
        <w:br w:type="page"/>
      </w:r>
    </w:p>
    <w:p w14:paraId="75FB93EE" w14:textId="77777777" w:rsidR="005E55F6" w:rsidRDefault="00000000">
      <w:pPr>
        <w:pStyle w:val="1"/>
      </w:pPr>
      <w:bookmarkStart w:id="12" w:name="_Toc26196"/>
      <w:r>
        <w:rPr>
          <w:rFonts w:hint="eastAsia"/>
        </w:rPr>
        <w:lastRenderedPageBreak/>
        <w:t>详细接口</w:t>
      </w:r>
      <w:bookmarkEnd w:id="11"/>
      <w:bookmarkEnd w:id="12"/>
    </w:p>
    <w:p w14:paraId="4F66FA96" w14:textId="77777777" w:rsidR="005E55F6" w:rsidRDefault="00000000">
      <w:pPr>
        <w:pStyle w:val="2"/>
      </w:pPr>
      <w:bookmarkStart w:id="13" w:name="_Toc206"/>
      <w:bookmarkStart w:id="14" w:name="_Toc278410916"/>
      <w:r>
        <w:rPr>
          <w:rFonts w:hint="eastAsia"/>
        </w:rPr>
        <w:t>用户模块</w:t>
      </w:r>
      <w:bookmarkEnd w:id="13"/>
    </w:p>
    <w:bookmarkEnd w:id="14"/>
    <w:p w14:paraId="3CA82056" w14:textId="3438E976" w:rsidR="005E55F6" w:rsidRDefault="00FF58FD" w:rsidP="00FF58FD">
      <w:pPr>
        <w:pStyle w:val="3"/>
        <w:rPr>
          <w:rFonts w:hint="eastAsia"/>
        </w:rPr>
      </w:pPr>
      <w:r w:rsidRPr="00FF58FD">
        <w:t>重置密码</w:t>
      </w:r>
    </w:p>
    <w:p w14:paraId="18ED66E6" w14:textId="31E45C97" w:rsidR="005E55F6" w:rsidRDefault="00000000">
      <w:r>
        <w:rPr>
          <w:rFonts w:hint="eastAsia"/>
        </w:rPr>
        <w:t>用户</w:t>
      </w:r>
      <w:r w:rsidR="00FF58FD">
        <w:rPr>
          <w:rFonts w:hint="eastAsia"/>
        </w:rPr>
        <w:t>重置密码</w:t>
      </w:r>
    </w:p>
    <w:p w14:paraId="66914F5B" w14:textId="77777777" w:rsidR="005E55F6" w:rsidRDefault="00000000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接口说明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626"/>
        <w:gridCol w:w="6896"/>
      </w:tblGrid>
      <w:tr w:rsidR="005E55F6" w14:paraId="03FEF542" w14:textId="77777777">
        <w:tc>
          <w:tcPr>
            <w:tcW w:w="1626" w:type="dxa"/>
          </w:tcPr>
          <w:p w14:paraId="6F9E5309" w14:textId="77777777" w:rsidR="005E55F6" w:rsidRDefault="00000000">
            <w:pPr>
              <w:pStyle w:val="afa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96" w:type="dxa"/>
          </w:tcPr>
          <w:p w14:paraId="27E47F93" w14:textId="5F9613C2" w:rsidR="005E55F6" w:rsidRDefault="00000000">
            <w:pPr>
              <w:pStyle w:val="afa"/>
            </w:pPr>
            <w:r>
              <w:rPr>
                <w:rFonts w:hint="eastAsia"/>
              </w:rPr>
              <w:t>http://localhost:8</w:t>
            </w:r>
            <w:r w:rsidR="00FF58FD">
              <w:rPr>
                <w:rFonts w:hint="eastAsia"/>
              </w:rPr>
              <w:t>888</w:t>
            </w:r>
            <w:r w:rsidR="00FF58FD" w:rsidRPr="00FF58FD">
              <w:t>/api/user/ResetPassword</w:t>
            </w:r>
          </w:p>
        </w:tc>
      </w:tr>
      <w:tr w:rsidR="005E55F6" w14:paraId="78F41841" w14:textId="77777777">
        <w:tc>
          <w:tcPr>
            <w:tcW w:w="1626" w:type="dxa"/>
          </w:tcPr>
          <w:p w14:paraId="6713AA0F" w14:textId="77777777" w:rsidR="005E55F6" w:rsidRDefault="00000000">
            <w:pPr>
              <w:pStyle w:val="afa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6896" w:type="dxa"/>
          </w:tcPr>
          <w:p w14:paraId="786FED6B" w14:textId="77777777" w:rsidR="005E55F6" w:rsidRDefault="00000000">
            <w:pPr>
              <w:pStyle w:val="afa"/>
            </w:pPr>
            <w:r>
              <w:rPr>
                <w:rFonts w:hint="eastAsia"/>
              </w:rPr>
              <w:t>POST</w:t>
            </w:r>
          </w:p>
        </w:tc>
      </w:tr>
      <w:tr w:rsidR="005E55F6" w14:paraId="372F9348" w14:textId="77777777">
        <w:tc>
          <w:tcPr>
            <w:tcW w:w="1626" w:type="dxa"/>
          </w:tcPr>
          <w:p w14:paraId="47537584" w14:textId="77777777" w:rsidR="005E55F6" w:rsidRDefault="00000000">
            <w:pPr>
              <w:pStyle w:val="afa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返回格式</w:t>
            </w:r>
          </w:p>
        </w:tc>
        <w:tc>
          <w:tcPr>
            <w:tcW w:w="6896" w:type="dxa"/>
          </w:tcPr>
          <w:p w14:paraId="67D02530" w14:textId="77777777" w:rsidR="005E55F6" w:rsidRDefault="00000000">
            <w:pPr>
              <w:pStyle w:val="afa"/>
            </w:pPr>
            <w:r>
              <w:rPr>
                <w:rFonts w:hint="eastAsia"/>
              </w:rPr>
              <w:t>application/json</w:t>
            </w:r>
          </w:p>
        </w:tc>
      </w:tr>
      <w:tr w:rsidR="005E55F6" w14:paraId="3A3B4F3D" w14:textId="77777777">
        <w:tc>
          <w:tcPr>
            <w:tcW w:w="1626" w:type="dxa"/>
          </w:tcPr>
          <w:p w14:paraId="3731F9C3" w14:textId="77777777" w:rsidR="005E55F6" w:rsidRDefault="00000000">
            <w:pPr>
              <w:pStyle w:val="afa"/>
            </w:pPr>
            <w:r>
              <w:rPr>
                <w:rFonts w:hint="eastAsia"/>
              </w:rPr>
              <w:t>是否需要登录</w:t>
            </w:r>
          </w:p>
        </w:tc>
        <w:tc>
          <w:tcPr>
            <w:tcW w:w="6896" w:type="dxa"/>
          </w:tcPr>
          <w:p w14:paraId="1347880E" w14:textId="77777777" w:rsidR="005E55F6" w:rsidRDefault="00000000">
            <w:pPr>
              <w:pStyle w:val="afa"/>
            </w:pPr>
            <w:r>
              <w:rPr>
                <w:rFonts w:hint="eastAsia"/>
              </w:rPr>
              <w:t>否</w:t>
            </w:r>
          </w:p>
        </w:tc>
      </w:tr>
    </w:tbl>
    <w:p w14:paraId="105B9BF3" w14:textId="77777777" w:rsidR="005E55F6" w:rsidRDefault="00000000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请求参数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6"/>
        <w:gridCol w:w="1150"/>
        <w:gridCol w:w="1120"/>
        <w:gridCol w:w="1130"/>
        <w:gridCol w:w="3670"/>
      </w:tblGrid>
      <w:tr w:rsidR="005E55F6" w14:paraId="1FD065D8" w14:textId="77777777">
        <w:tc>
          <w:tcPr>
            <w:tcW w:w="1446" w:type="dxa"/>
            <w:tcBorders>
              <w:bottom w:val="single" w:sz="4" w:space="0" w:color="auto"/>
            </w:tcBorders>
          </w:tcPr>
          <w:p w14:paraId="257A6304" w14:textId="77777777" w:rsidR="005E55F6" w:rsidRDefault="00000000">
            <w:pPr>
              <w:pStyle w:val="afa"/>
            </w:pPr>
            <w:r>
              <w:rPr>
                <w:rFonts w:hint="eastAsia"/>
              </w:rPr>
              <w:t>参数字段</w:t>
            </w:r>
          </w:p>
        </w:tc>
        <w:tc>
          <w:tcPr>
            <w:tcW w:w="1150" w:type="dxa"/>
            <w:tcBorders>
              <w:bottom w:val="single" w:sz="4" w:space="0" w:color="auto"/>
            </w:tcBorders>
          </w:tcPr>
          <w:p w14:paraId="63354A98" w14:textId="77777777" w:rsidR="005E55F6" w:rsidRDefault="00000000">
            <w:pPr>
              <w:pStyle w:val="afa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1120" w:type="dxa"/>
            <w:tcBorders>
              <w:bottom w:val="single" w:sz="4" w:space="0" w:color="auto"/>
            </w:tcBorders>
          </w:tcPr>
          <w:p w14:paraId="0E7BA7A0" w14:textId="77777777" w:rsidR="005E55F6" w:rsidRDefault="00000000">
            <w:pPr>
              <w:pStyle w:val="afa"/>
            </w:pPr>
            <w:r>
              <w:rPr>
                <w:rFonts w:hint="eastAsia"/>
              </w:rPr>
              <w:t>传参方式</w:t>
            </w:r>
          </w:p>
        </w:tc>
        <w:tc>
          <w:tcPr>
            <w:tcW w:w="1130" w:type="dxa"/>
            <w:tcBorders>
              <w:bottom w:val="single" w:sz="4" w:space="0" w:color="auto"/>
            </w:tcBorders>
          </w:tcPr>
          <w:p w14:paraId="38DA6903" w14:textId="77777777" w:rsidR="005E55F6" w:rsidRDefault="00000000">
            <w:pPr>
              <w:pStyle w:val="afa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3670" w:type="dxa"/>
            <w:tcBorders>
              <w:bottom w:val="single" w:sz="4" w:space="0" w:color="auto"/>
            </w:tcBorders>
          </w:tcPr>
          <w:p w14:paraId="2DFB614C" w14:textId="77777777" w:rsidR="005E55F6" w:rsidRDefault="00000000">
            <w:pPr>
              <w:pStyle w:val="afa"/>
            </w:pPr>
            <w:r>
              <w:rPr>
                <w:rFonts w:hint="eastAsia"/>
              </w:rPr>
              <w:t>说明</w:t>
            </w:r>
          </w:p>
        </w:tc>
      </w:tr>
      <w:tr w:rsidR="005E55F6" w14:paraId="35210300" w14:textId="77777777">
        <w:tc>
          <w:tcPr>
            <w:tcW w:w="1446" w:type="dxa"/>
          </w:tcPr>
          <w:p w14:paraId="18DFE304" w14:textId="003B837E" w:rsidR="005E55F6" w:rsidRDefault="00FF58FD" w:rsidP="00FF58FD">
            <w:pPr>
              <w:pStyle w:val="afa"/>
              <w:rPr>
                <w:rFonts w:hint="eastAsia"/>
              </w:rPr>
            </w:pPr>
            <w:r w:rsidRPr="00FF58FD">
              <w:t xml:space="preserve">Username </w:t>
            </w:r>
          </w:p>
        </w:tc>
        <w:tc>
          <w:tcPr>
            <w:tcW w:w="1150" w:type="dxa"/>
          </w:tcPr>
          <w:p w14:paraId="6014D83C" w14:textId="77777777" w:rsidR="005E55F6" w:rsidRDefault="00000000">
            <w:pPr>
              <w:pStyle w:val="afa"/>
            </w:pPr>
            <w:r>
              <w:rPr>
                <w:rFonts w:hint="eastAsia"/>
              </w:rPr>
              <w:t>是</w:t>
            </w:r>
          </w:p>
        </w:tc>
        <w:tc>
          <w:tcPr>
            <w:tcW w:w="1120" w:type="dxa"/>
          </w:tcPr>
          <w:p w14:paraId="1AB85017" w14:textId="422E0F2B" w:rsidR="005E55F6" w:rsidRDefault="00A6212B">
            <w:pPr>
              <w:pStyle w:val="afa"/>
            </w:pPr>
            <w:r>
              <w:rPr>
                <w:rFonts w:hint="eastAsia"/>
              </w:rPr>
              <w:t>JSON</w:t>
            </w:r>
          </w:p>
        </w:tc>
        <w:tc>
          <w:tcPr>
            <w:tcW w:w="1130" w:type="dxa"/>
          </w:tcPr>
          <w:p w14:paraId="2BE5311D" w14:textId="0120D649" w:rsidR="005E55F6" w:rsidRDefault="00A6212B">
            <w:pPr>
              <w:pStyle w:val="afa"/>
            </w:pPr>
            <w:r>
              <w:rPr>
                <w:rFonts w:hint="eastAsia"/>
              </w:rPr>
              <w:t>String</w:t>
            </w:r>
          </w:p>
        </w:tc>
        <w:tc>
          <w:tcPr>
            <w:tcW w:w="3670" w:type="dxa"/>
          </w:tcPr>
          <w:p w14:paraId="1299E634" w14:textId="063CCDB9" w:rsidR="005E55F6" w:rsidRDefault="00A6212B">
            <w:pPr>
              <w:pStyle w:val="afa"/>
            </w:pPr>
            <w:r>
              <w:rPr>
                <w:rFonts w:hint="eastAsia"/>
              </w:rPr>
              <w:t>用户名</w:t>
            </w:r>
          </w:p>
        </w:tc>
      </w:tr>
      <w:tr w:rsidR="005E55F6" w14:paraId="71CDCA1E" w14:textId="77777777">
        <w:tc>
          <w:tcPr>
            <w:tcW w:w="1446" w:type="dxa"/>
          </w:tcPr>
          <w:p w14:paraId="4E7CF3FC" w14:textId="1195C5FF" w:rsidR="005E55F6" w:rsidRDefault="00A6212B" w:rsidP="00A6212B">
            <w:pPr>
              <w:pStyle w:val="afa"/>
              <w:rPr>
                <w:rFonts w:hint="eastAsia"/>
              </w:rPr>
            </w:pPr>
            <w:r w:rsidRPr="00A6212B">
              <w:t xml:space="preserve">Code </w:t>
            </w:r>
          </w:p>
        </w:tc>
        <w:tc>
          <w:tcPr>
            <w:tcW w:w="1150" w:type="dxa"/>
          </w:tcPr>
          <w:p w14:paraId="2AA8F459" w14:textId="77777777" w:rsidR="005E55F6" w:rsidRDefault="00000000">
            <w:pPr>
              <w:pStyle w:val="afa"/>
            </w:pPr>
            <w:r>
              <w:rPr>
                <w:rFonts w:hint="eastAsia"/>
              </w:rPr>
              <w:t>是</w:t>
            </w:r>
          </w:p>
        </w:tc>
        <w:tc>
          <w:tcPr>
            <w:tcW w:w="1120" w:type="dxa"/>
          </w:tcPr>
          <w:p w14:paraId="2EB2C017" w14:textId="3318D993" w:rsidR="005E55F6" w:rsidRDefault="00A6212B">
            <w:pPr>
              <w:pStyle w:val="afa"/>
            </w:pPr>
            <w:r>
              <w:rPr>
                <w:rFonts w:hint="eastAsia"/>
              </w:rPr>
              <w:t>JSON</w:t>
            </w:r>
          </w:p>
        </w:tc>
        <w:tc>
          <w:tcPr>
            <w:tcW w:w="1130" w:type="dxa"/>
          </w:tcPr>
          <w:p w14:paraId="1A801051" w14:textId="77777777" w:rsidR="005E55F6" w:rsidRDefault="00000000">
            <w:pPr>
              <w:pStyle w:val="afa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3DFEC4B9" w14:textId="0504F2AD" w:rsidR="005E55F6" w:rsidRDefault="00A6212B">
            <w:pPr>
              <w:pStyle w:val="afa"/>
            </w:pPr>
            <w:r>
              <w:rPr>
                <w:rFonts w:hint="eastAsia"/>
              </w:rPr>
              <w:t>验证码</w:t>
            </w:r>
          </w:p>
        </w:tc>
      </w:tr>
      <w:tr w:rsidR="005E55F6" w14:paraId="3426E610" w14:textId="77777777">
        <w:tc>
          <w:tcPr>
            <w:tcW w:w="1446" w:type="dxa"/>
          </w:tcPr>
          <w:p w14:paraId="7ECFC3BA" w14:textId="77777777" w:rsidR="005E55F6" w:rsidRDefault="00000000">
            <w:pPr>
              <w:pStyle w:val="afa"/>
            </w:pPr>
            <w:r>
              <w:rPr>
                <w:rFonts w:hint="eastAsia"/>
              </w:rPr>
              <w:t>password</w:t>
            </w:r>
          </w:p>
        </w:tc>
        <w:tc>
          <w:tcPr>
            <w:tcW w:w="1150" w:type="dxa"/>
          </w:tcPr>
          <w:p w14:paraId="0394A6E4" w14:textId="77777777" w:rsidR="005E55F6" w:rsidRDefault="00000000">
            <w:pPr>
              <w:pStyle w:val="afa"/>
            </w:pPr>
            <w:r>
              <w:rPr>
                <w:rFonts w:hint="eastAsia"/>
              </w:rPr>
              <w:t>是</w:t>
            </w:r>
          </w:p>
        </w:tc>
        <w:tc>
          <w:tcPr>
            <w:tcW w:w="1120" w:type="dxa"/>
          </w:tcPr>
          <w:p w14:paraId="78D33717" w14:textId="0F596FA5" w:rsidR="005E55F6" w:rsidRDefault="00A6212B">
            <w:pPr>
              <w:pStyle w:val="afa"/>
            </w:pPr>
            <w:r>
              <w:rPr>
                <w:rFonts w:hint="eastAsia"/>
              </w:rPr>
              <w:t>JSON</w:t>
            </w:r>
          </w:p>
        </w:tc>
        <w:tc>
          <w:tcPr>
            <w:tcW w:w="1130" w:type="dxa"/>
          </w:tcPr>
          <w:p w14:paraId="59F56B62" w14:textId="77777777" w:rsidR="005E55F6" w:rsidRDefault="00000000">
            <w:pPr>
              <w:pStyle w:val="afa"/>
            </w:pPr>
            <w:r>
              <w:rPr>
                <w:rFonts w:hint="eastAsia"/>
              </w:rPr>
              <w:t>String</w:t>
            </w:r>
          </w:p>
        </w:tc>
        <w:tc>
          <w:tcPr>
            <w:tcW w:w="3670" w:type="dxa"/>
          </w:tcPr>
          <w:p w14:paraId="37257C86" w14:textId="77777777" w:rsidR="005E55F6" w:rsidRDefault="00000000">
            <w:pPr>
              <w:pStyle w:val="afa"/>
            </w:pPr>
            <w:r>
              <w:rPr>
                <w:rFonts w:hint="eastAsia"/>
              </w:rPr>
              <w:t>密码</w:t>
            </w:r>
          </w:p>
        </w:tc>
      </w:tr>
    </w:tbl>
    <w:p w14:paraId="32F925CF" w14:textId="77777777" w:rsidR="005E55F6" w:rsidRDefault="00000000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请求示例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E55F6" w14:paraId="21533737" w14:textId="77777777">
        <w:tc>
          <w:tcPr>
            <w:tcW w:w="8522" w:type="dxa"/>
          </w:tcPr>
          <w:p w14:paraId="1B2C4F11" w14:textId="77777777" w:rsidR="005E55F6" w:rsidRDefault="00000000">
            <w:r>
              <w:rPr>
                <w:rFonts w:hint="eastAsia"/>
              </w:rPr>
              <w:t>{</w:t>
            </w:r>
          </w:p>
          <w:p w14:paraId="0DE202FD" w14:textId="1C60D104" w:rsidR="005E55F6" w:rsidRDefault="00000000">
            <w:r>
              <w:rPr>
                <w:rFonts w:hint="eastAsia"/>
              </w:rPr>
              <w:t xml:space="preserve">    "</w:t>
            </w:r>
            <w:r w:rsidR="00A6212B" w:rsidRPr="00FF58FD">
              <w:t xml:space="preserve"> </w:t>
            </w:r>
            <w:r w:rsidR="00A6212B" w:rsidRPr="00FF58FD">
              <w:t xml:space="preserve">Username </w:t>
            </w:r>
            <w:r>
              <w:rPr>
                <w:rFonts w:hint="eastAsia"/>
              </w:rPr>
              <w:t xml:space="preserve">": </w:t>
            </w:r>
            <w:r w:rsidR="00A6212B">
              <w:t>“</w:t>
            </w:r>
            <w:r w:rsidR="00A6212B">
              <w:rPr>
                <w:rFonts w:hint="eastAsia"/>
              </w:rPr>
              <w:t>111</w:t>
            </w:r>
            <w:r w:rsidR="00A6212B">
              <w:t>”</w:t>
            </w:r>
            <w:r>
              <w:rPr>
                <w:rFonts w:hint="eastAsia"/>
              </w:rPr>
              <w:t>,</w:t>
            </w:r>
          </w:p>
          <w:p w14:paraId="32996626" w14:textId="2D59842B" w:rsidR="005E55F6" w:rsidRDefault="00000000">
            <w:r>
              <w:rPr>
                <w:rFonts w:hint="eastAsia"/>
              </w:rPr>
              <w:t xml:space="preserve">    "</w:t>
            </w:r>
            <w:r w:rsidR="00A6212B">
              <w:rPr>
                <w:rFonts w:hint="eastAsia"/>
              </w:rPr>
              <w:t>code</w:t>
            </w:r>
            <w:r>
              <w:rPr>
                <w:rFonts w:hint="eastAsia"/>
              </w:rPr>
              <w:t>": "</w:t>
            </w:r>
            <w:r w:rsidR="00A6212B">
              <w:rPr>
                <w:rFonts w:hint="eastAsia"/>
              </w:rPr>
              <w:t>VTDS</w:t>
            </w:r>
            <w:r>
              <w:rPr>
                <w:rFonts w:hint="eastAsia"/>
              </w:rPr>
              <w:t>",</w:t>
            </w:r>
          </w:p>
          <w:p w14:paraId="41F08929" w14:textId="5E1C327E" w:rsidR="005E55F6" w:rsidRDefault="00000000">
            <w:r>
              <w:rPr>
                <w:rFonts w:hint="eastAsia"/>
              </w:rPr>
              <w:t xml:space="preserve">    "password": "</w:t>
            </w:r>
            <w:r w:rsidR="00A6212B">
              <w:rPr>
                <w:rFonts w:hint="eastAsia"/>
              </w:rPr>
              <w:t>1111111a</w:t>
            </w:r>
            <w:r>
              <w:rPr>
                <w:rFonts w:hint="eastAsia"/>
              </w:rPr>
              <w:t>",</w:t>
            </w:r>
          </w:p>
          <w:p w14:paraId="53C4007A" w14:textId="5E302203" w:rsidR="005E55F6" w:rsidRDefault="00000000" w:rsidP="00A6212B">
            <w:r>
              <w:rPr>
                <w:rFonts w:hint="eastAsia"/>
              </w:rPr>
              <w:t xml:space="preserve">  }</w:t>
            </w:r>
          </w:p>
        </w:tc>
      </w:tr>
    </w:tbl>
    <w:p w14:paraId="107A0C3B" w14:textId="77777777" w:rsidR="005E55F6" w:rsidRDefault="00000000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状态码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E55F6" w14:paraId="401E17DC" w14:textId="77777777">
        <w:tc>
          <w:tcPr>
            <w:tcW w:w="4261" w:type="dxa"/>
          </w:tcPr>
          <w:p w14:paraId="3533DF58" w14:textId="77777777" w:rsidR="005E55F6" w:rsidRDefault="00000000">
            <w:pPr>
              <w:pStyle w:val="afa"/>
            </w:pPr>
            <w:r>
              <w:rPr>
                <w:rFonts w:hint="eastAsia"/>
              </w:rPr>
              <w:t>状态码</w:t>
            </w:r>
          </w:p>
        </w:tc>
        <w:tc>
          <w:tcPr>
            <w:tcW w:w="4261" w:type="dxa"/>
          </w:tcPr>
          <w:p w14:paraId="220BF761" w14:textId="77777777" w:rsidR="005E55F6" w:rsidRDefault="00000000">
            <w:pPr>
              <w:pStyle w:val="afa"/>
            </w:pPr>
            <w:r>
              <w:rPr>
                <w:rFonts w:hint="eastAsia"/>
              </w:rPr>
              <w:t>说明</w:t>
            </w:r>
          </w:p>
        </w:tc>
      </w:tr>
      <w:tr w:rsidR="005E55F6" w14:paraId="47017129" w14:textId="77777777">
        <w:tc>
          <w:tcPr>
            <w:tcW w:w="4261" w:type="dxa"/>
          </w:tcPr>
          <w:p w14:paraId="5D8621AC" w14:textId="77777777" w:rsidR="005E55F6" w:rsidRDefault="00000000">
            <w:pPr>
              <w:pStyle w:val="afa"/>
            </w:pPr>
            <w:r>
              <w:rPr>
                <w:rFonts w:hint="eastAsia"/>
              </w:rPr>
              <w:t>200</w:t>
            </w:r>
          </w:p>
        </w:tc>
        <w:tc>
          <w:tcPr>
            <w:tcW w:w="4261" w:type="dxa"/>
          </w:tcPr>
          <w:p w14:paraId="7DC699A6" w14:textId="77777777" w:rsidR="005E55F6" w:rsidRDefault="00000000">
            <w:pPr>
              <w:pStyle w:val="afa"/>
            </w:pPr>
            <w:r>
              <w:rPr>
                <w:rFonts w:hint="eastAsia"/>
              </w:rPr>
              <w:t>表示响应成功。</w:t>
            </w:r>
          </w:p>
        </w:tc>
      </w:tr>
      <w:tr w:rsidR="005E55F6" w14:paraId="7E245544" w14:textId="77777777">
        <w:tc>
          <w:tcPr>
            <w:tcW w:w="4261" w:type="dxa"/>
          </w:tcPr>
          <w:p w14:paraId="1D5F157A" w14:textId="77777777" w:rsidR="005E55F6" w:rsidRDefault="00000000">
            <w:pPr>
              <w:pStyle w:val="afa"/>
            </w:pPr>
            <w:r>
              <w:rPr>
                <w:rFonts w:hint="eastAsia"/>
              </w:rPr>
              <w:t>400</w:t>
            </w:r>
          </w:p>
        </w:tc>
        <w:tc>
          <w:tcPr>
            <w:tcW w:w="4261" w:type="dxa"/>
          </w:tcPr>
          <w:p w14:paraId="63C7AC28" w14:textId="77777777" w:rsidR="005E55F6" w:rsidRDefault="00000000">
            <w:pPr>
              <w:pStyle w:val="afa"/>
            </w:pPr>
            <w:r>
              <w:rPr>
                <w:rFonts w:hint="eastAsia"/>
              </w:rPr>
              <w:t>表明提供的参数无效。</w:t>
            </w:r>
          </w:p>
        </w:tc>
      </w:tr>
    </w:tbl>
    <w:p w14:paraId="52E810A1" w14:textId="77777777" w:rsidR="005E55F6" w:rsidRDefault="00000000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返回参数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76"/>
        <w:gridCol w:w="2430"/>
        <w:gridCol w:w="3816"/>
      </w:tblGrid>
      <w:tr w:rsidR="005E55F6" w14:paraId="35E9983D" w14:textId="77777777">
        <w:tc>
          <w:tcPr>
            <w:tcW w:w="2276" w:type="dxa"/>
          </w:tcPr>
          <w:p w14:paraId="2BD2E54E" w14:textId="77777777" w:rsidR="005E55F6" w:rsidRDefault="00000000">
            <w:pPr>
              <w:pStyle w:val="afa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430" w:type="dxa"/>
          </w:tcPr>
          <w:p w14:paraId="54B39BA1" w14:textId="77777777" w:rsidR="005E55F6" w:rsidRDefault="00000000">
            <w:pPr>
              <w:pStyle w:val="afa"/>
            </w:pPr>
            <w:r>
              <w:rPr>
                <w:rFonts w:hint="eastAsia"/>
              </w:rPr>
              <w:t>类型</w:t>
            </w:r>
          </w:p>
        </w:tc>
        <w:tc>
          <w:tcPr>
            <w:tcW w:w="3816" w:type="dxa"/>
          </w:tcPr>
          <w:p w14:paraId="09665578" w14:textId="77777777" w:rsidR="005E55F6" w:rsidRDefault="00000000">
            <w:pPr>
              <w:pStyle w:val="afa"/>
            </w:pPr>
            <w:r>
              <w:rPr>
                <w:rFonts w:hint="eastAsia"/>
              </w:rPr>
              <w:t>说明</w:t>
            </w:r>
          </w:p>
        </w:tc>
      </w:tr>
      <w:tr w:rsidR="005E55F6" w14:paraId="2AB5DE9E" w14:textId="77777777">
        <w:tc>
          <w:tcPr>
            <w:tcW w:w="2276" w:type="dxa"/>
          </w:tcPr>
          <w:p w14:paraId="5D82261D" w14:textId="77777777" w:rsidR="005E55F6" w:rsidRDefault="00000000">
            <w:pPr>
              <w:pStyle w:val="afa"/>
            </w:pPr>
            <w:r>
              <w:rPr>
                <w:rFonts w:hint="eastAsia"/>
              </w:rPr>
              <w:lastRenderedPageBreak/>
              <w:t>msg</w:t>
            </w:r>
          </w:p>
        </w:tc>
        <w:tc>
          <w:tcPr>
            <w:tcW w:w="2430" w:type="dxa"/>
          </w:tcPr>
          <w:p w14:paraId="64FD0B16" w14:textId="77777777" w:rsidR="005E55F6" w:rsidRDefault="00000000">
            <w:pPr>
              <w:pStyle w:val="afa"/>
            </w:pPr>
            <w:r>
              <w:rPr>
                <w:rFonts w:hint="eastAsia"/>
              </w:rPr>
              <w:t>String</w:t>
            </w:r>
          </w:p>
        </w:tc>
        <w:tc>
          <w:tcPr>
            <w:tcW w:w="3816" w:type="dxa"/>
          </w:tcPr>
          <w:p w14:paraId="5A9F420D" w14:textId="77777777" w:rsidR="005E55F6" w:rsidRDefault="00000000">
            <w:pPr>
              <w:pStyle w:val="afa"/>
            </w:pPr>
            <w:r>
              <w:rPr>
                <w:rFonts w:hint="eastAsia"/>
              </w:rPr>
              <w:t>有关请求结果的描述性消息</w:t>
            </w:r>
          </w:p>
        </w:tc>
      </w:tr>
      <w:tr w:rsidR="005E55F6" w14:paraId="0B4D67B6" w14:textId="77777777">
        <w:tc>
          <w:tcPr>
            <w:tcW w:w="2276" w:type="dxa"/>
          </w:tcPr>
          <w:p w14:paraId="1E2A0A79" w14:textId="77777777" w:rsidR="005E55F6" w:rsidRDefault="00000000">
            <w:pPr>
              <w:pStyle w:val="afa"/>
            </w:pPr>
            <w:r>
              <w:rPr>
                <w:rFonts w:hint="eastAsia"/>
              </w:rPr>
              <w:t>data</w:t>
            </w:r>
          </w:p>
        </w:tc>
        <w:tc>
          <w:tcPr>
            <w:tcW w:w="2430" w:type="dxa"/>
          </w:tcPr>
          <w:p w14:paraId="4DE08AD7" w14:textId="117AB8AA" w:rsidR="005E55F6" w:rsidRDefault="00A6212B">
            <w:pPr>
              <w:pStyle w:val="afa"/>
            </w:pPr>
            <w:r>
              <w:rPr>
                <w:rFonts w:asciiTheme="minorEastAsia" w:eastAsiaTheme="minorEastAsia" w:hAnsiTheme="minorEastAsia" w:cs="Segoe UI"/>
                <w:color w:val="0D0D0D"/>
                <w:sz w:val="19"/>
                <w:szCs w:val="19"/>
                <w:shd w:val="clear" w:color="auto" w:fill="FFFFFF"/>
              </w:rPr>
              <w:t>I</w:t>
            </w:r>
            <w:r>
              <w:rPr>
                <w:rFonts w:asciiTheme="minorEastAsia" w:eastAsiaTheme="minorEastAsia" w:hAnsiTheme="minorEastAsia" w:cs="Segoe UI" w:hint="eastAsia"/>
                <w:color w:val="0D0D0D"/>
                <w:sz w:val="19"/>
                <w:szCs w:val="19"/>
                <w:shd w:val="clear" w:color="auto" w:fill="FFFFFF"/>
              </w:rPr>
              <w:t>nterface</w:t>
            </w:r>
          </w:p>
        </w:tc>
        <w:tc>
          <w:tcPr>
            <w:tcW w:w="3816" w:type="dxa"/>
          </w:tcPr>
          <w:p w14:paraId="3A3B2D80" w14:textId="77777777" w:rsidR="005E55F6" w:rsidRDefault="00000000">
            <w:pPr>
              <w:pStyle w:val="afa"/>
            </w:pPr>
            <w:r>
              <w:rPr>
                <w:rFonts w:hint="eastAsia"/>
              </w:rPr>
              <w:t>存放例如用户信息或其他相关数据</w:t>
            </w:r>
          </w:p>
        </w:tc>
      </w:tr>
    </w:tbl>
    <w:p w14:paraId="33906D49" w14:textId="77777777" w:rsidR="005E55F6" w:rsidRDefault="00000000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返回示例</w:t>
      </w:r>
    </w:p>
    <w:p w14:paraId="46BD5DE4" w14:textId="77777777" w:rsidR="005E55F6" w:rsidRDefault="00000000">
      <w:r>
        <w:rPr>
          <w:rFonts w:hint="eastAsia"/>
        </w:rPr>
        <w:t>正常返回示例如下（</w:t>
      </w:r>
      <w:r>
        <w:rPr>
          <w:rFonts w:hint="eastAsia"/>
        </w:rPr>
        <w:t>JSON</w:t>
      </w:r>
      <w:r>
        <w:rPr>
          <w:rFonts w:hint="eastAsia"/>
        </w:rPr>
        <w:t>格式）：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E55F6" w14:paraId="698F06DE" w14:textId="77777777">
        <w:tc>
          <w:tcPr>
            <w:tcW w:w="8522" w:type="dxa"/>
          </w:tcPr>
          <w:p w14:paraId="69C7BB88" w14:textId="77777777" w:rsidR="005E55F6" w:rsidRDefault="00000000">
            <w:r>
              <w:rPr>
                <w:rFonts w:hint="eastAsia"/>
              </w:rPr>
              <w:t>{</w:t>
            </w:r>
          </w:p>
          <w:p w14:paraId="2E724A17" w14:textId="4D1E2C8E" w:rsidR="005E55F6" w:rsidRDefault="00000000">
            <w:pPr>
              <w:ind w:firstLine="440"/>
            </w:pPr>
            <w:r>
              <w:rPr>
                <w:rFonts w:hint="eastAsia"/>
              </w:rPr>
              <w:t>"msg":"</w:t>
            </w:r>
            <w:r w:rsidR="00A6212B">
              <w:rPr>
                <w:rFonts w:hint="eastAsia"/>
              </w:rPr>
              <w:t>重置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</w:rPr>
              <w:br/>
              <w:t xml:space="preserve">    "data":{</w:t>
            </w:r>
            <w:r>
              <w:rPr>
                <w:rFonts w:hint="eastAsia"/>
              </w:rPr>
              <w:br/>
              <w:t xml:space="preserve">  }</w:t>
            </w:r>
          </w:p>
          <w:p w14:paraId="71912D98" w14:textId="77777777" w:rsidR="005E55F6" w:rsidRDefault="00000000">
            <w:r>
              <w:rPr>
                <w:rFonts w:hint="eastAsia"/>
              </w:rPr>
              <w:t>}</w:t>
            </w:r>
          </w:p>
        </w:tc>
      </w:tr>
    </w:tbl>
    <w:p w14:paraId="62AE6C29" w14:textId="74A8C19B" w:rsidR="00A6212B" w:rsidRDefault="00A6212B" w:rsidP="00A6212B">
      <w:pPr>
        <w:pStyle w:val="3"/>
        <w:rPr>
          <w:rFonts w:hint="eastAsia"/>
        </w:rPr>
      </w:pPr>
      <w:bookmarkStart w:id="15" w:name="_Toc278410919"/>
      <w:bookmarkStart w:id="16" w:name="_Toc19752"/>
      <w:bookmarkStart w:id="17" w:name="_错误代码"/>
      <w:bookmarkEnd w:id="17"/>
      <w:r>
        <w:rPr>
          <w:rFonts w:hint="eastAsia"/>
        </w:rPr>
        <w:t>根据用户名查询用户信息</w:t>
      </w:r>
    </w:p>
    <w:p w14:paraId="587842AD" w14:textId="2A245143" w:rsidR="00A6212B" w:rsidRPr="00A6212B" w:rsidRDefault="00A6212B" w:rsidP="00A6212B">
      <w:r>
        <w:rPr>
          <w:rFonts w:hint="eastAsia"/>
        </w:rPr>
        <w:t>根据用户名查询用户信息</w:t>
      </w:r>
    </w:p>
    <w:p w14:paraId="18A2C243" w14:textId="77777777" w:rsidR="00A6212B" w:rsidRDefault="00A6212B" w:rsidP="00A6212B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接口说明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626"/>
        <w:gridCol w:w="6896"/>
      </w:tblGrid>
      <w:tr w:rsidR="00A6212B" w14:paraId="4E37134C" w14:textId="77777777" w:rsidTr="001A29D4">
        <w:tc>
          <w:tcPr>
            <w:tcW w:w="1626" w:type="dxa"/>
          </w:tcPr>
          <w:p w14:paraId="37034EE5" w14:textId="77777777" w:rsidR="00A6212B" w:rsidRDefault="00A6212B" w:rsidP="001A29D4">
            <w:pPr>
              <w:pStyle w:val="afa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96" w:type="dxa"/>
          </w:tcPr>
          <w:p w14:paraId="14F676C5" w14:textId="1EE1A7B3" w:rsidR="00A6212B" w:rsidRDefault="00A6212B" w:rsidP="001A29D4">
            <w:pPr>
              <w:pStyle w:val="afa"/>
            </w:pPr>
            <w:r>
              <w:rPr>
                <w:rFonts w:hint="eastAsia"/>
              </w:rPr>
              <w:t>http://localhost:8888</w:t>
            </w:r>
            <w:r w:rsidRPr="00A6212B">
              <w:t>/api/user/SearchByName</w:t>
            </w:r>
          </w:p>
        </w:tc>
      </w:tr>
      <w:tr w:rsidR="00A6212B" w14:paraId="446A9CAD" w14:textId="77777777" w:rsidTr="001A29D4">
        <w:tc>
          <w:tcPr>
            <w:tcW w:w="1626" w:type="dxa"/>
          </w:tcPr>
          <w:p w14:paraId="31EC1923" w14:textId="77777777" w:rsidR="00A6212B" w:rsidRDefault="00A6212B" w:rsidP="001A29D4">
            <w:pPr>
              <w:pStyle w:val="afa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6896" w:type="dxa"/>
          </w:tcPr>
          <w:p w14:paraId="498D14FA" w14:textId="77777777" w:rsidR="00A6212B" w:rsidRDefault="00A6212B" w:rsidP="001A29D4">
            <w:pPr>
              <w:pStyle w:val="afa"/>
            </w:pPr>
            <w:r>
              <w:rPr>
                <w:rFonts w:hint="eastAsia"/>
              </w:rPr>
              <w:t>POST</w:t>
            </w:r>
          </w:p>
        </w:tc>
      </w:tr>
      <w:tr w:rsidR="00A6212B" w14:paraId="4496B099" w14:textId="77777777" w:rsidTr="001A29D4">
        <w:tc>
          <w:tcPr>
            <w:tcW w:w="1626" w:type="dxa"/>
          </w:tcPr>
          <w:p w14:paraId="49097B3A" w14:textId="77777777" w:rsidR="00A6212B" w:rsidRDefault="00A6212B" w:rsidP="001A29D4">
            <w:pPr>
              <w:pStyle w:val="afa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返回格式</w:t>
            </w:r>
          </w:p>
        </w:tc>
        <w:tc>
          <w:tcPr>
            <w:tcW w:w="6896" w:type="dxa"/>
          </w:tcPr>
          <w:p w14:paraId="0BC94CDF" w14:textId="77777777" w:rsidR="00A6212B" w:rsidRDefault="00A6212B" w:rsidP="001A29D4">
            <w:pPr>
              <w:pStyle w:val="afa"/>
            </w:pPr>
            <w:r>
              <w:rPr>
                <w:rFonts w:hint="eastAsia"/>
              </w:rPr>
              <w:t>application/json</w:t>
            </w:r>
          </w:p>
        </w:tc>
      </w:tr>
      <w:tr w:rsidR="00A6212B" w14:paraId="4C7E2D47" w14:textId="77777777" w:rsidTr="001A29D4">
        <w:tc>
          <w:tcPr>
            <w:tcW w:w="1626" w:type="dxa"/>
          </w:tcPr>
          <w:p w14:paraId="6401B027" w14:textId="77777777" w:rsidR="00A6212B" w:rsidRDefault="00A6212B" w:rsidP="001A29D4">
            <w:pPr>
              <w:pStyle w:val="afa"/>
            </w:pPr>
            <w:r>
              <w:rPr>
                <w:rFonts w:hint="eastAsia"/>
              </w:rPr>
              <w:t>是否需要登录</w:t>
            </w:r>
          </w:p>
        </w:tc>
        <w:tc>
          <w:tcPr>
            <w:tcW w:w="6896" w:type="dxa"/>
          </w:tcPr>
          <w:p w14:paraId="2FCFA874" w14:textId="77777777" w:rsidR="00A6212B" w:rsidRDefault="00A6212B" w:rsidP="001A29D4">
            <w:pPr>
              <w:pStyle w:val="afa"/>
            </w:pPr>
            <w:r>
              <w:rPr>
                <w:rFonts w:hint="eastAsia"/>
              </w:rPr>
              <w:t>否</w:t>
            </w:r>
          </w:p>
        </w:tc>
      </w:tr>
    </w:tbl>
    <w:p w14:paraId="1F9BCD0B" w14:textId="77777777" w:rsidR="00A6212B" w:rsidRDefault="00A6212B" w:rsidP="00A6212B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请求参数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6"/>
        <w:gridCol w:w="1150"/>
        <w:gridCol w:w="1120"/>
        <w:gridCol w:w="1130"/>
        <w:gridCol w:w="3670"/>
      </w:tblGrid>
      <w:tr w:rsidR="00A6212B" w14:paraId="70388A4B" w14:textId="77777777" w:rsidTr="001A29D4">
        <w:tc>
          <w:tcPr>
            <w:tcW w:w="1446" w:type="dxa"/>
            <w:tcBorders>
              <w:bottom w:val="single" w:sz="4" w:space="0" w:color="auto"/>
            </w:tcBorders>
          </w:tcPr>
          <w:p w14:paraId="3715E714" w14:textId="77777777" w:rsidR="00A6212B" w:rsidRDefault="00A6212B" w:rsidP="001A29D4">
            <w:pPr>
              <w:pStyle w:val="afa"/>
            </w:pPr>
            <w:r>
              <w:rPr>
                <w:rFonts w:hint="eastAsia"/>
              </w:rPr>
              <w:t>参数字段</w:t>
            </w:r>
          </w:p>
        </w:tc>
        <w:tc>
          <w:tcPr>
            <w:tcW w:w="1150" w:type="dxa"/>
            <w:tcBorders>
              <w:bottom w:val="single" w:sz="4" w:space="0" w:color="auto"/>
            </w:tcBorders>
          </w:tcPr>
          <w:p w14:paraId="5E4EBA10" w14:textId="77777777" w:rsidR="00A6212B" w:rsidRDefault="00A6212B" w:rsidP="001A29D4">
            <w:pPr>
              <w:pStyle w:val="afa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1120" w:type="dxa"/>
            <w:tcBorders>
              <w:bottom w:val="single" w:sz="4" w:space="0" w:color="auto"/>
            </w:tcBorders>
          </w:tcPr>
          <w:p w14:paraId="0D44E2D0" w14:textId="77777777" w:rsidR="00A6212B" w:rsidRDefault="00A6212B" w:rsidP="001A29D4">
            <w:pPr>
              <w:pStyle w:val="afa"/>
            </w:pPr>
            <w:r>
              <w:rPr>
                <w:rFonts w:hint="eastAsia"/>
              </w:rPr>
              <w:t>传参方式</w:t>
            </w:r>
          </w:p>
        </w:tc>
        <w:tc>
          <w:tcPr>
            <w:tcW w:w="1130" w:type="dxa"/>
            <w:tcBorders>
              <w:bottom w:val="single" w:sz="4" w:space="0" w:color="auto"/>
            </w:tcBorders>
          </w:tcPr>
          <w:p w14:paraId="26BE07BA" w14:textId="77777777" w:rsidR="00A6212B" w:rsidRDefault="00A6212B" w:rsidP="001A29D4">
            <w:pPr>
              <w:pStyle w:val="afa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3670" w:type="dxa"/>
            <w:tcBorders>
              <w:bottom w:val="single" w:sz="4" w:space="0" w:color="auto"/>
            </w:tcBorders>
          </w:tcPr>
          <w:p w14:paraId="633B2CF4" w14:textId="77777777" w:rsidR="00A6212B" w:rsidRDefault="00A6212B" w:rsidP="001A29D4">
            <w:pPr>
              <w:pStyle w:val="afa"/>
            </w:pPr>
            <w:r>
              <w:rPr>
                <w:rFonts w:hint="eastAsia"/>
              </w:rPr>
              <w:t>说明</w:t>
            </w:r>
          </w:p>
        </w:tc>
      </w:tr>
      <w:tr w:rsidR="00A6212B" w14:paraId="0741A3F6" w14:textId="77777777" w:rsidTr="001A29D4">
        <w:tc>
          <w:tcPr>
            <w:tcW w:w="1446" w:type="dxa"/>
          </w:tcPr>
          <w:p w14:paraId="441E508A" w14:textId="77777777" w:rsidR="00A6212B" w:rsidRDefault="00A6212B" w:rsidP="001A29D4">
            <w:pPr>
              <w:pStyle w:val="afa"/>
              <w:rPr>
                <w:rFonts w:hint="eastAsia"/>
              </w:rPr>
            </w:pPr>
            <w:r w:rsidRPr="00FF58FD">
              <w:t xml:space="preserve">Username </w:t>
            </w:r>
          </w:p>
        </w:tc>
        <w:tc>
          <w:tcPr>
            <w:tcW w:w="1150" w:type="dxa"/>
          </w:tcPr>
          <w:p w14:paraId="5A048A2F" w14:textId="77777777" w:rsidR="00A6212B" w:rsidRDefault="00A6212B" w:rsidP="001A29D4">
            <w:pPr>
              <w:pStyle w:val="afa"/>
            </w:pPr>
            <w:r>
              <w:rPr>
                <w:rFonts w:hint="eastAsia"/>
              </w:rPr>
              <w:t>是</w:t>
            </w:r>
          </w:p>
        </w:tc>
        <w:tc>
          <w:tcPr>
            <w:tcW w:w="1120" w:type="dxa"/>
          </w:tcPr>
          <w:p w14:paraId="7B3614EC" w14:textId="77777777" w:rsidR="00A6212B" w:rsidRDefault="00A6212B" w:rsidP="001A29D4">
            <w:pPr>
              <w:pStyle w:val="afa"/>
            </w:pPr>
            <w:r>
              <w:rPr>
                <w:rFonts w:hint="eastAsia"/>
              </w:rPr>
              <w:t>JSON</w:t>
            </w:r>
          </w:p>
        </w:tc>
        <w:tc>
          <w:tcPr>
            <w:tcW w:w="1130" w:type="dxa"/>
          </w:tcPr>
          <w:p w14:paraId="64CD987E" w14:textId="77777777" w:rsidR="00A6212B" w:rsidRDefault="00A6212B" w:rsidP="001A29D4">
            <w:pPr>
              <w:pStyle w:val="afa"/>
            </w:pPr>
            <w:r>
              <w:rPr>
                <w:rFonts w:hint="eastAsia"/>
              </w:rPr>
              <w:t>String</w:t>
            </w:r>
          </w:p>
        </w:tc>
        <w:tc>
          <w:tcPr>
            <w:tcW w:w="3670" w:type="dxa"/>
          </w:tcPr>
          <w:p w14:paraId="3E60163B" w14:textId="77777777" w:rsidR="00A6212B" w:rsidRDefault="00A6212B" w:rsidP="001A29D4">
            <w:pPr>
              <w:pStyle w:val="afa"/>
            </w:pPr>
            <w:r>
              <w:rPr>
                <w:rFonts w:hint="eastAsia"/>
              </w:rPr>
              <w:t>用户名</w:t>
            </w:r>
          </w:p>
        </w:tc>
      </w:tr>
    </w:tbl>
    <w:p w14:paraId="7D5F7199" w14:textId="77777777" w:rsidR="00A6212B" w:rsidRDefault="00A6212B" w:rsidP="00A6212B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请求示例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6212B" w14:paraId="18CC5E00" w14:textId="77777777" w:rsidTr="001A29D4">
        <w:tc>
          <w:tcPr>
            <w:tcW w:w="8522" w:type="dxa"/>
          </w:tcPr>
          <w:p w14:paraId="5195F6D0" w14:textId="77777777" w:rsidR="00A6212B" w:rsidRDefault="00A6212B" w:rsidP="001A29D4">
            <w:r>
              <w:rPr>
                <w:rFonts w:hint="eastAsia"/>
              </w:rPr>
              <w:t>{</w:t>
            </w:r>
          </w:p>
          <w:p w14:paraId="012A69B3" w14:textId="77777777" w:rsidR="00A6212B" w:rsidRDefault="00A6212B" w:rsidP="001A29D4">
            <w:r>
              <w:rPr>
                <w:rFonts w:hint="eastAsia"/>
              </w:rPr>
              <w:t xml:space="preserve">    "</w:t>
            </w:r>
            <w:r w:rsidRPr="00FF58FD">
              <w:t xml:space="preserve"> Username </w:t>
            </w:r>
            <w:r>
              <w:rPr>
                <w:rFonts w:hint="eastAsia"/>
              </w:rPr>
              <w:t xml:space="preserve">": </w:t>
            </w:r>
            <w:r>
              <w:t>“</w:t>
            </w:r>
            <w:r>
              <w:rPr>
                <w:rFonts w:hint="eastAsia"/>
              </w:rPr>
              <w:t>111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5099011C" w14:textId="79F9C868" w:rsidR="00A6212B" w:rsidRDefault="00A6212B" w:rsidP="00A6212B">
            <w:r>
              <w:rPr>
                <w:rFonts w:hint="eastAsia"/>
              </w:rPr>
              <w:t xml:space="preserve">      }</w:t>
            </w:r>
          </w:p>
        </w:tc>
      </w:tr>
    </w:tbl>
    <w:p w14:paraId="733EDCC5" w14:textId="77777777" w:rsidR="00A6212B" w:rsidRDefault="00A6212B" w:rsidP="00A6212B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状态码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6212B" w14:paraId="390053A6" w14:textId="77777777" w:rsidTr="001A29D4">
        <w:tc>
          <w:tcPr>
            <w:tcW w:w="4261" w:type="dxa"/>
          </w:tcPr>
          <w:p w14:paraId="4DA8694D" w14:textId="77777777" w:rsidR="00A6212B" w:rsidRDefault="00A6212B" w:rsidP="001A29D4">
            <w:pPr>
              <w:pStyle w:val="afa"/>
            </w:pPr>
            <w:r>
              <w:rPr>
                <w:rFonts w:hint="eastAsia"/>
              </w:rPr>
              <w:t>状态码</w:t>
            </w:r>
          </w:p>
        </w:tc>
        <w:tc>
          <w:tcPr>
            <w:tcW w:w="4261" w:type="dxa"/>
          </w:tcPr>
          <w:p w14:paraId="50DC9300" w14:textId="77777777" w:rsidR="00A6212B" w:rsidRDefault="00A6212B" w:rsidP="001A29D4">
            <w:pPr>
              <w:pStyle w:val="afa"/>
            </w:pPr>
            <w:r>
              <w:rPr>
                <w:rFonts w:hint="eastAsia"/>
              </w:rPr>
              <w:t>说明</w:t>
            </w:r>
          </w:p>
        </w:tc>
      </w:tr>
      <w:tr w:rsidR="00A6212B" w14:paraId="66DE1AB1" w14:textId="77777777" w:rsidTr="001A29D4">
        <w:tc>
          <w:tcPr>
            <w:tcW w:w="4261" w:type="dxa"/>
          </w:tcPr>
          <w:p w14:paraId="5C95C951" w14:textId="77777777" w:rsidR="00A6212B" w:rsidRDefault="00A6212B" w:rsidP="001A29D4">
            <w:pPr>
              <w:pStyle w:val="afa"/>
            </w:pPr>
            <w:r>
              <w:rPr>
                <w:rFonts w:hint="eastAsia"/>
              </w:rPr>
              <w:t>200</w:t>
            </w:r>
          </w:p>
        </w:tc>
        <w:tc>
          <w:tcPr>
            <w:tcW w:w="4261" w:type="dxa"/>
          </w:tcPr>
          <w:p w14:paraId="7959033C" w14:textId="77777777" w:rsidR="00A6212B" w:rsidRDefault="00A6212B" w:rsidP="001A29D4">
            <w:pPr>
              <w:pStyle w:val="afa"/>
            </w:pPr>
            <w:r>
              <w:rPr>
                <w:rFonts w:hint="eastAsia"/>
              </w:rPr>
              <w:t>表示响应成功。</w:t>
            </w:r>
          </w:p>
        </w:tc>
      </w:tr>
      <w:tr w:rsidR="00A6212B" w14:paraId="10D9DE0E" w14:textId="77777777" w:rsidTr="001A29D4">
        <w:tc>
          <w:tcPr>
            <w:tcW w:w="4261" w:type="dxa"/>
          </w:tcPr>
          <w:p w14:paraId="71B2E8EA" w14:textId="77777777" w:rsidR="00A6212B" w:rsidRDefault="00A6212B" w:rsidP="001A29D4">
            <w:pPr>
              <w:pStyle w:val="afa"/>
            </w:pPr>
            <w:r>
              <w:rPr>
                <w:rFonts w:hint="eastAsia"/>
              </w:rPr>
              <w:t>400</w:t>
            </w:r>
          </w:p>
        </w:tc>
        <w:tc>
          <w:tcPr>
            <w:tcW w:w="4261" w:type="dxa"/>
          </w:tcPr>
          <w:p w14:paraId="779E596F" w14:textId="77777777" w:rsidR="00A6212B" w:rsidRDefault="00A6212B" w:rsidP="001A29D4">
            <w:pPr>
              <w:pStyle w:val="afa"/>
            </w:pPr>
            <w:r>
              <w:rPr>
                <w:rFonts w:hint="eastAsia"/>
              </w:rPr>
              <w:t>表明提供的参数无效。</w:t>
            </w:r>
          </w:p>
        </w:tc>
      </w:tr>
    </w:tbl>
    <w:p w14:paraId="112873C4" w14:textId="77777777" w:rsidR="00A6212B" w:rsidRDefault="00A6212B" w:rsidP="00A6212B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lastRenderedPageBreak/>
        <w:t>返回参数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76"/>
        <w:gridCol w:w="2430"/>
        <w:gridCol w:w="3816"/>
      </w:tblGrid>
      <w:tr w:rsidR="00A6212B" w14:paraId="6C7F3C29" w14:textId="77777777" w:rsidTr="001A29D4">
        <w:tc>
          <w:tcPr>
            <w:tcW w:w="2276" w:type="dxa"/>
          </w:tcPr>
          <w:p w14:paraId="57EDCDEA" w14:textId="77777777" w:rsidR="00A6212B" w:rsidRDefault="00A6212B" w:rsidP="001A29D4">
            <w:pPr>
              <w:pStyle w:val="afa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430" w:type="dxa"/>
          </w:tcPr>
          <w:p w14:paraId="59016E30" w14:textId="77777777" w:rsidR="00A6212B" w:rsidRDefault="00A6212B" w:rsidP="001A29D4">
            <w:pPr>
              <w:pStyle w:val="afa"/>
            </w:pPr>
            <w:r>
              <w:rPr>
                <w:rFonts w:hint="eastAsia"/>
              </w:rPr>
              <w:t>类型</w:t>
            </w:r>
          </w:p>
        </w:tc>
        <w:tc>
          <w:tcPr>
            <w:tcW w:w="3816" w:type="dxa"/>
          </w:tcPr>
          <w:p w14:paraId="26ECFBA9" w14:textId="77777777" w:rsidR="00A6212B" w:rsidRDefault="00A6212B" w:rsidP="001A29D4">
            <w:pPr>
              <w:pStyle w:val="afa"/>
            </w:pPr>
            <w:r>
              <w:rPr>
                <w:rFonts w:hint="eastAsia"/>
              </w:rPr>
              <w:t>说明</w:t>
            </w:r>
          </w:p>
        </w:tc>
      </w:tr>
      <w:tr w:rsidR="00A6212B" w14:paraId="2FABB500" w14:textId="77777777" w:rsidTr="001A29D4">
        <w:tc>
          <w:tcPr>
            <w:tcW w:w="2276" w:type="dxa"/>
          </w:tcPr>
          <w:p w14:paraId="3F692D00" w14:textId="77777777" w:rsidR="00A6212B" w:rsidRDefault="00A6212B" w:rsidP="001A29D4">
            <w:pPr>
              <w:pStyle w:val="afa"/>
            </w:pPr>
            <w:r>
              <w:rPr>
                <w:rFonts w:hint="eastAsia"/>
              </w:rPr>
              <w:t>data</w:t>
            </w:r>
          </w:p>
        </w:tc>
        <w:tc>
          <w:tcPr>
            <w:tcW w:w="2430" w:type="dxa"/>
          </w:tcPr>
          <w:p w14:paraId="40F036BC" w14:textId="77777777" w:rsidR="00A6212B" w:rsidRDefault="00A6212B" w:rsidP="001A29D4">
            <w:pPr>
              <w:pStyle w:val="afa"/>
            </w:pPr>
            <w:r>
              <w:rPr>
                <w:rFonts w:asciiTheme="minorEastAsia" w:eastAsiaTheme="minorEastAsia" w:hAnsiTheme="minorEastAsia" w:cs="Segoe UI"/>
                <w:color w:val="0D0D0D"/>
                <w:sz w:val="19"/>
                <w:szCs w:val="19"/>
                <w:shd w:val="clear" w:color="auto" w:fill="FFFFFF"/>
              </w:rPr>
              <w:t>I</w:t>
            </w:r>
            <w:r>
              <w:rPr>
                <w:rFonts w:asciiTheme="minorEastAsia" w:eastAsiaTheme="minorEastAsia" w:hAnsiTheme="minorEastAsia" w:cs="Segoe UI" w:hint="eastAsia"/>
                <w:color w:val="0D0D0D"/>
                <w:sz w:val="19"/>
                <w:szCs w:val="19"/>
                <w:shd w:val="clear" w:color="auto" w:fill="FFFFFF"/>
              </w:rPr>
              <w:t>nterface</w:t>
            </w:r>
          </w:p>
        </w:tc>
        <w:tc>
          <w:tcPr>
            <w:tcW w:w="3816" w:type="dxa"/>
          </w:tcPr>
          <w:p w14:paraId="5A70AD0D" w14:textId="77777777" w:rsidR="00A6212B" w:rsidRDefault="00A6212B" w:rsidP="001A29D4">
            <w:pPr>
              <w:pStyle w:val="afa"/>
            </w:pPr>
            <w:r>
              <w:rPr>
                <w:rFonts w:hint="eastAsia"/>
              </w:rPr>
              <w:t>存放例如用户信息或其他相关数据</w:t>
            </w:r>
          </w:p>
        </w:tc>
      </w:tr>
    </w:tbl>
    <w:p w14:paraId="694B7C57" w14:textId="77777777" w:rsidR="00A6212B" w:rsidRDefault="00A6212B" w:rsidP="00A6212B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返回示例</w:t>
      </w:r>
    </w:p>
    <w:p w14:paraId="0FEE106B" w14:textId="77777777" w:rsidR="00A6212B" w:rsidRDefault="00A6212B" w:rsidP="00A6212B">
      <w:r>
        <w:rPr>
          <w:rFonts w:hint="eastAsia"/>
        </w:rPr>
        <w:t>正常返回示例如下（</w:t>
      </w:r>
      <w:r>
        <w:rPr>
          <w:rFonts w:hint="eastAsia"/>
        </w:rPr>
        <w:t>JSON</w:t>
      </w:r>
      <w:r>
        <w:rPr>
          <w:rFonts w:hint="eastAsia"/>
        </w:rPr>
        <w:t>格式）：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6212B" w14:paraId="189DD321" w14:textId="77777777" w:rsidTr="001A29D4">
        <w:tc>
          <w:tcPr>
            <w:tcW w:w="8522" w:type="dxa"/>
          </w:tcPr>
          <w:p w14:paraId="180003BA" w14:textId="5F591EAE" w:rsidR="00A6212B" w:rsidRDefault="00A6212B" w:rsidP="00661B04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 xml:space="preserve">    "data":{</w:t>
            </w:r>
          </w:p>
          <w:p w14:paraId="64F68D0E" w14:textId="77777777" w:rsidR="00A6212B" w:rsidRPr="00A6212B" w:rsidRDefault="00A6212B" w:rsidP="00A6212B">
            <w:pPr>
              <w:ind w:firstLineChars="400" w:firstLine="880"/>
            </w:pPr>
            <w:r w:rsidRPr="00A6212B">
              <w:t>Id int64 `json:"id"`</w:t>
            </w:r>
          </w:p>
          <w:p w14:paraId="618E51B0" w14:textId="77777777" w:rsidR="00A6212B" w:rsidRPr="00A6212B" w:rsidRDefault="00A6212B" w:rsidP="00A6212B">
            <w:pPr>
              <w:ind w:firstLine="440"/>
            </w:pPr>
            <w:r w:rsidRPr="00A6212B">
              <w:tab/>
              <w:t>Name string `json:"name"`</w:t>
            </w:r>
          </w:p>
          <w:p w14:paraId="2BE0B397" w14:textId="77777777" w:rsidR="00A6212B" w:rsidRPr="00A6212B" w:rsidRDefault="00A6212B" w:rsidP="00A6212B">
            <w:pPr>
              <w:ind w:firstLine="440"/>
            </w:pPr>
            <w:r w:rsidRPr="00A6212B">
              <w:tab/>
              <w:t>Email string `json:"email"`</w:t>
            </w:r>
          </w:p>
          <w:p w14:paraId="66567BD9" w14:textId="77777777" w:rsidR="00A6212B" w:rsidRPr="00A6212B" w:rsidRDefault="00A6212B" w:rsidP="00A6212B">
            <w:pPr>
              <w:ind w:firstLine="440"/>
            </w:pPr>
            <w:r w:rsidRPr="00A6212B">
              <w:tab/>
              <w:t>Role string `json:"role""`</w:t>
            </w:r>
          </w:p>
          <w:p w14:paraId="1EDA256D" w14:textId="77777777" w:rsidR="00A6212B" w:rsidRPr="00A6212B" w:rsidRDefault="00A6212B" w:rsidP="00A6212B">
            <w:pPr>
              <w:ind w:firstLine="440"/>
            </w:pPr>
            <w:r w:rsidRPr="00A6212B">
              <w:tab/>
              <w:t>Time string `json:"registerTime""`</w:t>
            </w:r>
          </w:p>
          <w:p w14:paraId="6A80B745" w14:textId="7E8A3AD5" w:rsidR="00A6212B" w:rsidRDefault="00A6212B" w:rsidP="001A29D4">
            <w:pPr>
              <w:ind w:firstLine="440"/>
            </w:pPr>
            <w:r>
              <w:rPr>
                <w:rFonts w:hint="eastAsia"/>
              </w:rPr>
              <w:br/>
              <w:t xml:space="preserve">  }</w:t>
            </w:r>
          </w:p>
          <w:p w14:paraId="6703D20B" w14:textId="77777777" w:rsidR="00A6212B" w:rsidRDefault="00A6212B" w:rsidP="001A29D4">
            <w:r>
              <w:rPr>
                <w:rFonts w:hint="eastAsia"/>
              </w:rPr>
              <w:t>}</w:t>
            </w:r>
          </w:p>
        </w:tc>
      </w:tr>
    </w:tbl>
    <w:p w14:paraId="706635E4" w14:textId="7E5C7590" w:rsidR="00661B04" w:rsidRDefault="00661B04" w:rsidP="00661B04">
      <w:pPr>
        <w:pStyle w:val="3"/>
        <w:rPr>
          <w:rFonts w:hint="eastAsia"/>
        </w:rPr>
      </w:pPr>
      <w:r>
        <w:rPr>
          <w:rFonts w:hint="eastAsia"/>
        </w:rPr>
        <w:t>发送邮件</w:t>
      </w:r>
    </w:p>
    <w:p w14:paraId="1C2E4F30" w14:textId="26EE731C" w:rsidR="00661B04" w:rsidRPr="00A6212B" w:rsidRDefault="00661B04" w:rsidP="00661B04">
      <w:r>
        <w:rPr>
          <w:rFonts w:hint="eastAsia"/>
        </w:rPr>
        <w:t>根据</w:t>
      </w:r>
      <w:r>
        <w:rPr>
          <w:rFonts w:hint="eastAsia"/>
        </w:rPr>
        <w:t>邮箱发送验证码</w:t>
      </w:r>
    </w:p>
    <w:p w14:paraId="37A09285" w14:textId="77777777" w:rsidR="00661B04" w:rsidRDefault="00661B04" w:rsidP="00661B04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接口说明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626"/>
        <w:gridCol w:w="6896"/>
      </w:tblGrid>
      <w:tr w:rsidR="00661B04" w14:paraId="23667493" w14:textId="77777777" w:rsidTr="001A29D4">
        <w:tc>
          <w:tcPr>
            <w:tcW w:w="1626" w:type="dxa"/>
          </w:tcPr>
          <w:p w14:paraId="2621C6FE" w14:textId="77777777" w:rsidR="00661B04" w:rsidRDefault="00661B04" w:rsidP="001A29D4">
            <w:pPr>
              <w:pStyle w:val="afa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96" w:type="dxa"/>
          </w:tcPr>
          <w:p w14:paraId="78DBCD78" w14:textId="07EF542E" w:rsidR="00661B04" w:rsidRDefault="00661B04" w:rsidP="001A29D4">
            <w:pPr>
              <w:pStyle w:val="afa"/>
            </w:pPr>
            <w:r>
              <w:rPr>
                <w:rFonts w:hint="eastAsia"/>
              </w:rPr>
              <w:t>http://localhost:8888</w:t>
            </w:r>
            <w:r w:rsidRPr="00661B04">
              <w:t>/api/user/SendEmail</w:t>
            </w:r>
          </w:p>
        </w:tc>
      </w:tr>
      <w:tr w:rsidR="00661B04" w14:paraId="5CABF2FA" w14:textId="77777777" w:rsidTr="001A29D4">
        <w:tc>
          <w:tcPr>
            <w:tcW w:w="1626" w:type="dxa"/>
          </w:tcPr>
          <w:p w14:paraId="2C92E82C" w14:textId="77777777" w:rsidR="00661B04" w:rsidRDefault="00661B04" w:rsidP="001A29D4">
            <w:pPr>
              <w:pStyle w:val="afa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6896" w:type="dxa"/>
          </w:tcPr>
          <w:p w14:paraId="1AE19F60" w14:textId="77777777" w:rsidR="00661B04" w:rsidRDefault="00661B04" w:rsidP="001A29D4">
            <w:pPr>
              <w:pStyle w:val="afa"/>
            </w:pPr>
            <w:r>
              <w:rPr>
                <w:rFonts w:hint="eastAsia"/>
              </w:rPr>
              <w:t>POST</w:t>
            </w:r>
          </w:p>
        </w:tc>
      </w:tr>
      <w:tr w:rsidR="00661B04" w14:paraId="2C77EFB5" w14:textId="77777777" w:rsidTr="001A29D4">
        <w:tc>
          <w:tcPr>
            <w:tcW w:w="1626" w:type="dxa"/>
          </w:tcPr>
          <w:p w14:paraId="4B953723" w14:textId="77777777" w:rsidR="00661B04" w:rsidRDefault="00661B04" w:rsidP="001A29D4">
            <w:pPr>
              <w:pStyle w:val="afa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返回格式</w:t>
            </w:r>
          </w:p>
        </w:tc>
        <w:tc>
          <w:tcPr>
            <w:tcW w:w="6896" w:type="dxa"/>
          </w:tcPr>
          <w:p w14:paraId="36711D25" w14:textId="77777777" w:rsidR="00661B04" w:rsidRDefault="00661B04" w:rsidP="001A29D4">
            <w:pPr>
              <w:pStyle w:val="afa"/>
            </w:pPr>
            <w:r>
              <w:rPr>
                <w:rFonts w:hint="eastAsia"/>
              </w:rPr>
              <w:t>application/json</w:t>
            </w:r>
          </w:p>
        </w:tc>
      </w:tr>
      <w:tr w:rsidR="00661B04" w14:paraId="6AAF16DB" w14:textId="77777777" w:rsidTr="001A29D4">
        <w:tc>
          <w:tcPr>
            <w:tcW w:w="1626" w:type="dxa"/>
          </w:tcPr>
          <w:p w14:paraId="1033AF60" w14:textId="77777777" w:rsidR="00661B04" w:rsidRDefault="00661B04" w:rsidP="001A29D4">
            <w:pPr>
              <w:pStyle w:val="afa"/>
            </w:pPr>
            <w:r>
              <w:rPr>
                <w:rFonts w:hint="eastAsia"/>
              </w:rPr>
              <w:t>是否需要登录</w:t>
            </w:r>
          </w:p>
        </w:tc>
        <w:tc>
          <w:tcPr>
            <w:tcW w:w="6896" w:type="dxa"/>
          </w:tcPr>
          <w:p w14:paraId="29DBA754" w14:textId="77777777" w:rsidR="00661B04" w:rsidRDefault="00661B04" w:rsidP="001A29D4">
            <w:pPr>
              <w:pStyle w:val="afa"/>
            </w:pPr>
            <w:r>
              <w:rPr>
                <w:rFonts w:hint="eastAsia"/>
              </w:rPr>
              <w:t>否</w:t>
            </w:r>
          </w:p>
        </w:tc>
      </w:tr>
    </w:tbl>
    <w:p w14:paraId="5A0CCB7D" w14:textId="77777777" w:rsidR="00661B04" w:rsidRDefault="00661B04" w:rsidP="00661B04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请求参数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6"/>
        <w:gridCol w:w="1150"/>
        <w:gridCol w:w="1120"/>
        <w:gridCol w:w="1130"/>
        <w:gridCol w:w="3670"/>
      </w:tblGrid>
      <w:tr w:rsidR="00661B04" w14:paraId="4C91F98F" w14:textId="77777777" w:rsidTr="001A29D4">
        <w:tc>
          <w:tcPr>
            <w:tcW w:w="1446" w:type="dxa"/>
            <w:tcBorders>
              <w:bottom w:val="single" w:sz="4" w:space="0" w:color="auto"/>
            </w:tcBorders>
          </w:tcPr>
          <w:p w14:paraId="37E764E2" w14:textId="77777777" w:rsidR="00661B04" w:rsidRDefault="00661B04" w:rsidP="001A29D4">
            <w:pPr>
              <w:pStyle w:val="afa"/>
            </w:pPr>
            <w:r>
              <w:rPr>
                <w:rFonts w:hint="eastAsia"/>
              </w:rPr>
              <w:t>参数字段</w:t>
            </w:r>
          </w:p>
        </w:tc>
        <w:tc>
          <w:tcPr>
            <w:tcW w:w="1150" w:type="dxa"/>
            <w:tcBorders>
              <w:bottom w:val="single" w:sz="4" w:space="0" w:color="auto"/>
            </w:tcBorders>
          </w:tcPr>
          <w:p w14:paraId="43161036" w14:textId="77777777" w:rsidR="00661B04" w:rsidRDefault="00661B04" w:rsidP="001A29D4">
            <w:pPr>
              <w:pStyle w:val="afa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1120" w:type="dxa"/>
            <w:tcBorders>
              <w:bottom w:val="single" w:sz="4" w:space="0" w:color="auto"/>
            </w:tcBorders>
          </w:tcPr>
          <w:p w14:paraId="4078C6DA" w14:textId="77777777" w:rsidR="00661B04" w:rsidRDefault="00661B04" w:rsidP="001A29D4">
            <w:pPr>
              <w:pStyle w:val="afa"/>
            </w:pPr>
            <w:r>
              <w:rPr>
                <w:rFonts w:hint="eastAsia"/>
              </w:rPr>
              <w:t>传参方式</w:t>
            </w:r>
          </w:p>
        </w:tc>
        <w:tc>
          <w:tcPr>
            <w:tcW w:w="1130" w:type="dxa"/>
            <w:tcBorders>
              <w:bottom w:val="single" w:sz="4" w:space="0" w:color="auto"/>
            </w:tcBorders>
          </w:tcPr>
          <w:p w14:paraId="74716DDD" w14:textId="77777777" w:rsidR="00661B04" w:rsidRDefault="00661B04" w:rsidP="001A29D4">
            <w:pPr>
              <w:pStyle w:val="afa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3670" w:type="dxa"/>
            <w:tcBorders>
              <w:bottom w:val="single" w:sz="4" w:space="0" w:color="auto"/>
            </w:tcBorders>
          </w:tcPr>
          <w:p w14:paraId="3E909ADE" w14:textId="77777777" w:rsidR="00661B04" w:rsidRDefault="00661B04" w:rsidP="001A29D4">
            <w:pPr>
              <w:pStyle w:val="afa"/>
            </w:pPr>
            <w:r>
              <w:rPr>
                <w:rFonts w:hint="eastAsia"/>
              </w:rPr>
              <w:t>说明</w:t>
            </w:r>
          </w:p>
        </w:tc>
      </w:tr>
      <w:tr w:rsidR="00661B04" w14:paraId="61A2650F" w14:textId="77777777" w:rsidTr="001A29D4">
        <w:tc>
          <w:tcPr>
            <w:tcW w:w="1446" w:type="dxa"/>
          </w:tcPr>
          <w:p w14:paraId="171FC4A9" w14:textId="4CED49FA" w:rsidR="00661B04" w:rsidRDefault="00661B04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1150" w:type="dxa"/>
          </w:tcPr>
          <w:p w14:paraId="38C8357A" w14:textId="77777777" w:rsidR="00661B04" w:rsidRDefault="00661B04" w:rsidP="001A29D4">
            <w:pPr>
              <w:pStyle w:val="afa"/>
            </w:pPr>
            <w:r>
              <w:rPr>
                <w:rFonts w:hint="eastAsia"/>
              </w:rPr>
              <w:t>是</w:t>
            </w:r>
          </w:p>
        </w:tc>
        <w:tc>
          <w:tcPr>
            <w:tcW w:w="1120" w:type="dxa"/>
          </w:tcPr>
          <w:p w14:paraId="73B857FE" w14:textId="77777777" w:rsidR="00661B04" w:rsidRDefault="00661B04" w:rsidP="001A29D4">
            <w:pPr>
              <w:pStyle w:val="afa"/>
            </w:pPr>
            <w:r>
              <w:rPr>
                <w:rFonts w:hint="eastAsia"/>
              </w:rPr>
              <w:t>JSON</w:t>
            </w:r>
          </w:p>
        </w:tc>
        <w:tc>
          <w:tcPr>
            <w:tcW w:w="1130" w:type="dxa"/>
          </w:tcPr>
          <w:p w14:paraId="0214A0D7" w14:textId="77777777" w:rsidR="00661B04" w:rsidRDefault="00661B04" w:rsidP="001A29D4">
            <w:pPr>
              <w:pStyle w:val="afa"/>
            </w:pPr>
            <w:r>
              <w:rPr>
                <w:rFonts w:hint="eastAsia"/>
              </w:rPr>
              <w:t>String</w:t>
            </w:r>
          </w:p>
        </w:tc>
        <w:tc>
          <w:tcPr>
            <w:tcW w:w="3670" w:type="dxa"/>
          </w:tcPr>
          <w:p w14:paraId="6C6B0B6E" w14:textId="16AA7C2E" w:rsidR="00661B04" w:rsidRDefault="00661B04" w:rsidP="001A29D4">
            <w:pPr>
              <w:pStyle w:val="afa"/>
            </w:pPr>
            <w:r>
              <w:rPr>
                <w:rFonts w:hint="eastAsia"/>
              </w:rPr>
              <w:t>邮箱</w:t>
            </w:r>
          </w:p>
        </w:tc>
      </w:tr>
    </w:tbl>
    <w:p w14:paraId="2E0BE929" w14:textId="77777777" w:rsidR="00661B04" w:rsidRDefault="00661B04" w:rsidP="00661B04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请求示例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61B04" w14:paraId="7F72D722" w14:textId="77777777" w:rsidTr="001A29D4">
        <w:tc>
          <w:tcPr>
            <w:tcW w:w="8522" w:type="dxa"/>
          </w:tcPr>
          <w:p w14:paraId="19FC9546" w14:textId="77777777" w:rsidR="00661B04" w:rsidRDefault="00661B04" w:rsidP="001A29D4">
            <w:r>
              <w:rPr>
                <w:rFonts w:hint="eastAsia"/>
              </w:rPr>
              <w:t>{</w:t>
            </w:r>
          </w:p>
          <w:p w14:paraId="09F76DEF" w14:textId="41B8CA7E" w:rsidR="00661B04" w:rsidRDefault="00661B04" w:rsidP="001A29D4">
            <w:r>
              <w:rPr>
                <w:rFonts w:hint="eastAsia"/>
              </w:rPr>
              <w:t xml:space="preserve">    "</w:t>
            </w:r>
            <w:r w:rsidRPr="00FF58FD">
              <w:t xml:space="preserve"> </w:t>
            </w: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 xml:space="preserve">": </w:t>
            </w:r>
            <w:r>
              <w:t>“</w:t>
            </w:r>
            <w:r>
              <w:rPr>
                <w:rFonts w:hint="eastAsia"/>
              </w:rPr>
              <w:t>111</w:t>
            </w:r>
            <w:r>
              <w:rPr>
                <w:rFonts w:hint="eastAsia"/>
              </w:rPr>
              <w:t>@qq.com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74411295" w14:textId="77777777" w:rsidR="00661B04" w:rsidRDefault="00661B04" w:rsidP="001A29D4">
            <w:r>
              <w:rPr>
                <w:rFonts w:hint="eastAsia"/>
              </w:rPr>
              <w:t xml:space="preserve">      }</w:t>
            </w:r>
          </w:p>
        </w:tc>
      </w:tr>
    </w:tbl>
    <w:p w14:paraId="73B4410A" w14:textId="77777777" w:rsidR="00661B04" w:rsidRDefault="00661B04" w:rsidP="00661B04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lastRenderedPageBreak/>
        <w:t>状态码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61B04" w14:paraId="46F4DBA2" w14:textId="77777777" w:rsidTr="001A29D4">
        <w:tc>
          <w:tcPr>
            <w:tcW w:w="4261" w:type="dxa"/>
          </w:tcPr>
          <w:p w14:paraId="6530090D" w14:textId="77777777" w:rsidR="00661B04" w:rsidRDefault="00661B04" w:rsidP="001A29D4">
            <w:pPr>
              <w:pStyle w:val="afa"/>
            </w:pPr>
            <w:r>
              <w:rPr>
                <w:rFonts w:hint="eastAsia"/>
              </w:rPr>
              <w:t>状态码</w:t>
            </w:r>
          </w:p>
        </w:tc>
        <w:tc>
          <w:tcPr>
            <w:tcW w:w="4261" w:type="dxa"/>
          </w:tcPr>
          <w:p w14:paraId="7ED831A1" w14:textId="77777777" w:rsidR="00661B04" w:rsidRDefault="00661B04" w:rsidP="001A29D4">
            <w:pPr>
              <w:pStyle w:val="afa"/>
            </w:pPr>
            <w:r>
              <w:rPr>
                <w:rFonts w:hint="eastAsia"/>
              </w:rPr>
              <w:t>说明</w:t>
            </w:r>
          </w:p>
        </w:tc>
      </w:tr>
      <w:tr w:rsidR="00661B04" w14:paraId="09407AFA" w14:textId="77777777" w:rsidTr="001A29D4">
        <w:tc>
          <w:tcPr>
            <w:tcW w:w="4261" w:type="dxa"/>
          </w:tcPr>
          <w:p w14:paraId="3A9AB04A" w14:textId="77777777" w:rsidR="00661B04" w:rsidRDefault="00661B04" w:rsidP="001A29D4">
            <w:pPr>
              <w:pStyle w:val="afa"/>
            </w:pPr>
            <w:r>
              <w:rPr>
                <w:rFonts w:hint="eastAsia"/>
              </w:rPr>
              <w:t>200</w:t>
            </w:r>
          </w:p>
        </w:tc>
        <w:tc>
          <w:tcPr>
            <w:tcW w:w="4261" w:type="dxa"/>
          </w:tcPr>
          <w:p w14:paraId="5B69E9F0" w14:textId="77777777" w:rsidR="00661B04" w:rsidRDefault="00661B04" w:rsidP="001A29D4">
            <w:pPr>
              <w:pStyle w:val="afa"/>
            </w:pPr>
            <w:r>
              <w:rPr>
                <w:rFonts w:hint="eastAsia"/>
              </w:rPr>
              <w:t>表示响应成功。</w:t>
            </w:r>
          </w:p>
        </w:tc>
      </w:tr>
      <w:tr w:rsidR="00661B04" w14:paraId="5616AF1E" w14:textId="77777777" w:rsidTr="001A29D4">
        <w:tc>
          <w:tcPr>
            <w:tcW w:w="4261" w:type="dxa"/>
          </w:tcPr>
          <w:p w14:paraId="09BA73AF" w14:textId="77777777" w:rsidR="00661B04" w:rsidRDefault="00661B04" w:rsidP="001A29D4">
            <w:pPr>
              <w:pStyle w:val="afa"/>
            </w:pPr>
            <w:r>
              <w:rPr>
                <w:rFonts w:hint="eastAsia"/>
              </w:rPr>
              <w:t>400</w:t>
            </w:r>
          </w:p>
        </w:tc>
        <w:tc>
          <w:tcPr>
            <w:tcW w:w="4261" w:type="dxa"/>
          </w:tcPr>
          <w:p w14:paraId="50F4B027" w14:textId="77777777" w:rsidR="00661B04" w:rsidRDefault="00661B04" w:rsidP="001A29D4">
            <w:pPr>
              <w:pStyle w:val="afa"/>
            </w:pPr>
            <w:r>
              <w:rPr>
                <w:rFonts w:hint="eastAsia"/>
              </w:rPr>
              <w:t>表明提供的参数无效。</w:t>
            </w:r>
          </w:p>
        </w:tc>
      </w:tr>
    </w:tbl>
    <w:p w14:paraId="3F4901C4" w14:textId="77777777" w:rsidR="00661B04" w:rsidRDefault="00661B04" w:rsidP="00661B04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返回参数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76"/>
        <w:gridCol w:w="2430"/>
        <w:gridCol w:w="3816"/>
      </w:tblGrid>
      <w:tr w:rsidR="00661B04" w14:paraId="4C90055B" w14:textId="77777777" w:rsidTr="00661B04">
        <w:tc>
          <w:tcPr>
            <w:tcW w:w="2276" w:type="dxa"/>
          </w:tcPr>
          <w:p w14:paraId="6ED59D4F" w14:textId="77777777" w:rsidR="00661B04" w:rsidRDefault="00661B04" w:rsidP="001A29D4">
            <w:pPr>
              <w:pStyle w:val="afa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430" w:type="dxa"/>
          </w:tcPr>
          <w:p w14:paraId="1400C920" w14:textId="77777777" w:rsidR="00661B04" w:rsidRDefault="00661B04" w:rsidP="001A29D4">
            <w:pPr>
              <w:pStyle w:val="afa"/>
            </w:pPr>
            <w:r>
              <w:rPr>
                <w:rFonts w:hint="eastAsia"/>
              </w:rPr>
              <w:t>类型</w:t>
            </w:r>
          </w:p>
        </w:tc>
        <w:tc>
          <w:tcPr>
            <w:tcW w:w="3816" w:type="dxa"/>
          </w:tcPr>
          <w:p w14:paraId="7D3099FA" w14:textId="77777777" w:rsidR="00661B04" w:rsidRDefault="00661B04" w:rsidP="001A29D4">
            <w:pPr>
              <w:pStyle w:val="afa"/>
            </w:pPr>
            <w:r>
              <w:rPr>
                <w:rFonts w:hint="eastAsia"/>
              </w:rPr>
              <w:t>说明</w:t>
            </w:r>
          </w:p>
        </w:tc>
      </w:tr>
      <w:tr w:rsidR="00661B04" w14:paraId="63324A29" w14:textId="77777777" w:rsidTr="00661B04">
        <w:tc>
          <w:tcPr>
            <w:tcW w:w="2276" w:type="dxa"/>
          </w:tcPr>
          <w:p w14:paraId="4C2A3F83" w14:textId="4F743FE7" w:rsidR="00661B04" w:rsidRDefault="00661B04" w:rsidP="001A29D4">
            <w:pPr>
              <w:pStyle w:val="afa"/>
            </w:pPr>
            <w:r>
              <w:rPr>
                <w:rFonts w:hint="eastAsia"/>
              </w:rPr>
              <w:t>data</w:t>
            </w:r>
          </w:p>
        </w:tc>
        <w:tc>
          <w:tcPr>
            <w:tcW w:w="2430" w:type="dxa"/>
          </w:tcPr>
          <w:p w14:paraId="0BD35B10" w14:textId="3DCC0B49" w:rsidR="00661B04" w:rsidRDefault="00661B04" w:rsidP="001A29D4">
            <w:pPr>
              <w:pStyle w:val="afa"/>
            </w:pPr>
            <w:r>
              <w:rPr>
                <w:rFonts w:asciiTheme="minorEastAsia" w:eastAsiaTheme="minorEastAsia" w:hAnsiTheme="minorEastAsia" w:cs="Segoe UI"/>
                <w:color w:val="0D0D0D"/>
                <w:sz w:val="19"/>
                <w:szCs w:val="19"/>
                <w:shd w:val="clear" w:color="auto" w:fill="FFFFFF"/>
              </w:rPr>
              <w:t>I</w:t>
            </w:r>
            <w:r>
              <w:rPr>
                <w:rFonts w:asciiTheme="minorEastAsia" w:eastAsiaTheme="minorEastAsia" w:hAnsiTheme="minorEastAsia" w:cs="Segoe UI" w:hint="eastAsia"/>
                <w:color w:val="0D0D0D"/>
                <w:sz w:val="19"/>
                <w:szCs w:val="19"/>
                <w:shd w:val="clear" w:color="auto" w:fill="FFFFFF"/>
              </w:rPr>
              <w:t>nterface</w:t>
            </w:r>
          </w:p>
        </w:tc>
        <w:tc>
          <w:tcPr>
            <w:tcW w:w="3816" w:type="dxa"/>
          </w:tcPr>
          <w:p w14:paraId="46591974" w14:textId="58DAE26C" w:rsidR="00661B04" w:rsidRDefault="00661B04" w:rsidP="001A29D4">
            <w:pPr>
              <w:pStyle w:val="afa"/>
            </w:pPr>
            <w:r>
              <w:rPr>
                <w:rFonts w:hint="eastAsia"/>
              </w:rPr>
              <w:t>存放例如用户信息或其他相关数据</w:t>
            </w:r>
          </w:p>
        </w:tc>
      </w:tr>
    </w:tbl>
    <w:p w14:paraId="2FAC58D6" w14:textId="77777777" w:rsidR="00661B04" w:rsidRDefault="00661B04" w:rsidP="00661B04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返回示例</w:t>
      </w:r>
    </w:p>
    <w:p w14:paraId="01D8DC78" w14:textId="77777777" w:rsidR="00661B04" w:rsidRDefault="00661B04" w:rsidP="00661B04">
      <w:r>
        <w:rPr>
          <w:rFonts w:hint="eastAsia"/>
        </w:rPr>
        <w:t>正常返回示例如下（</w:t>
      </w:r>
      <w:r>
        <w:rPr>
          <w:rFonts w:hint="eastAsia"/>
        </w:rPr>
        <w:t>JSON</w:t>
      </w:r>
      <w:r>
        <w:rPr>
          <w:rFonts w:hint="eastAsia"/>
        </w:rPr>
        <w:t>格式）：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61B04" w14:paraId="46B33AD7" w14:textId="77777777" w:rsidTr="001A29D4">
        <w:tc>
          <w:tcPr>
            <w:tcW w:w="8522" w:type="dxa"/>
          </w:tcPr>
          <w:p w14:paraId="778E8915" w14:textId="77777777" w:rsidR="00661B04" w:rsidRDefault="00661B04" w:rsidP="001A29D4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 xml:space="preserve">    "data":{</w:t>
            </w:r>
          </w:p>
          <w:p w14:paraId="7AA3FD52" w14:textId="77777777" w:rsidR="00661B04" w:rsidRPr="00661B04" w:rsidRDefault="00661B04" w:rsidP="00661B04">
            <w:pPr>
              <w:ind w:firstLineChars="400" w:firstLine="880"/>
            </w:pPr>
            <w:r w:rsidRPr="00661B04">
              <w:t>Msg string `json:"msg"`</w:t>
            </w:r>
          </w:p>
          <w:p w14:paraId="003A1DDE" w14:textId="77777777" w:rsidR="00661B04" w:rsidRPr="00661B04" w:rsidRDefault="00661B04" w:rsidP="00661B04">
            <w:pPr>
              <w:ind w:firstLineChars="400" w:firstLine="880"/>
            </w:pPr>
            <w:r w:rsidRPr="00661B04">
              <w:t>}</w:t>
            </w:r>
          </w:p>
          <w:p w14:paraId="3527C596" w14:textId="75D83FBC" w:rsidR="00661B04" w:rsidRDefault="00661B04" w:rsidP="001A29D4">
            <w:pPr>
              <w:ind w:firstLine="440"/>
            </w:pPr>
            <w:r>
              <w:rPr>
                <w:rFonts w:hint="eastAsia"/>
              </w:rPr>
              <w:t xml:space="preserve">  }</w:t>
            </w:r>
          </w:p>
          <w:p w14:paraId="51D3D585" w14:textId="77777777" w:rsidR="00661B04" w:rsidRDefault="00661B04" w:rsidP="001A29D4">
            <w:r>
              <w:rPr>
                <w:rFonts w:hint="eastAsia"/>
              </w:rPr>
              <w:t>}</w:t>
            </w:r>
          </w:p>
        </w:tc>
      </w:tr>
    </w:tbl>
    <w:p w14:paraId="1CB09059" w14:textId="7F9E3587" w:rsidR="006A3A6C" w:rsidRDefault="006A3A6C" w:rsidP="006A3A6C">
      <w:pPr>
        <w:pStyle w:val="3"/>
        <w:rPr>
          <w:rFonts w:hint="eastAsia"/>
        </w:rPr>
      </w:pPr>
      <w:r>
        <w:rPr>
          <w:rFonts w:hint="eastAsia"/>
        </w:rPr>
        <w:t>登录</w:t>
      </w:r>
    </w:p>
    <w:p w14:paraId="3C9E7515" w14:textId="55387F60" w:rsidR="006A3A6C" w:rsidRPr="00A6212B" w:rsidRDefault="006A3A6C" w:rsidP="006A3A6C">
      <w:r>
        <w:rPr>
          <w:rFonts w:hint="eastAsia"/>
        </w:rPr>
        <w:t>用户根据账号密码登录</w:t>
      </w:r>
    </w:p>
    <w:p w14:paraId="25FE7CCC" w14:textId="77777777" w:rsidR="006A3A6C" w:rsidRDefault="006A3A6C" w:rsidP="006A3A6C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接口说明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626"/>
        <w:gridCol w:w="6896"/>
      </w:tblGrid>
      <w:tr w:rsidR="006A3A6C" w14:paraId="49D02402" w14:textId="77777777" w:rsidTr="001A29D4">
        <w:tc>
          <w:tcPr>
            <w:tcW w:w="1626" w:type="dxa"/>
          </w:tcPr>
          <w:p w14:paraId="2F06739B" w14:textId="77777777" w:rsidR="006A3A6C" w:rsidRDefault="006A3A6C" w:rsidP="001A29D4">
            <w:pPr>
              <w:pStyle w:val="afa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96" w:type="dxa"/>
          </w:tcPr>
          <w:p w14:paraId="258DBE74" w14:textId="6712E7B0" w:rsidR="006A3A6C" w:rsidRDefault="006A3A6C" w:rsidP="001A29D4">
            <w:pPr>
              <w:pStyle w:val="afa"/>
            </w:pPr>
            <w:r>
              <w:rPr>
                <w:rFonts w:hint="eastAsia"/>
              </w:rPr>
              <w:t>http://localhost:8888</w:t>
            </w:r>
            <w:r w:rsidRPr="006A3A6C">
              <w:t>/api/user/login</w:t>
            </w:r>
          </w:p>
        </w:tc>
      </w:tr>
      <w:tr w:rsidR="006A3A6C" w14:paraId="796E4C65" w14:textId="77777777" w:rsidTr="001A29D4">
        <w:tc>
          <w:tcPr>
            <w:tcW w:w="1626" w:type="dxa"/>
          </w:tcPr>
          <w:p w14:paraId="51023F96" w14:textId="77777777" w:rsidR="006A3A6C" w:rsidRDefault="006A3A6C" w:rsidP="001A29D4">
            <w:pPr>
              <w:pStyle w:val="afa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6896" w:type="dxa"/>
          </w:tcPr>
          <w:p w14:paraId="5E4E35AE" w14:textId="77777777" w:rsidR="006A3A6C" w:rsidRDefault="006A3A6C" w:rsidP="001A29D4">
            <w:pPr>
              <w:pStyle w:val="afa"/>
            </w:pPr>
            <w:r>
              <w:rPr>
                <w:rFonts w:hint="eastAsia"/>
              </w:rPr>
              <w:t>POST</w:t>
            </w:r>
          </w:p>
        </w:tc>
      </w:tr>
      <w:tr w:rsidR="006A3A6C" w14:paraId="11C30BD9" w14:textId="77777777" w:rsidTr="001A29D4">
        <w:tc>
          <w:tcPr>
            <w:tcW w:w="1626" w:type="dxa"/>
          </w:tcPr>
          <w:p w14:paraId="1775A605" w14:textId="77777777" w:rsidR="006A3A6C" w:rsidRDefault="006A3A6C" w:rsidP="001A29D4">
            <w:pPr>
              <w:pStyle w:val="afa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返回格式</w:t>
            </w:r>
          </w:p>
        </w:tc>
        <w:tc>
          <w:tcPr>
            <w:tcW w:w="6896" w:type="dxa"/>
          </w:tcPr>
          <w:p w14:paraId="176ED3E1" w14:textId="77777777" w:rsidR="006A3A6C" w:rsidRDefault="006A3A6C" w:rsidP="001A29D4">
            <w:pPr>
              <w:pStyle w:val="afa"/>
            </w:pPr>
            <w:r>
              <w:rPr>
                <w:rFonts w:hint="eastAsia"/>
              </w:rPr>
              <w:t>application/json</w:t>
            </w:r>
          </w:p>
        </w:tc>
      </w:tr>
      <w:tr w:rsidR="006A3A6C" w14:paraId="1435ED72" w14:textId="77777777" w:rsidTr="001A29D4">
        <w:tc>
          <w:tcPr>
            <w:tcW w:w="1626" w:type="dxa"/>
          </w:tcPr>
          <w:p w14:paraId="02AA44A6" w14:textId="77777777" w:rsidR="006A3A6C" w:rsidRDefault="006A3A6C" w:rsidP="001A29D4">
            <w:pPr>
              <w:pStyle w:val="afa"/>
            </w:pPr>
            <w:r>
              <w:rPr>
                <w:rFonts w:hint="eastAsia"/>
              </w:rPr>
              <w:t>是否需要登录</w:t>
            </w:r>
          </w:p>
        </w:tc>
        <w:tc>
          <w:tcPr>
            <w:tcW w:w="6896" w:type="dxa"/>
          </w:tcPr>
          <w:p w14:paraId="59184C5A" w14:textId="77777777" w:rsidR="006A3A6C" w:rsidRDefault="006A3A6C" w:rsidP="001A29D4">
            <w:pPr>
              <w:pStyle w:val="afa"/>
            </w:pPr>
            <w:r>
              <w:rPr>
                <w:rFonts w:hint="eastAsia"/>
              </w:rPr>
              <w:t>否</w:t>
            </w:r>
          </w:p>
        </w:tc>
      </w:tr>
    </w:tbl>
    <w:p w14:paraId="73E2E33C" w14:textId="77777777" w:rsidR="006A3A6C" w:rsidRDefault="006A3A6C" w:rsidP="006A3A6C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请求参数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6"/>
        <w:gridCol w:w="1150"/>
        <w:gridCol w:w="1120"/>
        <w:gridCol w:w="1130"/>
        <w:gridCol w:w="3670"/>
      </w:tblGrid>
      <w:tr w:rsidR="006A3A6C" w14:paraId="0770BA2A" w14:textId="77777777" w:rsidTr="001A29D4">
        <w:tc>
          <w:tcPr>
            <w:tcW w:w="1446" w:type="dxa"/>
            <w:tcBorders>
              <w:bottom w:val="single" w:sz="4" w:space="0" w:color="auto"/>
            </w:tcBorders>
          </w:tcPr>
          <w:p w14:paraId="6234772C" w14:textId="77777777" w:rsidR="006A3A6C" w:rsidRDefault="006A3A6C" w:rsidP="001A29D4">
            <w:pPr>
              <w:pStyle w:val="afa"/>
            </w:pPr>
            <w:r>
              <w:rPr>
                <w:rFonts w:hint="eastAsia"/>
              </w:rPr>
              <w:t>参数字段</w:t>
            </w:r>
          </w:p>
        </w:tc>
        <w:tc>
          <w:tcPr>
            <w:tcW w:w="1150" w:type="dxa"/>
            <w:tcBorders>
              <w:bottom w:val="single" w:sz="4" w:space="0" w:color="auto"/>
            </w:tcBorders>
          </w:tcPr>
          <w:p w14:paraId="11CCAEED" w14:textId="77777777" w:rsidR="006A3A6C" w:rsidRDefault="006A3A6C" w:rsidP="001A29D4">
            <w:pPr>
              <w:pStyle w:val="afa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1120" w:type="dxa"/>
            <w:tcBorders>
              <w:bottom w:val="single" w:sz="4" w:space="0" w:color="auto"/>
            </w:tcBorders>
          </w:tcPr>
          <w:p w14:paraId="745F68B3" w14:textId="77777777" w:rsidR="006A3A6C" w:rsidRDefault="006A3A6C" w:rsidP="001A29D4">
            <w:pPr>
              <w:pStyle w:val="afa"/>
            </w:pPr>
            <w:r>
              <w:rPr>
                <w:rFonts w:hint="eastAsia"/>
              </w:rPr>
              <w:t>传参方式</w:t>
            </w:r>
          </w:p>
        </w:tc>
        <w:tc>
          <w:tcPr>
            <w:tcW w:w="1130" w:type="dxa"/>
            <w:tcBorders>
              <w:bottom w:val="single" w:sz="4" w:space="0" w:color="auto"/>
            </w:tcBorders>
          </w:tcPr>
          <w:p w14:paraId="0B409A7C" w14:textId="77777777" w:rsidR="006A3A6C" w:rsidRDefault="006A3A6C" w:rsidP="001A29D4">
            <w:pPr>
              <w:pStyle w:val="afa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3670" w:type="dxa"/>
            <w:tcBorders>
              <w:bottom w:val="single" w:sz="4" w:space="0" w:color="auto"/>
            </w:tcBorders>
          </w:tcPr>
          <w:p w14:paraId="48733979" w14:textId="77777777" w:rsidR="006A3A6C" w:rsidRDefault="006A3A6C" w:rsidP="001A29D4">
            <w:pPr>
              <w:pStyle w:val="afa"/>
            </w:pPr>
            <w:r>
              <w:rPr>
                <w:rFonts w:hint="eastAsia"/>
              </w:rPr>
              <w:t>说明</w:t>
            </w:r>
          </w:p>
        </w:tc>
      </w:tr>
      <w:tr w:rsidR="006A3A6C" w14:paraId="7897DF79" w14:textId="77777777" w:rsidTr="001A29D4">
        <w:tc>
          <w:tcPr>
            <w:tcW w:w="1446" w:type="dxa"/>
          </w:tcPr>
          <w:p w14:paraId="0AA2A39E" w14:textId="42A7B318" w:rsidR="006A3A6C" w:rsidRDefault="006A3A6C" w:rsidP="006A3A6C">
            <w:pPr>
              <w:pStyle w:val="afa"/>
              <w:rPr>
                <w:rFonts w:hint="eastAsia"/>
              </w:rPr>
            </w:pPr>
            <w:r w:rsidRPr="006A3A6C">
              <w:t xml:space="preserve">Username </w:t>
            </w:r>
          </w:p>
        </w:tc>
        <w:tc>
          <w:tcPr>
            <w:tcW w:w="1150" w:type="dxa"/>
          </w:tcPr>
          <w:p w14:paraId="1C6BAD62" w14:textId="77777777" w:rsidR="006A3A6C" w:rsidRDefault="006A3A6C" w:rsidP="001A29D4">
            <w:pPr>
              <w:pStyle w:val="afa"/>
            </w:pPr>
            <w:r>
              <w:rPr>
                <w:rFonts w:hint="eastAsia"/>
              </w:rPr>
              <w:t>是</w:t>
            </w:r>
          </w:p>
        </w:tc>
        <w:tc>
          <w:tcPr>
            <w:tcW w:w="1120" w:type="dxa"/>
          </w:tcPr>
          <w:p w14:paraId="69E738EE" w14:textId="77777777" w:rsidR="006A3A6C" w:rsidRDefault="006A3A6C" w:rsidP="001A29D4">
            <w:pPr>
              <w:pStyle w:val="afa"/>
            </w:pPr>
            <w:r>
              <w:rPr>
                <w:rFonts w:hint="eastAsia"/>
              </w:rPr>
              <w:t>JSON</w:t>
            </w:r>
          </w:p>
        </w:tc>
        <w:tc>
          <w:tcPr>
            <w:tcW w:w="1130" w:type="dxa"/>
          </w:tcPr>
          <w:p w14:paraId="667FE25E" w14:textId="77777777" w:rsidR="006A3A6C" w:rsidRDefault="006A3A6C" w:rsidP="001A29D4">
            <w:pPr>
              <w:pStyle w:val="afa"/>
            </w:pPr>
            <w:r>
              <w:rPr>
                <w:rFonts w:hint="eastAsia"/>
              </w:rPr>
              <w:t>String</w:t>
            </w:r>
          </w:p>
        </w:tc>
        <w:tc>
          <w:tcPr>
            <w:tcW w:w="3670" w:type="dxa"/>
          </w:tcPr>
          <w:p w14:paraId="531C1D2B" w14:textId="6225B80D" w:rsidR="006A3A6C" w:rsidRDefault="006A3A6C" w:rsidP="001A29D4">
            <w:pPr>
              <w:pStyle w:val="afa"/>
            </w:pPr>
            <w:r>
              <w:rPr>
                <w:rFonts w:hint="eastAsia"/>
              </w:rPr>
              <w:t>用户名</w:t>
            </w:r>
          </w:p>
        </w:tc>
      </w:tr>
      <w:tr w:rsidR="006A3A6C" w14:paraId="52678A79" w14:textId="77777777" w:rsidTr="001A29D4">
        <w:tc>
          <w:tcPr>
            <w:tcW w:w="1446" w:type="dxa"/>
          </w:tcPr>
          <w:p w14:paraId="09A14D94" w14:textId="3C9A2924" w:rsidR="006A3A6C" w:rsidRPr="006A3A6C" w:rsidRDefault="006A3A6C" w:rsidP="006A3A6C">
            <w:pPr>
              <w:pStyle w:val="afa"/>
            </w:pPr>
            <w:r>
              <w:rPr>
                <w:rFonts w:hint="eastAsia"/>
              </w:rPr>
              <w:t>Password</w:t>
            </w:r>
          </w:p>
        </w:tc>
        <w:tc>
          <w:tcPr>
            <w:tcW w:w="1150" w:type="dxa"/>
          </w:tcPr>
          <w:p w14:paraId="0C29E7E2" w14:textId="5118B99D" w:rsidR="006A3A6C" w:rsidRDefault="006A3A6C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20" w:type="dxa"/>
          </w:tcPr>
          <w:p w14:paraId="3EB176A9" w14:textId="265C620E" w:rsidR="006A3A6C" w:rsidRDefault="006A3A6C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</w:p>
        </w:tc>
        <w:tc>
          <w:tcPr>
            <w:tcW w:w="1130" w:type="dxa"/>
          </w:tcPr>
          <w:p w14:paraId="3921F5A8" w14:textId="2A61A309" w:rsidR="006A3A6C" w:rsidRDefault="006A3A6C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670" w:type="dxa"/>
          </w:tcPr>
          <w:p w14:paraId="66D9F3B6" w14:textId="28DA0427" w:rsidR="006A3A6C" w:rsidRDefault="006A3A6C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</w:tbl>
    <w:p w14:paraId="75651186" w14:textId="77777777" w:rsidR="006A3A6C" w:rsidRDefault="006A3A6C" w:rsidP="006A3A6C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请求示例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A3A6C" w14:paraId="64717396" w14:textId="77777777" w:rsidTr="001A29D4">
        <w:tc>
          <w:tcPr>
            <w:tcW w:w="8522" w:type="dxa"/>
          </w:tcPr>
          <w:p w14:paraId="415E4986" w14:textId="77777777" w:rsidR="006A3A6C" w:rsidRDefault="006A3A6C" w:rsidP="001A29D4">
            <w:r>
              <w:rPr>
                <w:rFonts w:hint="eastAsia"/>
              </w:rPr>
              <w:t>{</w:t>
            </w:r>
          </w:p>
          <w:p w14:paraId="59377FA8" w14:textId="58956DE5" w:rsidR="006A3A6C" w:rsidRDefault="006A3A6C" w:rsidP="006A3A6C">
            <w:pPr>
              <w:ind w:firstLine="444"/>
            </w:pPr>
            <w:r>
              <w:rPr>
                <w:rFonts w:hint="eastAsia"/>
              </w:rPr>
              <w:lastRenderedPageBreak/>
              <w:t>"</w:t>
            </w:r>
            <w:r w:rsidRPr="00FF58FD">
              <w:t xml:space="preserve"> 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 xml:space="preserve">": </w:t>
            </w:r>
            <w:r>
              <w:t>“</w:t>
            </w:r>
            <w:r>
              <w:rPr>
                <w:rFonts w:hint="eastAsia"/>
              </w:rPr>
              <w:t>111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621EF477" w14:textId="690B1BEF" w:rsidR="006A3A6C" w:rsidRDefault="006A3A6C" w:rsidP="006A3A6C">
            <w:pPr>
              <w:ind w:firstLine="444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password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11111111a</w:t>
            </w:r>
            <w:r>
              <w:t>”</w:t>
            </w:r>
          </w:p>
          <w:p w14:paraId="4129320A" w14:textId="77777777" w:rsidR="006A3A6C" w:rsidRDefault="006A3A6C" w:rsidP="001A29D4">
            <w:r>
              <w:rPr>
                <w:rFonts w:hint="eastAsia"/>
              </w:rPr>
              <w:t xml:space="preserve">      }</w:t>
            </w:r>
          </w:p>
        </w:tc>
      </w:tr>
    </w:tbl>
    <w:p w14:paraId="6F6C260B" w14:textId="77777777" w:rsidR="006A3A6C" w:rsidRDefault="006A3A6C" w:rsidP="006A3A6C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lastRenderedPageBreak/>
        <w:t>状态码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A3A6C" w14:paraId="5356D920" w14:textId="77777777" w:rsidTr="001A29D4">
        <w:tc>
          <w:tcPr>
            <w:tcW w:w="4261" w:type="dxa"/>
          </w:tcPr>
          <w:p w14:paraId="22FC6B0F" w14:textId="77777777" w:rsidR="006A3A6C" w:rsidRDefault="006A3A6C" w:rsidP="001A29D4">
            <w:pPr>
              <w:pStyle w:val="afa"/>
            </w:pPr>
            <w:r>
              <w:rPr>
                <w:rFonts w:hint="eastAsia"/>
              </w:rPr>
              <w:t>状态码</w:t>
            </w:r>
          </w:p>
        </w:tc>
        <w:tc>
          <w:tcPr>
            <w:tcW w:w="4261" w:type="dxa"/>
          </w:tcPr>
          <w:p w14:paraId="48A3EA0D" w14:textId="77777777" w:rsidR="006A3A6C" w:rsidRDefault="006A3A6C" w:rsidP="001A29D4">
            <w:pPr>
              <w:pStyle w:val="afa"/>
            </w:pPr>
            <w:r>
              <w:rPr>
                <w:rFonts w:hint="eastAsia"/>
              </w:rPr>
              <w:t>说明</w:t>
            </w:r>
          </w:p>
        </w:tc>
      </w:tr>
      <w:tr w:rsidR="006A3A6C" w14:paraId="19F7F101" w14:textId="77777777" w:rsidTr="001A29D4">
        <w:tc>
          <w:tcPr>
            <w:tcW w:w="4261" w:type="dxa"/>
          </w:tcPr>
          <w:p w14:paraId="45D489C0" w14:textId="77777777" w:rsidR="006A3A6C" w:rsidRDefault="006A3A6C" w:rsidP="001A29D4">
            <w:pPr>
              <w:pStyle w:val="afa"/>
            </w:pPr>
            <w:r>
              <w:rPr>
                <w:rFonts w:hint="eastAsia"/>
              </w:rPr>
              <w:t>200</w:t>
            </w:r>
          </w:p>
        </w:tc>
        <w:tc>
          <w:tcPr>
            <w:tcW w:w="4261" w:type="dxa"/>
          </w:tcPr>
          <w:p w14:paraId="05B55E86" w14:textId="77777777" w:rsidR="006A3A6C" w:rsidRDefault="006A3A6C" w:rsidP="001A29D4">
            <w:pPr>
              <w:pStyle w:val="afa"/>
            </w:pPr>
            <w:r>
              <w:rPr>
                <w:rFonts w:hint="eastAsia"/>
              </w:rPr>
              <w:t>表示响应成功。</w:t>
            </w:r>
          </w:p>
        </w:tc>
      </w:tr>
      <w:tr w:rsidR="006A3A6C" w14:paraId="32600A16" w14:textId="77777777" w:rsidTr="001A29D4">
        <w:tc>
          <w:tcPr>
            <w:tcW w:w="4261" w:type="dxa"/>
          </w:tcPr>
          <w:p w14:paraId="57E5814A" w14:textId="77777777" w:rsidR="006A3A6C" w:rsidRDefault="006A3A6C" w:rsidP="001A29D4">
            <w:pPr>
              <w:pStyle w:val="afa"/>
            </w:pPr>
            <w:r>
              <w:rPr>
                <w:rFonts w:hint="eastAsia"/>
              </w:rPr>
              <w:t>400</w:t>
            </w:r>
          </w:p>
        </w:tc>
        <w:tc>
          <w:tcPr>
            <w:tcW w:w="4261" w:type="dxa"/>
          </w:tcPr>
          <w:p w14:paraId="1A9DCA21" w14:textId="77777777" w:rsidR="006A3A6C" w:rsidRDefault="006A3A6C" w:rsidP="001A29D4">
            <w:pPr>
              <w:pStyle w:val="afa"/>
            </w:pPr>
            <w:r>
              <w:rPr>
                <w:rFonts w:hint="eastAsia"/>
              </w:rPr>
              <w:t>表明提供的参数无效。</w:t>
            </w:r>
          </w:p>
        </w:tc>
      </w:tr>
    </w:tbl>
    <w:p w14:paraId="296FCD61" w14:textId="77777777" w:rsidR="006A3A6C" w:rsidRDefault="006A3A6C" w:rsidP="006A3A6C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返回参数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76"/>
        <w:gridCol w:w="2430"/>
        <w:gridCol w:w="3816"/>
      </w:tblGrid>
      <w:tr w:rsidR="006A3A6C" w14:paraId="359B67E6" w14:textId="77777777" w:rsidTr="001A29D4">
        <w:tc>
          <w:tcPr>
            <w:tcW w:w="2276" w:type="dxa"/>
          </w:tcPr>
          <w:p w14:paraId="4126BE7B" w14:textId="77777777" w:rsidR="006A3A6C" w:rsidRDefault="006A3A6C" w:rsidP="001A29D4">
            <w:pPr>
              <w:pStyle w:val="afa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430" w:type="dxa"/>
          </w:tcPr>
          <w:p w14:paraId="06665006" w14:textId="77777777" w:rsidR="006A3A6C" w:rsidRDefault="006A3A6C" w:rsidP="001A29D4">
            <w:pPr>
              <w:pStyle w:val="afa"/>
            </w:pPr>
            <w:r>
              <w:rPr>
                <w:rFonts w:hint="eastAsia"/>
              </w:rPr>
              <w:t>类型</w:t>
            </w:r>
          </w:p>
        </w:tc>
        <w:tc>
          <w:tcPr>
            <w:tcW w:w="3816" w:type="dxa"/>
          </w:tcPr>
          <w:p w14:paraId="1E18B9C4" w14:textId="77777777" w:rsidR="006A3A6C" w:rsidRDefault="006A3A6C" w:rsidP="001A29D4">
            <w:pPr>
              <w:pStyle w:val="afa"/>
            </w:pPr>
            <w:r>
              <w:rPr>
                <w:rFonts w:hint="eastAsia"/>
              </w:rPr>
              <w:t>说明</w:t>
            </w:r>
          </w:p>
        </w:tc>
      </w:tr>
      <w:tr w:rsidR="006A3A6C" w14:paraId="1CDA966C" w14:textId="77777777" w:rsidTr="001A29D4">
        <w:tc>
          <w:tcPr>
            <w:tcW w:w="2276" w:type="dxa"/>
          </w:tcPr>
          <w:p w14:paraId="25EDB846" w14:textId="77777777" w:rsidR="006A3A6C" w:rsidRDefault="006A3A6C" w:rsidP="001A29D4">
            <w:pPr>
              <w:pStyle w:val="afa"/>
            </w:pPr>
            <w:r>
              <w:rPr>
                <w:rFonts w:hint="eastAsia"/>
              </w:rPr>
              <w:t>data</w:t>
            </w:r>
          </w:p>
        </w:tc>
        <w:tc>
          <w:tcPr>
            <w:tcW w:w="2430" w:type="dxa"/>
          </w:tcPr>
          <w:p w14:paraId="2BC3277A" w14:textId="77777777" w:rsidR="006A3A6C" w:rsidRDefault="006A3A6C" w:rsidP="001A29D4">
            <w:pPr>
              <w:pStyle w:val="afa"/>
            </w:pPr>
            <w:r>
              <w:rPr>
                <w:rFonts w:asciiTheme="minorEastAsia" w:eastAsiaTheme="minorEastAsia" w:hAnsiTheme="minorEastAsia" w:cs="Segoe UI"/>
                <w:color w:val="0D0D0D"/>
                <w:sz w:val="19"/>
                <w:szCs w:val="19"/>
                <w:shd w:val="clear" w:color="auto" w:fill="FFFFFF"/>
              </w:rPr>
              <w:t>I</w:t>
            </w:r>
            <w:r>
              <w:rPr>
                <w:rFonts w:asciiTheme="minorEastAsia" w:eastAsiaTheme="minorEastAsia" w:hAnsiTheme="minorEastAsia" w:cs="Segoe UI" w:hint="eastAsia"/>
                <w:color w:val="0D0D0D"/>
                <w:sz w:val="19"/>
                <w:szCs w:val="19"/>
                <w:shd w:val="clear" w:color="auto" w:fill="FFFFFF"/>
              </w:rPr>
              <w:t>nterface</w:t>
            </w:r>
          </w:p>
        </w:tc>
        <w:tc>
          <w:tcPr>
            <w:tcW w:w="3816" w:type="dxa"/>
          </w:tcPr>
          <w:p w14:paraId="78CE492F" w14:textId="77777777" w:rsidR="006A3A6C" w:rsidRDefault="006A3A6C" w:rsidP="001A29D4">
            <w:pPr>
              <w:pStyle w:val="afa"/>
            </w:pPr>
            <w:r>
              <w:rPr>
                <w:rFonts w:hint="eastAsia"/>
              </w:rPr>
              <w:t>存放例如用户信息或其他相关数据</w:t>
            </w:r>
          </w:p>
        </w:tc>
      </w:tr>
    </w:tbl>
    <w:p w14:paraId="08C97AF0" w14:textId="77777777" w:rsidR="006A3A6C" w:rsidRDefault="006A3A6C" w:rsidP="006A3A6C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返回示例</w:t>
      </w:r>
    </w:p>
    <w:p w14:paraId="347E0A87" w14:textId="77777777" w:rsidR="006A3A6C" w:rsidRDefault="006A3A6C" w:rsidP="006A3A6C">
      <w:r>
        <w:rPr>
          <w:rFonts w:hint="eastAsia"/>
        </w:rPr>
        <w:t>正常返回示例如下（</w:t>
      </w:r>
      <w:r>
        <w:rPr>
          <w:rFonts w:hint="eastAsia"/>
        </w:rPr>
        <w:t>JSON</w:t>
      </w:r>
      <w:r>
        <w:rPr>
          <w:rFonts w:hint="eastAsia"/>
        </w:rPr>
        <w:t>格式）：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A3A6C" w14:paraId="57BBB16C" w14:textId="77777777" w:rsidTr="001A29D4">
        <w:tc>
          <w:tcPr>
            <w:tcW w:w="8522" w:type="dxa"/>
          </w:tcPr>
          <w:p w14:paraId="62669F81" w14:textId="77777777" w:rsidR="006A3A6C" w:rsidRDefault="006A3A6C" w:rsidP="001A29D4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 xml:space="preserve">    "data":{</w:t>
            </w:r>
          </w:p>
          <w:p w14:paraId="04FDD242" w14:textId="77777777" w:rsidR="006A3A6C" w:rsidRPr="006A3A6C" w:rsidRDefault="006A3A6C" w:rsidP="006A3A6C">
            <w:pPr>
              <w:ind w:firstLineChars="300" w:firstLine="660"/>
            </w:pPr>
            <w:r w:rsidRPr="006A3A6C">
              <w:t>AccessToken string `json:"accessToken"`</w:t>
            </w:r>
          </w:p>
          <w:p w14:paraId="1877E979" w14:textId="539CDA2C" w:rsidR="006A3A6C" w:rsidRPr="006A3A6C" w:rsidRDefault="006A3A6C" w:rsidP="006A3A6C">
            <w:pPr>
              <w:ind w:firstLineChars="400" w:firstLine="880"/>
            </w:pPr>
            <w:r w:rsidRPr="006A3A6C">
              <w:t>AccessExpire int64 `json:"accessExpire"`</w:t>
            </w:r>
          </w:p>
          <w:p w14:paraId="644BF06E" w14:textId="77777777" w:rsidR="006A3A6C" w:rsidRPr="00661B04" w:rsidRDefault="006A3A6C" w:rsidP="001A29D4">
            <w:pPr>
              <w:ind w:firstLineChars="400" w:firstLine="880"/>
            </w:pPr>
            <w:r w:rsidRPr="00661B04">
              <w:t>}</w:t>
            </w:r>
          </w:p>
          <w:p w14:paraId="50539EC0" w14:textId="77777777" w:rsidR="006A3A6C" w:rsidRDefault="006A3A6C" w:rsidP="001A29D4">
            <w:pPr>
              <w:ind w:firstLine="440"/>
            </w:pPr>
            <w:r>
              <w:rPr>
                <w:rFonts w:hint="eastAsia"/>
              </w:rPr>
              <w:t xml:space="preserve">  }</w:t>
            </w:r>
          </w:p>
          <w:p w14:paraId="32FE1015" w14:textId="77777777" w:rsidR="006A3A6C" w:rsidRDefault="006A3A6C" w:rsidP="001A29D4">
            <w:r>
              <w:rPr>
                <w:rFonts w:hint="eastAsia"/>
              </w:rPr>
              <w:t>}</w:t>
            </w:r>
          </w:p>
        </w:tc>
      </w:tr>
    </w:tbl>
    <w:p w14:paraId="054F27C6" w14:textId="6EF47956" w:rsidR="006A3A6C" w:rsidRDefault="006A3A6C" w:rsidP="006A3A6C">
      <w:pPr>
        <w:pStyle w:val="3"/>
        <w:rPr>
          <w:rFonts w:hint="eastAsia"/>
        </w:rPr>
      </w:pPr>
      <w:r>
        <w:rPr>
          <w:rFonts w:hint="eastAsia"/>
        </w:rPr>
        <w:t>注册</w:t>
      </w:r>
    </w:p>
    <w:p w14:paraId="48B59BCA" w14:textId="0134646F" w:rsidR="006A3A6C" w:rsidRPr="00A6212B" w:rsidRDefault="006A3A6C" w:rsidP="006A3A6C">
      <w:r>
        <w:rPr>
          <w:rFonts w:hint="eastAsia"/>
        </w:rPr>
        <w:t>用户根据账号密码</w:t>
      </w:r>
      <w:r>
        <w:rPr>
          <w:rFonts w:hint="eastAsia"/>
        </w:rPr>
        <w:t>邮箱注册</w:t>
      </w:r>
    </w:p>
    <w:p w14:paraId="7A266B72" w14:textId="77777777" w:rsidR="006A3A6C" w:rsidRDefault="006A3A6C" w:rsidP="006A3A6C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接口说明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626"/>
        <w:gridCol w:w="6896"/>
      </w:tblGrid>
      <w:tr w:rsidR="006A3A6C" w14:paraId="4A003315" w14:textId="77777777" w:rsidTr="001A29D4">
        <w:tc>
          <w:tcPr>
            <w:tcW w:w="1626" w:type="dxa"/>
          </w:tcPr>
          <w:p w14:paraId="2EF4F72A" w14:textId="77777777" w:rsidR="006A3A6C" w:rsidRDefault="006A3A6C" w:rsidP="001A29D4">
            <w:pPr>
              <w:pStyle w:val="afa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96" w:type="dxa"/>
          </w:tcPr>
          <w:p w14:paraId="06BADEC0" w14:textId="41E7954C" w:rsidR="006A3A6C" w:rsidRDefault="006A3A6C" w:rsidP="001A29D4">
            <w:pPr>
              <w:pStyle w:val="afa"/>
            </w:pPr>
            <w:r>
              <w:rPr>
                <w:rFonts w:hint="eastAsia"/>
              </w:rPr>
              <w:t>http://localhost:8888</w:t>
            </w:r>
            <w:r w:rsidRPr="006A3A6C">
              <w:t>/api/user/</w:t>
            </w:r>
            <w:r>
              <w:rPr>
                <w:rFonts w:hint="eastAsia"/>
              </w:rPr>
              <w:t>register</w:t>
            </w:r>
          </w:p>
        </w:tc>
      </w:tr>
      <w:tr w:rsidR="006A3A6C" w14:paraId="3F602D77" w14:textId="77777777" w:rsidTr="001A29D4">
        <w:tc>
          <w:tcPr>
            <w:tcW w:w="1626" w:type="dxa"/>
          </w:tcPr>
          <w:p w14:paraId="04B4837A" w14:textId="77777777" w:rsidR="006A3A6C" w:rsidRDefault="006A3A6C" w:rsidP="001A29D4">
            <w:pPr>
              <w:pStyle w:val="afa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6896" w:type="dxa"/>
          </w:tcPr>
          <w:p w14:paraId="1C248071" w14:textId="77777777" w:rsidR="006A3A6C" w:rsidRDefault="006A3A6C" w:rsidP="001A29D4">
            <w:pPr>
              <w:pStyle w:val="afa"/>
            </w:pPr>
            <w:r>
              <w:rPr>
                <w:rFonts w:hint="eastAsia"/>
              </w:rPr>
              <w:t>POST</w:t>
            </w:r>
          </w:p>
        </w:tc>
      </w:tr>
      <w:tr w:rsidR="006A3A6C" w14:paraId="58D21DD7" w14:textId="77777777" w:rsidTr="001A29D4">
        <w:tc>
          <w:tcPr>
            <w:tcW w:w="1626" w:type="dxa"/>
          </w:tcPr>
          <w:p w14:paraId="67BD13D5" w14:textId="77777777" w:rsidR="006A3A6C" w:rsidRDefault="006A3A6C" w:rsidP="001A29D4">
            <w:pPr>
              <w:pStyle w:val="afa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返回格式</w:t>
            </w:r>
          </w:p>
        </w:tc>
        <w:tc>
          <w:tcPr>
            <w:tcW w:w="6896" w:type="dxa"/>
          </w:tcPr>
          <w:p w14:paraId="5BAEB7E8" w14:textId="77777777" w:rsidR="006A3A6C" w:rsidRDefault="006A3A6C" w:rsidP="001A29D4">
            <w:pPr>
              <w:pStyle w:val="afa"/>
            </w:pPr>
            <w:r>
              <w:rPr>
                <w:rFonts w:hint="eastAsia"/>
              </w:rPr>
              <w:t>application/json</w:t>
            </w:r>
          </w:p>
        </w:tc>
      </w:tr>
      <w:tr w:rsidR="006A3A6C" w14:paraId="2E3CADFB" w14:textId="77777777" w:rsidTr="001A29D4">
        <w:tc>
          <w:tcPr>
            <w:tcW w:w="1626" w:type="dxa"/>
          </w:tcPr>
          <w:p w14:paraId="0FCFA3CA" w14:textId="77777777" w:rsidR="006A3A6C" w:rsidRDefault="006A3A6C" w:rsidP="001A29D4">
            <w:pPr>
              <w:pStyle w:val="afa"/>
            </w:pPr>
            <w:r>
              <w:rPr>
                <w:rFonts w:hint="eastAsia"/>
              </w:rPr>
              <w:t>是否需要登录</w:t>
            </w:r>
          </w:p>
        </w:tc>
        <w:tc>
          <w:tcPr>
            <w:tcW w:w="6896" w:type="dxa"/>
          </w:tcPr>
          <w:p w14:paraId="2BCB3854" w14:textId="77777777" w:rsidR="006A3A6C" w:rsidRDefault="006A3A6C" w:rsidP="001A29D4">
            <w:pPr>
              <w:pStyle w:val="afa"/>
            </w:pPr>
            <w:r>
              <w:rPr>
                <w:rFonts w:hint="eastAsia"/>
              </w:rPr>
              <w:t>否</w:t>
            </w:r>
          </w:p>
        </w:tc>
      </w:tr>
    </w:tbl>
    <w:p w14:paraId="68EB4A40" w14:textId="77777777" w:rsidR="006A3A6C" w:rsidRDefault="006A3A6C" w:rsidP="006A3A6C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请求参数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6"/>
        <w:gridCol w:w="1150"/>
        <w:gridCol w:w="1120"/>
        <w:gridCol w:w="1130"/>
        <w:gridCol w:w="3670"/>
      </w:tblGrid>
      <w:tr w:rsidR="006A3A6C" w14:paraId="71B8ACAD" w14:textId="77777777" w:rsidTr="001A29D4">
        <w:tc>
          <w:tcPr>
            <w:tcW w:w="1446" w:type="dxa"/>
            <w:tcBorders>
              <w:bottom w:val="single" w:sz="4" w:space="0" w:color="auto"/>
            </w:tcBorders>
          </w:tcPr>
          <w:p w14:paraId="258C71D0" w14:textId="77777777" w:rsidR="006A3A6C" w:rsidRDefault="006A3A6C" w:rsidP="001A29D4">
            <w:pPr>
              <w:pStyle w:val="afa"/>
            </w:pPr>
            <w:r>
              <w:rPr>
                <w:rFonts w:hint="eastAsia"/>
              </w:rPr>
              <w:t>参数字段</w:t>
            </w:r>
          </w:p>
        </w:tc>
        <w:tc>
          <w:tcPr>
            <w:tcW w:w="1150" w:type="dxa"/>
            <w:tcBorders>
              <w:bottom w:val="single" w:sz="4" w:space="0" w:color="auto"/>
            </w:tcBorders>
          </w:tcPr>
          <w:p w14:paraId="17F6F602" w14:textId="77777777" w:rsidR="006A3A6C" w:rsidRDefault="006A3A6C" w:rsidP="001A29D4">
            <w:pPr>
              <w:pStyle w:val="afa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1120" w:type="dxa"/>
            <w:tcBorders>
              <w:bottom w:val="single" w:sz="4" w:space="0" w:color="auto"/>
            </w:tcBorders>
          </w:tcPr>
          <w:p w14:paraId="78485C1A" w14:textId="77777777" w:rsidR="006A3A6C" w:rsidRDefault="006A3A6C" w:rsidP="001A29D4">
            <w:pPr>
              <w:pStyle w:val="afa"/>
            </w:pPr>
            <w:r>
              <w:rPr>
                <w:rFonts w:hint="eastAsia"/>
              </w:rPr>
              <w:t>传参方式</w:t>
            </w:r>
          </w:p>
        </w:tc>
        <w:tc>
          <w:tcPr>
            <w:tcW w:w="1130" w:type="dxa"/>
            <w:tcBorders>
              <w:bottom w:val="single" w:sz="4" w:space="0" w:color="auto"/>
            </w:tcBorders>
          </w:tcPr>
          <w:p w14:paraId="0B024630" w14:textId="77777777" w:rsidR="006A3A6C" w:rsidRDefault="006A3A6C" w:rsidP="001A29D4">
            <w:pPr>
              <w:pStyle w:val="afa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3670" w:type="dxa"/>
            <w:tcBorders>
              <w:bottom w:val="single" w:sz="4" w:space="0" w:color="auto"/>
            </w:tcBorders>
          </w:tcPr>
          <w:p w14:paraId="714B52E9" w14:textId="77777777" w:rsidR="006A3A6C" w:rsidRDefault="006A3A6C" w:rsidP="001A29D4">
            <w:pPr>
              <w:pStyle w:val="afa"/>
            </w:pPr>
            <w:r>
              <w:rPr>
                <w:rFonts w:hint="eastAsia"/>
              </w:rPr>
              <w:t>说明</w:t>
            </w:r>
          </w:p>
        </w:tc>
      </w:tr>
      <w:tr w:rsidR="006A3A6C" w14:paraId="6A218DC8" w14:textId="77777777" w:rsidTr="001A29D4">
        <w:tc>
          <w:tcPr>
            <w:tcW w:w="1446" w:type="dxa"/>
          </w:tcPr>
          <w:p w14:paraId="54C568C0" w14:textId="77777777" w:rsidR="006A3A6C" w:rsidRDefault="006A3A6C" w:rsidP="001A29D4">
            <w:pPr>
              <w:pStyle w:val="afa"/>
              <w:rPr>
                <w:rFonts w:hint="eastAsia"/>
              </w:rPr>
            </w:pPr>
            <w:r w:rsidRPr="006A3A6C">
              <w:lastRenderedPageBreak/>
              <w:t xml:space="preserve">Username </w:t>
            </w:r>
          </w:p>
        </w:tc>
        <w:tc>
          <w:tcPr>
            <w:tcW w:w="1150" w:type="dxa"/>
          </w:tcPr>
          <w:p w14:paraId="345069FD" w14:textId="77777777" w:rsidR="006A3A6C" w:rsidRDefault="006A3A6C" w:rsidP="001A29D4">
            <w:pPr>
              <w:pStyle w:val="afa"/>
            </w:pPr>
            <w:r>
              <w:rPr>
                <w:rFonts w:hint="eastAsia"/>
              </w:rPr>
              <w:t>是</w:t>
            </w:r>
          </w:p>
        </w:tc>
        <w:tc>
          <w:tcPr>
            <w:tcW w:w="1120" w:type="dxa"/>
          </w:tcPr>
          <w:p w14:paraId="0BFED964" w14:textId="77777777" w:rsidR="006A3A6C" w:rsidRDefault="006A3A6C" w:rsidP="001A29D4">
            <w:pPr>
              <w:pStyle w:val="afa"/>
            </w:pPr>
            <w:r>
              <w:rPr>
                <w:rFonts w:hint="eastAsia"/>
              </w:rPr>
              <w:t>JSON</w:t>
            </w:r>
          </w:p>
        </w:tc>
        <w:tc>
          <w:tcPr>
            <w:tcW w:w="1130" w:type="dxa"/>
          </w:tcPr>
          <w:p w14:paraId="4AE699EF" w14:textId="77777777" w:rsidR="006A3A6C" w:rsidRDefault="006A3A6C" w:rsidP="001A29D4">
            <w:pPr>
              <w:pStyle w:val="afa"/>
            </w:pPr>
            <w:r>
              <w:rPr>
                <w:rFonts w:hint="eastAsia"/>
              </w:rPr>
              <w:t>String</w:t>
            </w:r>
          </w:p>
        </w:tc>
        <w:tc>
          <w:tcPr>
            <w:tcW w:w="3670" w:type="dxa"/>
          </w:tcPr>
          <w:p w14:paraId="0BAC400B" w14:textId="77777777" w:rsidR="006A3A6C" w:rsidRDefault="006A3A6C" w:rsidP="001A29D4">
            <w:pPr>
              <w:pStyle w:val="afa"/>
            </w:pPr>
            <w:r>
              <w:rPr>
                <w:rFonts w:hint="eastAsia"/>
              </w:rPr>
              <w:t>用户名</w:t>
            </w:r>
          </w:p>
        </w:tc>
      </w:tr>
      <w:tr w:rsidR="006A3A6C" w14:paraId="7D053CF7" w14:textId="77777777" w:rsidTr="001A29D4">
        <w:tc>
          <w:tcPr>
            <w:tcW w:w="1446" w:type="dxa"/>
          </w:tcPr>
          <w:p w14:paraId="24491CCE" w14:textId="77777777" w:rsidR="006A3A6C" w:rsidRPr="006A3A6C" w:rsidRDefault="006A3A6C" w:rsidP="001A29D4">
            <w:pPr>
              <w:pStyle w:val="afa"/>
            </w:pPr>
            <w:r>
              <w:rPr>
                <w:rFonts w:hint="eastAsia"/>
              </w:rPr>
              <w:t>Password</w:t>
            </w:r>
          </w:p>
        </w:tc>
        <w:tc>
          <w:tcPr>
            <w:tcW w:w="1150" w:type="dxa"/>
          </w:tcPr>
          <w:p w14:paraId="23E2DAF0" w14:textId="77777777" w:rsidR="006A3A6C" w:rsidRDefault="006A3A6C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20" w:type="dxa"/>
          </w:tcPr>
          <w:p w14:paraId="50F5E355" w14:textId="77777777" w:rsidR="006A3A6C" w:rsidRDefault="006A3A6C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</w:p>
        </w:tc>
        <w:tc>
          <w:tcPr>
            <w:tcW w:w="1130" w:type="dxa"/>
          </w:tcPr>
          <w:p w14:paraId="041F0BEC" w14:textId="77777777" w:rsidR="006A3A6C" w:rsidRDefault="006A3A6C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670" w:type="dxa"/>
          </w:tcPr>
          <w:p w14:paraId="3619209F" w14:textId="77777777" w:rsidR="006A3A6C" w:rsidRDefault="006A3A6C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 w:rsidR="006A3A6C" w14:paraId="2B646B53" w14:textId="77777777" w:rsidTr="001A29D4">
        <w:tc>
          <w:tcPr>
            <w:tcW w:w="1446" w:type="dxa"/>
          </w:tcPr>
          <w:p w14:paraId="16E345BC" w14:textId="32EA05BF" w:rsidR="006A3A6C" w:rsidRDefault="006A3A6C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1150" w:type="dxa"/>
          </w:tcPr>
          <w:p w14:paraId="27F6EF81" w14:textId="09C2D2E2" w:rsidR="006A3A6C" w:rsidRDefault="006A3A6C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20" w:type="dxa"/>
          </w:tcPr>
          <w:p w14:paraId="474EE6CE" w14:textId="26688602" w:rsidR="006A3A6C" w:rsidRDefault="00030EF3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</w:p>
        </w:tc>
        <w:tc>
          <w:tcPr>
            <w:tcW w:w="1130" w:type="dxa"/>
          </w:tcPr>
          <w:p w14:paraId="38F9367E" w14:textId="3EF5A546" w:rsidR="006A3A6C" w:rsidRDefault="00030EF3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670" w:type="dxa"/>
          </w:tcPr>
          <w:p w14:paraId="4BAC4874" w14:textId="19BA0E4A" w:rsidR="006A3A6C" w:rsidRDefault="00030EF3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</w:tr>
    </w:tbl>
    <w:p w14:paraId="4D00BB54" w14:textId="77777777" w:rsidR="006A3A6C" w:rsidRDefault="006A3A6C" w:rsidP="006A3A6C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请求示例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A3A6C" w14:paraId="7D6819FE" w14:textId="77777777" w:rsidTr="001A29D4">
        <w:tc>
          <w:tcPr>
            <w:tcW w:w="8522" w:type="dxa"/>
          </w:tcPr>
          <w:p w14:paraId="301F5910" w14:textId="77777777" w:rsidR="006A3A6C" w:rsidRDefault="006A3A6C" w:rsidP="001A29D4">
            <w:r>
              <w:rPr>
                <w:rFonts w:hint="eastAsia"/>
              </w:rPr>
              <w:t>{</w:t>
            </w:r>
          </w:p>
          <w:p w14:paraId="3DA88298" w14:textId="77777777" w:rsidR="006A3A6C" w:rsidRDefault="006A3A6C" w:rsidP="001A29D4">
            <w:pPr>
              <w:ind w:firstLine="444"/>
            </w:pPr>
            <w:r>
              <w:rPr>
                <w:rFonts w:hint="eastAsia"/>
              </w:rPr>
              <w:t>"</w:t>
            </w:r>
            <w:r w:rsidRPr="00FF58FD">
              <w:t xml:space="preserve"> </w:t>
            </w:r>
            <w:r>
              <w:rPr>
                <w:rFonts w:hint="eastAsia"/>
              </w:rPr>
              <w:t xml:space="preserve">username": </w:t>
            </w:r>
            <w:r>
              <w:t>“</w:t>
            </w:r>
            <w:r>
              <w:rPr>
                <w:rFonts w:hint="eastAsia"/>
              </w:rPr>
              <w:t>111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47B6F3B9" w14:textId="1AE50630" w:rsidR="00030EF3" w:rsidRDefault="006A3A6C" w:rsidP="00030EF3">
            <w:pPr>
              <w:ind w:firstLine="444"/>
            </w:pPr>
            <w:r>
              <w:t>“</w:t>
            </w:r>
            <w:r>
              <w:rPr>
                <w:rFonts w:hint="eastAsia"/>
              </w:rPr>
              <w:t>password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11111111a</w:t>
            </w:r>
            <w:r>
              <w:t>”</w:t>
            </w:r>
            <w:r w:rsidR="00030EF3">
              <w:rPr>
                <w:rFonts w:hint="eastAsia"/>
              </w:rPr>
              <w:t>,</w:t>
            </w:r>
          </w:p>
          <w:p w14:paraId="1691FDDE" w14:textId="7F377E41" w:rsidR="00030EF3" w:rsidRDefault="00030EF3" w:rsidP="00030EF3">
            <w:pPr>
              <w:ind w:firstLine="444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123@qq.com</w:t>
            </w:r>
            <w:r>
              <w:t>”</w:t>
            </w:r>
          </w:p>
          <w:p w14:paraId="103FDF59" w14:textId="77777777" w:rsidR="006A3A6C" w:rsidRDefault="006A3A6C" w:rsidP="001A29D4">
            <w:r>
              <w:rPr>
                <w:rFonts w:hint="eastAsia"/>
              </w:rPr>
              <w:t xml:space="preserve">      }</w:t>
            </w:r>
          </w:p>
        </w:tc>
      </w:tr>
    </w:tbl>
    <w:p w14:paraId="1DBA1C1D" w14:textId="77777777" w:rsidR="006A3A6C" w:rsidRDefault="006A3A6C" w:rsidP="006A3A6C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状态码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A3A6C" w14:paraId="33EEF16B" w14:textId="77777777" w:rsidTr="001A29D4">
        <w:tc>
          <w:tcPr>
            <w:tcW w:w="4261" w:type="dxa"/>
          </w:tcPr>
          <w:p w14:paraId="07D53B50" w14:textId="77777777" w:rsidR="006A3A6C" w:rsidRDefault="006A3A6C" w:rsidP="001A29D4">
            <w:pPr>
              <w:pStyle w:val="afa"/>
            </w:pPr>
            <w:r>
              <w:rPr>
                <w:rFonts w:hint="eastAsia"/>
              </w:rPr>
              <w:t>状态码</w:t>
            </w:r>
          </w:p>
        </w:tc>
        <w:tc>
          <w:tcPr>
            <w:tcW w:w="4261" w:type="dxa"/>
          </w:tcPr>
          <w:p w14:paraId="1A511713" w14:textId="77777777" w:rsidR="006A3A6C" w:rsidRDefault="006A3A6C" w:rsidP="001A29D4">
            <w:pPr>
              <w:pStyle w:val="afa"/>
            </w:pPr>
            <w:r>
              <w:rPr>
                <w:rFonts w:hint="eastAsia"/>
              </w:rPr>
              <w:t>说明</w:t>
            </w:r>
          </w:p>
        </w:tc>
      </w:tr>
      <w:tr w:rsidR="006A3A6C" w14:paraId="798083BD" w14:textId="77777777" w:rsidTr="001A29D4">
        <w:tc>
          <w:tcPr>
            <w:tcW w:w="4261" w:type="dxa"/>
          </w:tcPr>
          <w:p w14:paraId="70B07494" w14:textId="77777777" w:rsidR="006A3A6C" w:rsidRDefault="006A3A6C" w:rsidP="001A29D4">
            <w:pPr>
              <w:pStyle w:val="afa"/>
            </w:pPr>
            <w:r>
              <w:rPr>
                <w:rFonts w:hint="eastAsia"/>
              </w:rPr>
              <w:t>200</w:t>
            </w:r>
          </w:p>
        </w:tc>
        <w:tc>
          <w:tcPr>
            <w:tcW w:w="4261" w:type="dxa"/>
          </w:tcPr>
          <w:p w14:paraId="3C754262" w14:textId="77777777" w:rsidR="006A3A6C" w:rsidRDefault="006A3A6C" w:rsidP="001A29D4">
            <w:pPr>
              <w:pStyle w:val="afa"/>
            </w:pPr>
            <w:r>
              <w:rPr>
                <w:rFonts w:hint="eastAsia"/>
              </w:rPr>
              <w:t>表示响应成功。</w:t>
            </w:r>
          </w:p>
        </w:tc>
      </w:tr>
      <w:tr w:rsidR="006A3A6C" w14:paraId="4BBA155C" w14:textId="77777777" w:rsidTr="001A29D4">
        <w:tc>
          <w:tcPr>
            <w:tcW w:w="4261" w:type="dxa"/>
          </w:tcPr>
          <w:p w14:paraId="524AD734" w14:textId="77777777" w:rsidR="006A3A6C" w:rsidRDefault="006A3A6C" w:rsidP="001A29D4">
            <w:pPr>
              <w:pStyle w:val="afa"/>
            </w:pPr>
            <w:r>
              <w:rPr>
                <w:rFonts w:hint="eastAsia"/>
              </w:rPr>
              <w:t>400</w:t>
            </w:r>
          </w:p>
        </w:tc>
        <w:tc>
          <w:tcPr>
            <w:tcW w:w="4261" w:type="dxa"/>
          </w:tcPr>
          <w:p w14:paraId="1C2ED550" w14:textId="77777777" w:rsidR="006A3A6C" w:rsidRDefault="006A3A6C" w:rsidP="001A29D4">
            <w:pPr>
              <w:pStyle w:val="afa"/>
            </w:pPr>
            <w:r>
              <w:rPr>
                <w:rFonts w:hint="eastAsia"/>
              </w:rPr>
              <w:t>表明提供的参数无效。</w:t>
            </w:r>
          </w:p>
        </w:tc>
      </w:tr>
    </w:tbl>
    <w:p w14:paraId="3CD24636" w14:textId="77777777" w:rsidR="006A3A6C" w:rsidRDefault="006A3A6C" w:rsidP="006A3A6C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返回参数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76"/>
        <w:gridCol w:w="2430"/>
        <w:gridCol w:w="3816"/>
      </w:tblGrid>
      <w:tr w:rsidR="006A3A6C" w14:paraId="7FAADDFD" w14:textId="77777777" w:rsidTr="001A29D4">
        <w:tc>
          <w:tcPr>
            <w:tcW w:w="2276" w:type="dxa"/>
          </w:tcPr>
          <w:p w14:paraId="69DC4CA6" w14:textId="77777777" w:rsidR="006A3A6C" w:rsidRDefault="006A3A6C" w:rsidP="001A29D4">
            <w:pPr>
              <w:pStyle w:val="afa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430" w:type="dxa"/>
          </w:tcPr>
          <w:p w14:paraId="43755DA3" w14:textId="77777777" w:rsidR="006A3A6C" w:rsidRDefault="006A3A6C" w:rsidP="001A29D4">
            <w:pPr>
              <w:pStyle w:val="afa"/>
            </w:pPr>
            <w:r>
              <w:rPr>
                <w:rFonts w:hint="eastAsia"/>
              </w:rPr>
              <w:t>类型</w:t>
            </w:r>
          </w:p>
        </w:tc>
        <w:tc>
          <w:tcPr>
            <w:tcW w:w="3816" w:type="dxa"/>
          </w:tcPr>
          <w:p w14:paraId="08960E2F" w14:textId="77777777" w:rsidR="006A3A6C" w:rsidRDefault="006A3A6C" w:rsidP="001A29D4">
            <w:pPr>
              <w:pStyle w:val="afa"/>
            </w:pPr>
            <w:r>
              <w:rPr>
                <w:rFonts w:hint="eastAsia"/>
              </w:rPr>
              <w:t>说明</w:t>
            </w:r>
          </w:p>
        </w:tc>
      </w:tr>
      <w:tr w:rsidR="006A3A6C" w14:paraId="699A914D" w14:textId="77777777" w:rsidTr="001A29D4">
        <w:tc>
          <w:tcPr>
            <w:tcW w:w="2276" w:type="dxa"/>
          </w:tcPr>
          <w:p w14:paraId="59132699" w14:textId="77777777" w:rsidR="006A3A6C" w:rsidRDefault="006A3A6C" w:rsidP="001A29D4">
            <w:pPr>
              <w:pStyle w:val="afa"/>
            </w:pPr>
            <w:r>
              <w:rPr>
                <w:rFonts w:hint="eastAsia"/>
              </w:rPr>
              <w:t>data</w:t>
            </w:r>
          </w:p>
        </w:tc>
        <w:tc>
          <w:tcPr>
            <w:tcW w:w="2430" w:type="dxa"/>
          </w:tcPr>
          <w:p w14:paraId="4EBCA6CE" w14:textId="77777777" w:rsidR="006A3A6C" w:rsidRDefault="006A3A6C" w:rsidP="001A29D4">
            <w:pPr>
              <w:pStyle w:val="afa"/>
            </w:pPr>
            <w:r>
              <w:rPr>
                <w:rFonts w:asciiTheme="minorEastAsia" w:eastAsiaTheme="minorEastAsia" w:hAnsiTheme="minorEastAsia" w:cs="Segoe UI"/>
                <w:color w:val="0D0D0D"/>
                <w:sz w:val="19"/>
                <w:szCs w:val="19"/>
                <w:shd w:val="clear" w:color="auto" w:fill="FFFFFF"/>
              </w:rPr>
              <w:t>I</w:t>
            </w:r>
            <w:r>
              <w:rPr>
                <w:rFonts w:asciiTheme="minorEastAsia" w:eastAsiaTheme="minorEastAsia" w:hAnsiTheme="minorEastAsia" w:cs="Segoe UI" w:hint="eastAsia"/>
                <w:color w:val="0D0D0D"/>
                <w:sz w:val="19"/>
                <w:szCs w:val="19"/>
                <w:shd w:val="clear" w:color="auto" w:fill="FFFFFF"/>
              </w:rPr>
              <w:t>nterface</w:t>
            </w:r>
          </w:p>
        </w:tc>
        <w:tc>
          <w:tcPr>
            <w:tcW w:w="3816" w:type="dxa"/>
          </w:tcPr>
          <w:p w14:paraId="365803E7" w14:textId="77777777" w:rsidR="006A3A6C" w:rsidRDefault="006A3A6C" w:rsidP="001A29D4">
            <w:pPr>
              <w:pStyle w:val="afa"/>
            </w:pPr>
            <w:r>
              <w:rPr>
                <w:rFonts w:hint="eastAsia"/>
              </w:rPr>
              <w:t>存放例如用户信息或其他相关数据</w:t>
            </w:r>
          </w:p>
        </w:tc>
      </w:tr>
    </w:tbl>
    <w:p w14:paraId="69C535C0" w14:textId="77777777" w:rsidR="006A3A6C" w:rsidRDefault="006A3A6C" w:rsidP="006A3A6C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返回示例</w:t>
      </w:r>
    </w:p>
    <w:p w14:paraId="4DABED7A" w14:textId="77777777" w:rsidR="006A3A6C" w:rsidRDefault="006A3A6C" w:rsidP="006A3A6C">
      <w:r>
        <w:rPr>
          <w:rFonts w:hint="eastAsia"/>
        </w:rPr>
        <w:t>正常返回示例如下（</w:t>
      </w:r>
      <w:r>
        <w:rPr>
          <w:rFonts w:hint="eastAsia"/>
        </w:rPr>
        <w:t>JSON</w:t>
      </w:r>
      <w:r>
        <w:rPr>
          <w:rFonts w:hint="eastAsia"/>
        </w:rPr>
        <w:t>格式）：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A3A6C" w14:paraId="2C606191" w14:textId="77777777" w:rsidTr="001A29D4">
        <w:tc>
          <w:tcPr>
            <w:tcW w:w="8522" w:type="dxa"/>
          </w:tcPr>
          <w:p w14:paraId="57C23C48" w14:textId="77777777" w:rsidR="006A3A6C" w:rsidRDefault="006A3A6C" w:rsidP="001A29D4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 xml:space="preserve">    "data":{</w:t>
            </w:r>
          </w:p>
          <w:p w14:paraId="6BECCC25" w14:textId="77777777" w:rsidR="00030EF3" w:rsidRPr="00030EF3" w:rsidRDefault="00030EF3" w:rsidP="00030EF3">
            <w:pPr>
              <w:ind w:firstLineChars="400" w:firstLine="880"/>
            </w:pPr>
            <w:r w:rsidRPr="00030EF3">
              <w:t>Id int64 `json:"id"`</w:t>
            </w:r>
          </w:p>
          <w:p w14:paraId="766086F9" w14:textId="77777777" w:rsidR="00030EF3" w:rsidRPr="00030EF3" w:rsidRDefault="00030EF3" w:rsidP="00030EF3">
            <w:pPr>
              <w:ind w:firstLineChars="300" w:firstLine="660"/>
            </w:pPr>
            <w:r w:rsidRPr="00030EF3">
              <w:tab/>
              <w:t>Name string `json:"name"`</w:t>
            </w:r>
          </w:p>
          <w:p w14:paraId="7026EF12" w14:textId="77777777" w:rsidR="00030EF3" w:rsidRPr="00030EF3" w:rsidRDefault="00030EF3" w:rsidP="00030EF3">
            <w:pPr>
              <w:ind w:firstLineChars="300" w:firstLine="660"/>
            </w:pPr>
            <w:r w:rsidRPr="00030EF3">
              <w:tab/>
              <w:t>Email string `json:"email"`</w:t>
            </w:r>
          </w:p>
          <w:p w14:paraId="20AE860B" w14:textId="77777777" w:rsidR="00030EF3" w:rsidRPr="00030EF3" w:rsidRDefault="00030EF3" w:rsidP="00030EF3">
            <w:pPr>
              <w:ind w:firstLineChars="300" w:firstLine="660"/>
            </w:pPr>
            <w:r w:rsidRPr="00030EF3">
              <w:tab/>
              <w:t>Role string `json:"role""`</w:t>
            </w:r>
          </w:p>
          <w:p w14:paraId="62591B40" w14:textId="77777777" w:rsidR="00030EF3" w:rsidRPr="00030EF3" w:rsidRDefault="00030EF3" w:rsidP="00030EF3">
            <w:pPr>
              <w:ind w:firstLineChars="300" w:firstLine="660"/>
            </w:pPr>
            <w:r w:rsidRPr="00030EF3">
              <w:tab/>
              <w:t>Time string `json:"registerTime""`</w:t>
            </w:r>
          </w:p>
          <w:p w14:paraId="2B741E72" w14:textId="77777777" w:rsidR="006A3A6C" w:rsidRPr="00661B04" w:rsidRDefault="006A3A6C" w:rsidP="001A29D4">
            <w:pPr>
              <w:ind w:firstLineChars="400" w:firstLine="880"/>
            </w:pPr>
            <w:r w:rsidRPr="00661B04">
              <w:t>}</w:t>
            </w:r>
          </w:p>
          <w:p w14:paraId="20C0B8B5" w14:textId="77777777" w:rsidR="006A3A6C" w:rsidRDefault="006A3A6C" w:rsidP="001A29D4">
            <w:pPr>
              <w:ind w:firstLine="440"/>
            </w:pPr>
            <w:r>
              <w:rPr>
                <w:rFonts w:hint="eastAsia"/>
              </w:rPr>
              <w:t xml:space="preserve">  }</w:t>
            </w:r>
          </w:p>
          <w:p w14:paraId="1C7AC190" w14:textId="77777777" w:rsidR="006A3A6C" w:rsidRDefault="006A3A6C" w:rsidP="001A29D4">
            <w:r>
              <w:rPr>
                <w:rFonts w:hint="eastAsia"/>
              </w:rPr>
              <w:t>}</w:t>
            </w:r>
          </w:p>
        </w:tc>
      </w:tr>
    </w:tbl>
    <w:p w14:paraId="710B2F74" w14:textId="61C6AA2E" w:rsidR="00030EF3" w:rsidRDefault="00030EF3" w:rsidP="00030EF3">
      <w:pPr>
        <w:pStyle w:val="3"/>
        <w:rPr>
          <w:rFonts w:hint="eastAsia"/>
        </w:rPr>
      </w:pPr>
      <w:r>
        <w:rPr>
          <w:rFonts w:hint="eastAsia"/>
        </w:rPr>
        <w:lastRenderedPageBreak/>
        <w:t>新增用户</w:t>
      </w:r>
    </w:p>
    <w:p w14:paraId="55286E4C" w14:textId="0B7F697F" w:rsidR="00030EF3" w:rsidRPr="00A6212B" w:rsidRDefault="00030EF3" w:rsidP="00030EF3">
      <w:r>
        <w:rPr>
          <w:rFonts w:hint="eastAsia"/>
        </w:rPr>
        <w:t>管理员新增用户</w:t>
      </w:r>
    </w:p>
    <w:p w14:paraId="0B1C4EE0" w14:textId="77777777" w:rsidR="00030EF3" w:rsidRDefault="00030EF3" w:rsidP="00030EF3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接口说明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626"/>
        <w:gridCol w:w="6896"/>
      </w:tblGrid>
      <w:tr w:rsidR="00030EF3" w14:paraId="18CFBF10" w14:textId="77777777" w:rsidTr="001A29D4">
        <w:tc>
          <w:tcPr>
            <w:tcW w:w="1626" w:type="dxa"/>
          </w:tcPr>
          <w:p w14:paraId="580AA51D" w14:textId="77777777" w:rsidR="00030EF3" w:rsidRDefault="00030EF3" w:rsidP="001A29D4">
            <w:pPr>
              <w:pStyle w:val="afa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96" w:type="dxa"/>
          </w:tcPr>
          <w:p w14:paraId="2B6D3D27" w14:textId="3A36825E" w:rsidR="00030EF3" w:rsidRDefault="00030EF3" w:rsidP="001A29D4">
            <w:pPr>
              <w:pStyle w:val="afa"/>
            </w:pPr>
            <w:r>
              <w:rPr>
                <w:rFonts w:hint="eastAsia"/>
              </w:rPr>
              <w:t>http://localhost:8888</w:t>
            </w:r>
            <w:r w:rsidRPr="00030EF3">
              <w:t>/api/user/Create</w:t>
            </w:r>
          </w:p>
        </w:tc>
      </w:tr>
      <w:tr w:rsidR="00030EF3" w14:paraId="01CB3703" w14:textId="77777777" w:rsidTr="001A29D4">
        <w:tc>
          <w:tcPr>
            <w:tcW w:w="1626" w:type="dxa"/>
          </w:tcPr>
          <w:p w14:paraId="74E17DA2" w14:textId="77777777" w:rsidR="00030EF3" w:rsidRDefault="00030EF3" w:rsidP="001A29D4">
            <w:pPr>
              <w:pStyle w:val="afa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6896" w:type="dxa"/>
          </w:tcPr>
          <w:p w14:paraId="099DB23B" w14:textId="77777777" w:rsidR="00030EF3" w:rsidRDefault="00030EF3" w:rsidP="001A29D4">
            <w:pPr>
              <w:pStyle w:val="afa"/>
            </w:pPr>
            <w:r>
              <w:rPr>
                <w:rFonts w:hint="eastAsia"/>
              </w:rPr>
              <w:t>POST</w:t>
            </w:r>
          </w:p>
        </w:tc>
      </w:tr>
      <w:tr w:rsidR="00030EF3" w14:paraId="04DF28D6" w14:textId="77777777" w:rsidTr="001A29D4">
        <w:tc>
          <w:tcPr>
            <w:tcW w:w="1626" w:type="dxa"/>
          </w:tcPr>
          <w:p w14:paraId="6C0A1CB1" w14:textId="77777777" w:rsidR="00030EF3" w:rsidRDefault="00030EF3" w:rsidP="001A29D4">
            <w:pPr>
              <w:pStyle w:val="afa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返回格式</w:t>
            </w:r>
          </w:p>
        </w:tc>
        <w:tc>
          <w:tcPr>
            <w:tcW w:w="6896" w:type="dxa"/>
          </w:tcPr>
          <w:p w14:paraId="5AFBB1C1" w14:textId="77777777" w:rsidR="00030EF3" w:rsidRDefault="00030EF3" w:rsidP="001A29D4">
            <w:pPr>
              <w:pStyle w:val="afa"/>
            </w:pPr>
            <w:r>
              <w:rPr>
                <w:rFonts w:hint="eastAsia"/>
              </w:rPr>
              <w:t>application/json</w:t>
            </w:r>
          </w:p>
        </w:tc>
      </w:tr>
      <w:tr w:rsidR="00030EF3" w14:paraId="077EB594" w14:textId="77777777" w:rsidTr="001A29D4">
        <w:tc>
          <w:tcPr>
            <w:tcW w:w="1626" w:type="dxa"/>
          </w:tcPr>
          <w:p w14:paraId="002E468E" w14:textId="77777777" w:rsidR="00030EF3" w:rsidRDefault="00030EF3" w:rsidP="001A29D4">
            <w:pPr>
              <w:pStyle w:val="afa"/>
            </w:pPr>
            <w:r>
              <w:rPr>
                <w:rFonts w:hint="eastAsia"/>
              </w:rPr>
              <w:t>是否需要登录</w:t>
            </w:r>
          </w:p>
        </w:tc>
        <w:tc>
          <w:tcPr>
            <w:tcW w:w="6896" w:type="dxa"/>
          </w:tcPr>
          <w:p w14:paraId="0A555A87" w14:textId="25E8CC97" w:rsidR="00030EF3" w:rsidRDefault="00030EF3" w:rsidP="001A29D4">
            <w:pPr>
              <w:pStyle w:val="afa"/>
            </w:pPr>
            <w:r>
              <w:rPr>
                <w:rFonts w:hint="eastAsia"/>
              </w:rPr>
              <w:t>是</w:t>
            </w:r>
          </w:p>
        </w:tc>
      </w:tr>
    </w:tbl>
    <w:p w14:paraId="2308AA07" w14:textId="77777777" w:rsidR="00030EF3" w:rsidRDefault="00030EF3" w:rsidP="00030EF3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请求参数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6"/>
        <w:gridCol w:w="1150"/>
        <w:gridCol w:w="1120"/>
        <w:gridCol w:w="1130"/>
        <w:gridCol w:w="3670"/>
      </w:tblGrid>
      <w:tr w:rsidR="00030EF3" w14:paraId="5F989301" w14:textId="77777777" w:rsidTr="001A29D4">
        <w:tc>
          <w:tcPr>
            <w:tcW w:w="1446" w:type="dxa"/>
            <w:tcBorders>
              <w:bottom w:val="single" w:sz="4" w:space="0" w:color="auto"/>
            </w:tcBorders>
          </w:tcPr>
          <w:p w14:paraId="1E6F8CC4" w14:textId="77777777" w:rsidR="00030EF3" w:rsidRDefault="00030EF3" w:rsidP="001A29D4">
            <w:pPr>
              <w:pStyle w:val="afa"/>
            </w:pPr>
            <w:r>
              <w:rPr>
                <w:rFonts w:hint="eastAsia"/>
              </w:rPr>
              <w:t>参数字段</w:t>
            </w:r>
          </w:p>
        </w:tc>
        <w:tc>
          <w:tcPr>
            <w:tcW w:w="1150" w:type="dxa"/>
            <w:tcBorders>
              <w:bottom w:val="single" w:sz="4" w:space="0" w:color="auto"/>
            </w:tcBorders>
          </w:tcPr>
          <w:p w14:paraId="3877ECF5" w14:textId="77777777" w:rsidR="00030EF3" w:rsidRDefault="00030EF3" w:rsidP="001A29D4">
            <w:pPr>
              <w:pStyle w:val="afa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1120" w:type="dxa"/>
            <w:tcBorders>
              <w:bottom w:val="single" w:sz="4" w:space="0" w:color="auto"/>
            </w:tcBorders>
          </w:tcPr>
          <w:p w14:paraId="6BCA3DDB" w14:textId="77777777" w:rsidR="00030EF3" w:rsidRDefault="00030EF3" w:rsidP="001A29D4">
            <w:pPr>
              <w:pStyle w:val="afa"/>
            </w:pPr>
            <w:r>
              <w:rPr>
                <w:rFonts w:hint="eastAsia"/>
              </w:rPr>
              <w:t>传参方式</w:t>
            </w:r>
          </w:p>
        </w:tc>
        <w:tc>
          <w:tcPr>
            <w:tcW w:w="1130" w:type="dxa"/>
            <w:tcBorders>
              <w:bottom w:val="single" w:sz="4" w:space="0" w:color="auto"/>
            </w:tcBorders>
          </w:tcPr>
          <w:p w14:paraId="48B3E601" w14:textId="77777777" w:rsidR="00030EF3" w:rsidRDefault="00030EF3" w:rsidP="001A29D4">
            <w:pPr>
              <w:pStyle w:val="afa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3670" w:type="dxa"/>
            <w:tcBorders>
              <w:bottom w:val="single" w:sz="4" w:space="0" w:color="auto"/>
            </w:tcBorders>
          </w:tcPr>
          <w:p w14:paraId="388BA07C" w14:textId="77777777" w:rsidR="00030EF3" w:rsidRDefault="00030EF3" w:rsidP="001A29D4">
            <w:pPr>
              <w:pStyle w:val="afa"/>
            </w:pPr>
            <w:r>
              <w:rPr>
                <w:rFonts w:hint="eastAsia"/>
              </w:rPr>
              <w:t>说明</w:t>
            </w:r>
          </w:p>
        </w:tc>
      </w:tr>
      <w:tr w:rsidR="00030EF3" w14:paraId="0735CBEA" w14:textId="77777777" w:rsidTr="001A29D4">
        <w:tc>
          <w:tcPr>
            <w:tcW w:w="1446" w:type="dxa"/>
          </w:tcPr>
          <w:p w14:paraId="7B4C8505" w14:textId="77777777" w:rsidR="00030EF3" w:rsidRDefault="00030EF3" w:rsidP="001A29D4">
            <w:pPr>
              <w:pStyle w:val="afa"/>
              <w:rPr>
                <w:rFonts w:hint="eastAsia"/>
              </w:rPr>
            </w:pPr>
            <w:r w:rsidRPr="006A3A6C">
              <w:t xml:space="preserve">Username </w:t>
            </w:r>
          </w:p>
        </w:tc>
        <w:tc>
          <w:tcPr>
            <w:tcW w:w="1150" w:type="dxa"/>
          </w:tcPr>
          <w:p w14:paraId="41981417" w14:textId="77777777" w:rsidR="00030EF3" w:rsidRDefault="00030EF3" w:rsidP="001A29D4">
            <w:pPr>
              <w:pStyle w:val="afa"/>
            </w:pPr>
            <w:r>
              <w:rPr>
                <w:rFonts w:hint="eastAsia"/>
              </w:rPr>
              <w:t>是</w:t>
            </w:r>
          </w:p>
        </w:tc>
        <w:tc>
          <w:tcPr>
            <w:tcW w:w="1120" w:type="dxa"/>
          </w:tcPr>
          <w:p w14:paraId="02479931" w14:textId="77777777" w:rsidR="00030EF3" w:rsidRDefault="00030EF3" w:rsidP="001A29D4">
            <w:pPr>
              <w:pStyle w:val="afa"/>
            </w:pPr>
            <w:r>
              <w:rPr>
                <w:rFonts w:hint="eastAsia"/>
              </w:rPr>
              <w:t>JSON</w:t>
            </w:r>
          </w:p>
        </w:tc>
        <w:tc>
          <w:tcPr>
            <w:tcW w:w="1130" w:type="dxa"/>
          </w:tcPr>
          <w:p w14:paraId="0FCC9052" w14:textId="77777777" w:rsidR="00030EF3" w:rsidRDefault="00030EF3" w:rsidP="001A29D4">
            <w:pPr>
              <w:pStyle w:val="afa"/>
            </w:pPr>
            <w:r>
              <w:rPr>
                <w:rFonts w:hint="eastAsia"/>
              </w:rPr>
              <w:t>String</w:t>
            </w:r>
          </w:p>
        </w:tc>
        <w:tc>
          <w:tcPr>
            <w:tcW w:w="3670" w:type="dxa"/>
          </w:tcPr>
          <w:p w14:paraId="35C95104" w14:textId="77777777" w:rsidR="00030EF3" w:rsidRDefault="00030EF3" w:rsidP="001A29D4">
            <w:pPr>
              <w:pStyle w:val="afa"/>
            </w:pPr>
            <w:r>
              <w:rPr>
                <w:rFonts w:hint="eastAsia"/>
              </w:rPr>
              <w:t>用户名</w:t>
            </w:r>
          </w:p>
        </w:tc>
      </w:tr>
      <w:tr w:rsidR="00030EF3" w14:paraId="2B40956E" w14:textId="77777777" w:rsidTr="001A29D4">
        <w:tc>
          <w:tcPr>
            <w:tcW w:w="1446" w:type="dxa"/>
          </w:tcPr>
          <w:p w14:paraId="35DC9218" w14:textId="77777777" w:rsidR="00030EF3" w:rsidRPr="006A3A6C" w:rsidRDefault="00030EF3" w:rsidP="001A29D4">
            <w:pPr>
              <w:pStyle w:val="afa"/>
            </w:pPr>
            <w:r>
              <w:rPr>
                <w:rFonts w:hint="eastAsia"/>
              </w:rPr>
              <w:t>Password</w:t>
            </w:r>
          </w:p>
        </w:tc>
        <w:tc>
          <w:tcPr>
            <w:tcW w:w="1150" w:type="dxa"/>
          </w:tcPr>
          <w:p w14:paraId="69DD847F" w14:textId="77777777" w:rsidR="00030EF3" w:rsidRDefault="00030EF3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20" w:type="dxa"/>
          </w:tcPr>
          <w:p w14:paraId="7230FDE9" w14:textId="77777777" w:rsidR="00030EF3" w:rsidRDefault="00030EF3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</w:p>
        </w:tc>
        <w:tc>
          <w:tcPr>
            <w:tcW w:w="1130" w:type="dxa"/>
          </w:tcPr>
          <w:p w14:paraId="5C89C48F" w14:textId="77777777" w:rsidR="00030EF3" w:rsidRDefault="00030EF3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670" w:type="dxa"/>
          </w:tcPr>
          <w:p w14:paraId="2C4697F6" w14:textId="77777777" w:rsidR="00030EF3" w:rsidRDefault="00030EF3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 w:rsidR="00030EF3" w14:paraId="39F1A610" w14:textId="77777777" w:rsidTr="001A29D4">
        <w:tc>
          <w:tcPr>
            <w:tcW w:w="1446" w:type="dxa"/>
          </w:tcPr>
          <w:p w14:paraId="67B1675D" w14:textId="77777777" w:rsidR="00030EF3" w:rsidRDefault="00030EF3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1150" w:type="dxa"/>
          </w:tcPr>
          <w:p w14:paraId="1BD742CA" w14:textId="77777777" w:rsidR="00030EF3" w:rsidRDefault="00030EF3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20" w:type="dxa"/>
          </w:tcPr>
          <w:p w14:paraId="2C29F75B" w14:textId="77777777" w:rsidR="00030EF3" w:rsidRDefault="00030EF3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</w:p>
        </w:tc>
        <w:tc>
          <w:tcPr>
            <w:tcW w:w="1130" w:type="dxa"/>
          </w:tcPr>
          <w:p w14:paraId="61032BD5" w14:textId="77777777" w:rsidR="00030EF3" w:rsidRDefault="00030EF3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670" w:type="dxa"/>
          </w:tcPr>
          <w:p w14:paraId="51B5790C" w14:textId="77777777" w:rsidR="00030EF3" w:rsidRDefault="00030EF3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</w:tr>
      <w:tr w:rsidR="00030EF3" w14:paraId="01977ED1" w14:textId="77777777" w:rsidTr="001A29D4">
        <w:tc>
          <w:tcPr>
            <w:tcW w:w="1446" w:type="dxa"/>
          </w:tcPr>
          <w:p w14:paraId="758DA978" w14:textId="51E5FC7E" w:rsidR="00030EF3" w:rsidRDefault="00030EF3" w:rsidP="001A29D4">
            <w:pPr>
              <w:pStyle w:val="afa"/>
              <w:rPr>
                <w:rFonts w:hint="eastAsia"/>
              </w:rPr>
            </w:pPr>
            <w:r w:rsidRPr="00030EF3">
              <w:t>Role</w:t>
            </w:r>
          </w:p>
        </w:tc>
        <w:tc>
          <w:tcPr>
            <w:tcW w:w="1150" w:type="dxa"/>
          </w:tcPr>
          <w:p w14:paraId="56AB53D5" w14:textId="74B82737" w:rsidR="00030EF3" w:rsidRDefault="00030EF3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20" w:type="dxa"/>
          </w:tcPr>
          <w:p w14:paraId="05BBFA4F" w14:textId="291BD58B" w:rsidR="00030EF3" w:rsidRDefault="00030EF3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</w:p>
        </w:tc>
        <w:tc>
          <w:tcPr>
            <w:tcW w:w="1130" w:type="dxa"/>
          </w:tcPr>
          <w:p w14:paraId="177E59B5" w14:textId="3B477F89" w:rsidR="00030EF3" w:rsidRDefault="00030EF3" w:rsidP="001A29D4">
            <w:pPr>
              <w:pStyle w:val="afa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670" w:type="dxa"/>
          </w:tcPr>
          <w:p w14:paraId="65442049" w14:textId="4111116A" w:rsidR="00030EF3" w:rsidRDefault="00030EF3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</w:tbl>
    <w:p w14:paraId="067C9273" w14:textId="77777777" w:rsidR="00030EF3" w:rsidRDefault="00030EF3" w:rsidP="00030EF3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请求示例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30EF3" w14:paraId="7553E7A4" w14:textId="77777777" w:rsidTr="001A29D4">
        <w:tc>
          <w:tcPr>
            <w:tcW w:w="8522" w:type="dxa"/>
          </w:tcPr>
          <w:p w14:paraId="740B090F" w14:textId="77777777" w:rsidR="00030EF3" w:rsidRDefault="00030EF3" w:rsidP="001A29D4">
            <w:r>
              <w:rPr>
                <w:rFonts w:hint="eastAsia"/>
              </w:rPr>
              <w:t>{</w:t>
            </w:r>
          </w:p>
          <w:p w14:paraId="666788FF" w14:textId="77777777" w:rsidR="00030EF3" w:rsidRDefault="00030EF3" w:rsidP="001A29D4">
            <w:pPr>
              <w:ind w:firstLine="444"/>
            </w:pPr>
            <w:r>
              <w:rPr>
                <w:rFonts w:hint="eastAsia"/>
              </w:rPr>
              <w:t>"</w:t>
            </w:r>
            <w:r w:rsidRPr="00FF58FD">
              <w:t xml:space="preserve"> </w:t>
            </w:r>
            <w:r>
              <w:rPr>
                <w:rFonts w:hint="eastAsia"/>
              </w:rPr>
              <w:t xml:space="preserve">username": </w:t>
            </w:r>
            <w:r>
              <w:t>“</w:t>
            </w:r>
            <w:r>
              <w:rPr>
                <w:rFonts w:hint="eastAsia"/>
              </w:rPr>
              <w:t>111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2CFF84EA" w14:textId="77777777" w:rsidR="00030EF3" w:rsidRDefault="00030EF3" w:rsidP="001A29D4">
            <w:pPr>
              <w:ind w:firstLine="444"/>
            </w:pPr>
            <w:r>
              <w:t>“</w:t>
            </w:r>
            <w:r>
              <w:rPr>
                <w:rFonts w:hint="eastAsia"/>
              </w:rPr>
              <w:t>password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11111111a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15C7DFA1" w14:textId="1B55655A" w:rsidR="00030EF3" w:rsidRDefault="00030EF3" w:rsidP="00030EF3">
            <w:pPr>
              <w:ind w:firstLine="444"/>
            </w:pPr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>:</w:t>
            </w:r>
            <w:hyperlink r:id="rId11" w:history="1">
              <w:r w:rsidRPr="007C3A32">
                <w:rPr>
                  <w:rStyle w:val="af6"/>
                  <w:rFonts w:hint="eastAsia"/>
                </w:rPr>
                <w:t>123@qq.com</w:t>
              </w:r>
            </w:hyperlink>
            <w:r>
              <w:rPr>
                <w:rFonts w:hint="eastAsia"/>
              </w:rPr>
              <w:t>，</w:t>
            </w:r>
          </w:p>
          <w:p w14:paraId="336B259F" w14:textId="3C34AF97" w:rsidR="00030EF3" w:rsidRPr="00030EF3" w:rsidRDefault="00030EF3" w:rsidP="00030EF3">
            <w:pPr>
              <w:ind w:firstLine="444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Role</w:t>
            </w:r>
            <w:r>
              <w:t>”</w:t>
            </w:r>
            <w:r>
              <w:rPr>
                <w:rFonts w:hint="eastAsia"/>
              </w:rPr>
              <w:t>:1</w:t>
            </w:r>
          </w:p>
          <w:p w14:paraId="0D0AE084" w14:textId="77777777" w:rsidR="00030EF3" w:rsidRDefault="00030EF3" w:rsidP="001A29D4">
            <w:r>
              <w:rPr>
                <w:rFonts w:hint="eastAsia"/>
              </w:rPr>
              <w:t xml:space="preserve">      }</w:t>
            </w:r>
          </w:p>
        </w:tc>
      </w:tr>
    </w:tbl>
    <w:p w14:paraId="2EEA678E" w14:textId="77777777" w:rsidR="00030EF3" w:rsidRDefault="00030EF3" w:rsidP="00030EF3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状态码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30EF3" w14:paraId="4283408A" w14:textId="77777777" w:rsidTr="001A29D4">
        <w:tc>
          <w:tcPr>
            <w:tcW w:w="4261" w:type="dxa"/>
          </w:tcPr>
          <w:p w14:paraId="7193787E" w14:textId="77777777" w:rsidR="00030EF3" w:rsidRDefault="00030EF3" w:rsidP="001A29D4">
            <w:pPr>
              <w:pStyle w:val="afa"/>
            </w:pPr>
            <w:r>
              <w:rPr>
                <w:rFonts w:hint="eastAsia"/>
              </w:rPr>
              <w:t>状态码</w:t>
            </w:r>
          </w:p>
        </w:tc>
        <w:tc>
          <w:tcPr>
            <w:tcW w:w="4261" w:type="dxa"/>
          </w:tcPr>
          <w:p w14:paraId="418265AC" w14:textId="77777777" w:rsidR="00030EF3" w:rsidRDefault="00030EF3" w:rsidP="001A29D4">
            <w:pPr>
              <w:pStyle w:val="afa"/>
            </w:pPr>
            <w:r>
              <w:rPr>
                <w:rFonts w:hint="eastAsia"/>
              </w:rPr>
              <w:t>说明</w:t>
            </w:r>
          </w:p>
        </w:tc>
      </w:tr>
      <w:tr w:rsidR="00030EF3" w14:paraId="42E97CCD" w14:textId="77777777" w:rsidTr="001A29D4">
        <w:tc>
          <w:tcPr>
            <w:tcW w:w="4261" w:type="dxa"/>
          </w:tcPr>
          <w:p w14:paraId="404FCBCB" w14:textId="77777777" w:rsidR="00030EF3" w:rsidRDefault="00030EF3" w:rsidP="001A29D4">
            <w:pPr>
              <w:pStyle w:val="afa"/>
            </w:pPr>
            <w:r>
              <w:rPr>
                <w:rFonts w:hint="eastAsia"/>
              </w:rPr>
              <w:t>200</w:t>
            </w:r>
          </w:p>
        </w:tc>
        <w:tc>
          <w:tcPr>
            <w:tcW w:w="4261" w:type="dxa"/>
          </w:tcPr>
          <w:p w14:paraId="504A0688" w14:textId="77777777" w:rsidR="00030EF3" w:rsidRDefault="00030EF3" w:rsidP="001A29D4">
            <w:pPr>
              <w:pStyle w:val="afa"/>
            </w:pPr>
            <w:r>
              <w:rPr>
                <w:rFonts w:hint="eastAsia"/>
              </w:rPr>
              <w:t>表示响应成功。</w:t>
            </w:r>
          </w:p>
        </w:tc>
      </w:tr>
      <w:tr w:rsidR="00030EF3" w14:paraId="0EB046C2" w14:textId="77777777" w:rsidTr="001A29D4">
        <w:tc>
          <w:tcPr>
            <w:tcW w:w="4261" w:type="dxa"/>
          </w:tcPr>
          <w:p w14:paraId="1265A5CF" w14:textId="77777777" w:rsidR="00030EF3" w:rsidRDefault="00030EF3" w:rsidP="001A29D4">
            <w:pPr>
              <w:pStyle w:val="afa"/>
            </w:pPr>
            <w:r>
              <w:rPr>
                <w:rFonts w:hint="eastAsia"/>
              </w:rPr>
              <w:t>400</w:t>
            </w:r>
          </w:p>
        </w:tc>
        <w:tc>
          <w:tcPr>
            <w:tcW w:w="4261" w:type="dxa"/>
          </w:tcPr>
          <w:p w14:paraId="6096A7CD" w14:textId="77777777" w:rsidR="00030EF3" w:rsidRDefault="00030EF3" w:rsidP="001A29D4">
            <w:pPr>
              <w:pStyle w:val="afa"/>
            </w:pPr>
            <w:r>
              <w:rPr>
                <w:rFonts w:hint="eastAsia"/>
              </w:rPr>
              <w:t>表明提供的参数无效。</w:t>
            </w:r>
          </w:p>
        </w:tc>
      </w:tr>
    </w:tbl>
    <w:p w14:paraId="1B972771" w14:textId="77777777" w:rsidR="00030EF3" w:rsidRDefault="00030EF3" w:rsidP="00030EF3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返回参数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76"/>
        <w:gridCol w:w="2430"/>
        <w:gridCol w:w="3816"/>
      </w:tblGrid>
      <w:tr w:rsidR="00030EF3" w14:paraId="02406648" w14:textId="77777777" w:rsidTr="001A29D4">
        <w:tc>
          <w:tcPr>
            <w:tcW w:w="2276" w:type="dxa"/>
          </w:tcPr>
          <w:p w14:paraId="10D0DEEA" w14:textId="77777777" w:rsidR="00030EF3" w:rsidRDefault="00030EF3" w:rsidP="001A29D4">
            <w:pPr>
              <w:pStyle w:val="afa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430" w:type="dxa"/>
          </w:tcPr>
          <w:p w14:paraId="380467B6" w14:textId="77777777" w:rsidR="00030EF3" w:rsidRDefault="00030EF3" w:rsidP="001A29D4">
            <w:pPr>
              <w:pStyle w:val="afa"/>
            </w:pPr>
            <w:r>
              <w:rPr>
                <w:rFonts w:hint="eastAsia"/>
              </w:rPr>
              <w:t>类型</w:t>
            </w:r>
          </w:p>
        </w:tc>
        <w:tc>
          <w:tcPr>
            <w:tcW w:w="3816" w:type="dxa"/>
          </w:tcPr>
          <w:p w14:paraId="1C0B8D82" w14:textId="77777777" w:rsidR="00030EF3" w:rsidRDefault="00030EF3" w:rsidP="001A29D4">
            <w:pPr>
              <w:pStyle w:val="afa"/>
            </w:pPr>
            <w:r>
              <w:rPr>
                <w:rFonts w:hint="eastAsia"/>
              </w:rPr>
              <w:t>说明</w:t>
            </w:r>
          </w:p>
        </w:tc>
      </w:tr>
      <w:tr w:rsidR="00030EF3" w14:paraId="16A7C0CF" w14:textId="77777777" w:rsidTr="001A29D4">
        <w:tc>
          <w:tcPr>
            <w:tcW w:w="2276" w:type="dxa"/>
          </w:tcPr>
          <w:p w14:paraId="7BA09884" w14:textId="77777777" w:rsidR="00030EF3" w:rsidRDefault="00030EF3" w:rsidP="001A29D4">
            <w:pPr>
              <w:pStyle w:val="afa"/>
            </w:pPr>
            <w:r>
              <w:rPr>
                <w:rFonts w:hint="eastAsia"/>
              </w:rPr>
              <w:t>data</w:t>
            </w:r>
          </w:p>
        </w:tc>
        <w:tc>
          <w:tcPr>
            <w:tcW w:w="2430" w:type="dxa"/>
          </w:tcPr>
          <w:p w14:paraId="5B080148" w14:textId="77777777" w:rsidR="00030EF3" w:rsidRDefault="00030EF3" w:rsidP="001A29D4">
            <w:pPr>
              <w:pStyle w:val="afa"/>
            </w:pPr>
            <w:r>
              <w:rPr>
                <w:rFonts w:asciiTheme="minorEastAsia" w:eastAsiaTheme="minorEastAsia" w:hAnsiTheme="minorEastAsia" w:cs="Segoe UI"/>
                <w:color w:val="0D0D0D"/>
                <w:sz w:val="19"/>
                <w:szCs w:val="19"/>
                <w:shd w:val="clear" w:color="auto" w:fill="FFFFFF"/>
              </w:rPr>
              <w:t>I</w:t>
            </w:r>
            <w:r>
              <w:rPr>
                <w:rFonts w:asciiTheme="minorEastAsia" w:eastAsiaTheme="minorEastAsia" w:hAnsiTheme="minorEastAsia" w:cs="Segoe UI" w:hint="eastAsia"/>
                <w:color w:val="0D0D0D"/>
                <w:sz w:val="19"/>
                <w:szCs w:val="19"/>
                <w:shd w:val="clear" w:color="auto" w:fill="FFFFFF"/>
              </w:rPr>
              <w:t>nterface</w:t>
            </w:r>
          </w:p>
        </w:tc>
        <w:tc>
          <w:tcPr>
            <w:tcW w:w="3816" w:type="dxa"/>
          </w:tcPr>
          <w:p w14:paraId="5D260557" w14:textId="77777777" w:rsidR="00030EF3" w:rsidRDefault="00030EF3" w:rsidP="001A29D4">
            <w:pPr>
              <w:pStyle w:val="afa"/>
            </w:pPr>
            <w:r>
              <w:rPr>
                <w:rFonts w:hint="eastAsia"/>
              </w:rPr>
              <w:t>存放例如用户信息或其他相关数据</w:t>
            </w:r>
          </w:p>
        </w:tc>
      </w:tr>
    </w:tbl>
    <w:p w14:paraId="3C9C95BF" w14:textId="77777777" w:rsidR="00030EF3" w:rsidRDefault="00030EF3" w:rsidP="00030EF3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lastRenderedPageBreak/>
        <w:t>返回示例</w:t>
      </w:r>
    </w:p>
    <w:p w14:paraId="5E29A457" w14:textId="77777777" w:rsidR="00030EF3" w:rsidRDefault="00030EF3" w:rsidP="00030EF3">
      <w:r>
        <w:rPr>
          <w:rFonts w:hint="eastAsia"/>
        </w:rPr>
        <w:t>正常返回示例如下（</w:t>
      </w:r>
      <w:r>
        <w:rPr>
          <w:rFonts w:hint="eastAsia"/>
        </w:rPr>
        <w:t>JSON</w:t>
      </w:r>
      <w:r>
        <w:rPr>
          <w:rFonts w:hint="eastAsia"/>
        </w:rPr>
        <w:t>格式）：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30EF3" w14:paraId="1BE2F459" w14:textId="77777777" w:rsidTr="001A29D4">
        <w:tc>
          <w:tcPr>
            <w:tcW w:w="8522" w:type="dxa"/>
          </w:tcPr>
          <w:p w14:paraId="7E928348" w14:textId="77777777" w:rsidR="00030EF3" w:rsidRDefault="00030EF3" w:rsidP="001A29D4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 xml:space="preserve">    "data":{</w:t>
            </w:r>
          </w:p>
          <w:p w14:paraId="55C34DA7" w14:textId="77777777" w:rsidR="00030EF3" w:rsidRPr="00030EF3" w:rsidRDefault="00030EF3" w:rsidP="001A29D4">
            <w:pPr>
              <w:ind w:firstLineChars="400" w:firstLine="880"/>
            </w:pPr>
            <w:r w:rsidRPr="00030EF3">
              <w:t>Id int64 `json:"id"`</w:t>
            </w:r>
          </w:p>
          <w:p w14:paraId="4086DA1B" w14:textId="77777777" w:rsidR="00030EF3" w:rsidRPr="00030EF3" w:rsidRDefault="00030EF3" w:rsidP="001A29D4">
            <w:pPr>
              <w:ind w:firstLineChars="300" w:firstLine="660"/>
            </w:pPr>
            <w:r w:rsidRPr="00030EF3">
              <w:tab/>
              <w:t>Name string `json:"name"`</w:t>
            </w:r>
          </w:p>
          <w:p w14:paraId="106A20DE" w14:textId="77777777" w:rsidR="00030EF3" w:rsidRPr="00030EF3" w:rsidRDefault="00030EF3" w:rsidP="001A29D4">
            <w:pPr>
              <w:ind w:firstLineChars="300" w:firstLine="660"/>
            </w:pPr>
            <w:r w:rsidRPr="00030EF3">
              <w:tab/>
              <w:t>Email string `json:"email"`</w:t>
            </w:r>
          </w:p>
          <w:p w14:paraId="527B9D12" w14:textId="77777777" w:rsidR="00030EF3" w:rsidRPr="00030EF3" w:rsidRDefault="00030EF3" w:rsidP="001A29D4">
            <w:pPr>
              <w:ind w:firstLineChars="300" w:firstLine="660"/>
            </w:pPr>
            <w:r w:rsidRPr="00030EF3">
              <w:tab/>
              <w:t>Role string `json:"role""`</w:t>
            </w:r>
          </w:p>
          <w:p w14:paraId="6B458CC2" w14:textId="77777777" w:rsidR="00030EF3" w:rsidRPr="00030EF3" w:rsidRDefault="00030EF3" w:rsidP="001A29D4">
            <w:pPr>
              <w:ind w:firstLineChars="300" w:firstLine="660"/>
            </w:pPr>
            <w:r w:rsidRPr="00030EF3">
              <w:tab/>
              <w:t>Time string `json:"registerTime""`</w:t>
            </w:r>
          </w:p>
          <w:p w14:paraId="6635EAC8" w14:textId="77777777" w:rsidR="00030EF3" w:rsidRPr="00661B04" w:rsidRDefault="00030EF3" w:rsidP="001A29D4">
            <w:pPr>
              <w:ind w:firstLineChars="400" w:firstLine="880"/>
            </w:pPr>
            <w:r w:rsidRPr="00661B04">
              <w:t>}</w:t>
            </w:r>
          </w:p>
          <w:p w14:paraId="3D7CE1AF" w14:textId="77777777" w:rsidR="00030EF3" w:rsidRDefault="00030EF3" w:rsidP="001A29D4">
            <w:pPr>
              <w:ind w:firstLine="440"/>
            </w:pPr>
            <w:r>
              <w:rPr>
                <w:rFonts w:hint="eastAsia"/>
              </w:rPr>
              <w:t xml:space="preserve">  }</w:t>
            </w:r>
          </w:p>
          <w:p w14:paraId="7AEAC70B" w14:textId="77777777" w:rsidR="00030EF3" w:rsidRDefault="00030EF3" w:rsidP="001A29D4">
            <w:r>
              <w:rPr>
                <w:rFonts w:hint="eastAsia"/>
              </w:rPr>
              <w:t>}</w:t>
            </w:r>
          </w:p>
        </w:tc>
      </w:tr>
    </w:tbl>
    <w:p w14:paraId="71D5D57F" w14:textId="014BAB01" w:rsidR="00030EF3" w:rsidRDefault="00030EF3" w:rsidP="00030EF3">
      <w:pPr>
        <w:pStyle w:val="3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用户</w:t>
      </w:r>
    </w:p>
    <w:p w14:paraId="336C51AA" w14:textId="3AAAD83E" w:rsidR="00030EF3" w:rsidRPr="00A6212B" w:rsidRDefault="00030EF3" w:rsidP="00030EF3">
      <w:r>
        <w:rPr>
          <w:rFonts w:hint="eastAsia"/>
        </w:rPr>
        <w:t>管理员</w:t>
      </w:r>
      <w:r>
        <w:rPr>
          <w:rFonts w:hint="eastAsia"/>
        </w:rPr>
        <w:t>删除</w:t>
      </w:r>
      <w:r>
        <w:rPr>
          <w:rFonts w:hint="eastAsia"/>
        </w:rPr>
        <w:t>用户</w:t>
      </w:r>
    </w:p>
    <w:p w14:paraId="5D85A938" w14:textId="77777777" w:rsidR="00030EF3" w:rsidRDefault="00030EF3" w:rsidP="00030EF3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接口说明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626"/>
        <w:gridCol w:w="6896"/>
      </w:tblGrid>
      <w:tr w:rsidR="00030EF3" w14:paraId="0D5AC767" w14:textId="77777777" w:rsidTr="001A29D4">
        <w:tc>
          <w:tcPr>
            <w:tcW w:w="1626" w:type="dxa"/>
          </w:tcPr>
          <w:p w14:paraId="6BB9A79A" w14:textId="77777777" w:rsidR="00030EF3" w:rsidRDefault="00030EF3" w:rsidP="001A29D4">
            <w:pPr>
              <w:pStyle w:val="afa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96" w:type="dxa"/>
          </w:tcPr>
          <w:p w14:paraId="4C5FAC1E" w14:textId="4E5E5519" w:rsidR="00030EF3" w:rsidRDefault="00030EF3" w:rsidP="001A29D4">
            <w:pPr>
              <w:pStyle w:val="afa"/>
            </w:pPr>
            <w:r>
              <w:rPr>
                <w:rFonts w:hint="eastAsia"/>
              </w:rPr>
              <w:t>http://localhost:8888</w:t>
            </w:r>
            <w:r w:rsidRPr="00030EF3">
              <w:t>/api/user/Remove</w:t>
            </w:r>
          </w:p>
        </w:tc>
      </w:tr>
      <w:tr w:rsidR="00030EF3" w14:paraId="77DE4745" w14:textId="77777777" w:rsidTr="001A29D4">
        <w:tc>
          <w:tcPr>
            <w:tcW w:w="1626" w:type="dxa"/>
          </w:tcPr>
          <w:p w14:paraId="6EA07F59" w14:textId="77777777" w:rsidR="00030EF3" w:rsidRDefault="00030EF3" w:rsidP="001A29D4">
            <w:pPr>
              <w:pStyle w:val="afa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6896" w:type="dxa"/>
          </w:tcPr>
          <w:p w14:paraId="1E427DBC" w14:textId="77777777" w:rsidR="00030EF3" w:rsidRDefault="00030EF3" w:rsidP="001A29D4">
            <w:pPr>
              <w:pStyle w:val="afa"/>
            </w:pPr>
            <w:r>
              <w:rPr>
                <w:rFonts w:hint="eastAsia"/>
              </w:rPr>
              <w:t>POST</w:t>
            </w:r>
          </w:p>
        </w:tc>
      </w:tr>
      <w:tr w:rsidR="00030EF3" w14:paraId="57A0D327" w14:textId="77777777" w:rsidTr="001A29D4">
        <w:tc>
          <w:tcPr>
            <w:tcW w:w="1626" w:type="dxa"/>
          </w:tcPr>
          <w:p w14:paraId="25612831" w14:textId="77777777" w:rsidR="00030EF3" w:rsidRDefault="00030EF3" w:rsidP="001A29D4">
            <w:pPr>
              <w:pStyle w:val="afa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返回格式</w:t>
            </w:r>
          </w:p>
        </w:tc>
        <w:tc>
          <w:tcPr>
            <w:tcW w:w="6896" w:type="dxa"/>
          </w:tcPr>
          <w:p w14:paraId="1B4F98AD" w14:textId="77777777" w:rsidR="00030EF3" w:rsidRDefault="00030EF3" w:rsidP="001A29D4">
            <w:pPr>
              <w:pStyle w:val="afa"/>
            </w:pPr>
            <w:r>
              <w:rPr>
                <w:rFonts w:hint="eastAsia"/>
              </w:rPr>
              <w:t>application/json</w:t>
            </w:r>
          </w:p>
        </w:tc>
      </w:tr>
      <w:tr w:rsidR="00030EF3" w14:paraId="0229AF3C" w14:textId="77777777" w:rsidTr="001A29D4">
        <w:tc>
          <w:tcPr>
            <w:tcW w:w="1626" w:type="dxa"/>
          </w:tcPr>
          <w:p w14:paraId="4FD162BF" w14:textId="77777777" w:rsidR="00030EF3" w:rsidRDefault="00030EF3" w:rsidP="001A29D4">
            <w:pPr>
              <w:pStyle w:val="afa"/>
            </w:pPr>
            <w:r>
              <w:rPr>
                <w:rFonts w:hint="eastAsia"/>
              </w:rPr>
              <w:t>是否需要登录</w:t>
            </w:r>
          </w:p>
        </w:tc>
        <w:tc>
          <w:tcPr>
            <w:tcW w:w="6896" w:type="dxa"/>
          </w:tcPr>
          <w:p w14:paraId="2EC62296" w14:textId="77777777" w:rsidR="00030EF3" w:rsidRDefault="00030EF3" w:rsidP="001A29D4">
            <w:pPr>
              <w:pStyle w:val="afa"/>
            </w:pPr>
            <w:r>
              <w:rPr>
                <w:rFonts w:hint="eastAsia"/>
              </w:rPr>
              <w:t>是</w:t>
            </w:r>
          </w:p>
        </w:tc>
      </w:tr>
    </w:tbl>
    <w:p w14:paraId="14344300" w14:textId="77777777" w:rsidR="00030EF3" w:rsidRDefault="00030EF3" w:rsidP="00030EF3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请求参数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6"/>
        <w:gridCol w:w="1150"/>
        <w:gridCol w:w="1120"/>
        <w:gridCol w:w="1130"/>
        <w:gridCol w:w="3670"/>
      </w:tblGrid>
      <w:tr w:rsidR="00030EF3" w14:paraId="234616BD" w14:textId="77777777" w:rsidTr="001A29D4">
        <w:tc>
          <w:tcPr>
            <w:tcW w:w="1446" w:type="dxa"/>
            <w:tcBorders>
              <w:bottom w:val="single" w:sz="4" w:space="0" w:color="auto"/>
            </w:tcBorders>
          </w:tcPr>
          <w:p w14:paraId="33FB254E" w14:textId="77777777" w:rsidR="00030EF3" w:rsidRDefault="00030EF3" w:rsidP="001A29D4">
            <w:pPr>
              <w:pStyle w:val="afa"/>
            </w:pPr>
            <w:r>
              <w:rPr>
                <w:rFonts w:hint="eastAsia"/>
              </w:rPr>
              <w:t>参数字段</w:t>
            </w:r>
          </w:p>
        </w:tc>
        <w:tc>
          <w:tcPr>
            <w:tcW w:w="1150" w:type="dxa"/>
            <w:tcBorders>
              <w:bottom w:val="single" w:sz="4" w:space="0" w:color="auto"/>
            </w:tcBorders>
          </w:tcPr>
          <w:p w14:paraId="44D2E4B2" w14:textId="77777777" w:rsidR="00030EF3" w:rsidRDefault="00030EF3" w:rsidP="001A29D4">
            <w:pPr>
              <w:pStyle w:val="afa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1120" w:type="dxa"/>
            <w:tcBorders>
              <w:bottom w:val="single" w:sz="4" w:space="0" w:color="auto"/>
            </w:tcBorders>
          </w:tcPr>
          <w:p w14:paraId="699C65D1" w14:textId="77777777" w:rsidR="00030EF3" w:rsidRDefault="00030EF3" w:rsidP="001A29D4">
            <w:pPr>
              <w:pStyle w:val="afa"/>
            </w:pPr>
            <w:r>
              <w:rPr>
                <w:rFonts w:hint="eastAsia"/>
              </w:rPr>
              <w:t>传参方式</w:t>
            </w:r>
          </w:p>
        </w:tc>
        <w:tc>
          <w:tcPr>
            <w:tcW w:w="1130" w:type="dxa"/>
            <w:tcBorders>
              <w:bottom w:val="single" w:sz="4" w:space="0" w:color="auto"/>
            </w:tcBorders>
          </w:tcPr>
          <w:p w14:paraId="2FFAE502" w14:textId="77777777" w:rsidR="00030EF3" w:rsidRDefault="00030EF3" w:rsidP="001A29D4">
            <w:pPr>
              <w:pStyle w:val="afa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3670" w:type="dxa"/>
            <w:tcBorders>
              <w:bottom w:val="single" w:sz="4" w:space="0" w:color="auto"/>
            </w:tcBorders>
          </w:tcPr>
          <w:p w14:paraId="47304EA6" w14:textId="77777777" w:rsidR="00030EF3" w:rsidRDefault="00030EF3" w:rsidP="001A29D4">
            <w:pPr>
              <w:pStyle w:val="afa"/>
            </w:pPr>
            <w:r>
              <w:rPr>
                <w:rFonts w:hint="eastAsia"/>
              </w:rPr>
              <w:t>说明</w:t>
            </w:r>
          </w:p>
        </w:tc>
      </w:tr>
      <w:tr w:rsidR="00030EF3" w14:paraId="39269966" w14:textId="77777777" w:rsidTr="001A29D4">
        <w:tc>
          <w:tcPr>
            <w:tcW w:w="1446" w:type="dxa"/>
          </w:tcPr>
          <w:p w14:paraId="52E321BB" w14:textId="095912C1" w:rsidR="00030EF3" w:rsidRDefault="00F307B7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150" w:type="dxa"/>
          </w:tcPr>
          <w:p w14:paraId="6E91F14D" w14:textId="77777777" w:rsidR="00030EF3" w:rsidRDefault="00030EF3" w:rsidP="001A29D4">
            <w:pPr>
              <w:pStyle w:val="afa"/>
            </w:pPr>
            <w:r>
              <w:rPr>
                <w:rFonts w:hint="eastAsia"/>
              </w:rPr>
              <w:t>是</w:t>
            </w:r>
          </w:p>
        </w:tc>
        <w:tc>
          <w:tcPr>
            <w:tcW w:w="1120" w:type="dxa"/>
          </w:tcPr>
          <w:p w14:paraId="6FE3062A" w14:textId="77777777" w:rsidR="00030EF3" w:rsidRDefault="00030EF3" w:rsidP="001A29D4">
            <w:pPr>
              <w:pStyle w:val="afa"/>
            </w:pPr>
            <w:r>
              <w:rPr>
                <w:rFonts w:hint="eastAsia"/>
              </w:rPr>
              <w:t>JSON</w:t>
            </w:r>
          </w:p>
        </w:tc>
        <w:tc>
          <w:tcPr>
            <w:tcW w:w="1130" w:type="dxa"/>
          </w:tcPr>
          <w:p w14:paraId="73706860" w14:textId="7EF84EA6" w:rsidR="00030EF3" w:rsidRDefault="00F307B7" w:rsidP="001A29D4">
            <w:pPr>
              <w:pStyle w:val="afa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70" w:type="dxa"/>
          </w:tcPr>
          <w:p w14:paraId="3A61131A" w14:textId="2450807D" w:rsidR="00030EF3" w:rsidRDefault="00F307B7" w:rsidP="001A29D4">
            <w:pPr>
              <w:pStyle w:val="afa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14:paraId="22801959" w14:textId="77777777" w:rsidR="00030EF3" w:rsidRDefault="00030EF3" w:rsidP="00030EF3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请求示例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30EF3" w14:paraId="5D3DB579" w14:textId="77777777" w:rsidTr="001A29D4">
        <w:tc>
          <w:tcPr>
            <w:tcW w:w="8522" w:type="dxa"/>
          </w:tcPr>
          <w:p w14:paraId="275931D7" w14:textId="77777777" w:rsidR="00030EF3" w:rsidRDefault="00030EF3" w:rsidP="001A29D4">
            <w:r>
              <w:rPr>
                <w:rFonts w:hint="eastAsia"/>
              </w:rPr>
              <w:t>{</w:t>
            </w:r>
          </w:p>
          <w:p w14:paraId="23D9DC06" w14:textId="5A5E544E" w:rsidR="00030EF3" w:rsidRDefault="00030EF3" w:rsidP="001A29D4">
            <w:pPr>
              <w:ind w:firstLine="444"/>
            </w:pPr>
            <w:r>
              <w:rPr>
                <w:rFonts w:hint="eastAsia"/>
              </w:rPr>
              <w:t>"</w:t>
            </w:r>
            <w:r w:rsidRPr="00FF58FD">
              <w:t xml:space="preserve"> </w:t>
            </w:r>
            <w:r w:rsidR="00F307B7">
              <w:rPr>
                <w:rFonts w:hint="eastAsia"/>
              </w:rPr>
              <w:t>id</w:t>
            </w:r>
            <w:r>
              <w:rPr>
                <w:rFonts w:hint="eastAsia"/>
              </w:rPr>
              <w:t xml:space="preserve">": </w:t>
            </w:r>
            <w:r>
              <w:t>“</w:t>
            </w:r>
            <w:r>
              <w:rPr>
                <w:rFonts w:hint="eastAsia"/>
              </w:rPr>
              <w:t>1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12ABA09F" w14:textId="77777777" w:rsidR="00030EF3" w:rsidRDefault="00030EF3" w:rsidP="001A29D4">
            <w:r>
              <w:rPr>
                <w:rFonts w:hint="eastAsia"/>
              </w:rPr>
              <w:t xml:space="preserve">      }</w:t>
            </w:r>
          </w:p>
        </w:tc>
      </w:tr>
    </w:tbl>
    <w:p w14:paraId="2367C843" w14:textId="77777777" w:rsidR="00030EF3" w:rsidRDefault="00030EF3" w:rsidP="00030EF3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状态码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30EF3" w14:paraId="37733A9C" w14:textId="77777777" w:rsidTr="001A29D4">
        <w:tc>
          <w:tcPr>
            <w:tcW w:w="4261" w:type="dxa"/>
          </w:tcPr>
          <w:p w14:paraId="5F7A7BFE" w14:textId="77777777" w:rsidR="00030EF3" w:rsidRDefault="00030EF3" w:rsidP="001A29D4">
            <w:pPr>
              <w:pStyle w:val="afa"/>
            </w:pPr>
            <w:r>
              <w:rPr>
                <w:rFonts w:hint="eastAsia"/>
              </w:rPr>
              <w:t>状态码</w:t>
            </w:r>
          </w:p>
        </w:tc>
        <w:tc>
          <w:tcPr>
            <w:tcW w:w="4261" w:type="dxa"/>
          </w:tcPr>
          <w:p w14:paraId="78F3AE50" w14:textId="77777777" w:rsidR="00030EF3" w:rsidRDefault="00030EF3" w:rsidP="001A29D4">
            <w:pPr>
              <w:pStyle w:val="afa"/>
            </w:pPr>
            <w:r>
              <w:rPr>
                <w:rFonts w:hint="eastAsia"/>
              </w:rPr>
              <w:t>说明</w:t>
            </w:r>
          </w:p>
        </w:tc>
      </w:tr>
      <w:tr w:rsidR="00030EF3" w14:paraId="0E0379B2" w14:textId="77777777" w:rsidTr="001A29D4">
        <w:tc>
          <w:tcPr>
            <w:tcW w:w="4261" w:type="dxa"/>
          </w:tcPr>
          <w:p w14:paraId="5A9C3CC6" w14:textId="77777777" w:rsidR="00030EF3" w:rsidRDefault="00030EF3" w:rsidP="001A29D4">
            <w:pPr>
              <w:pStyle w:val="afa"/>
            </w:pPr>
            <w:r>
              <w:rPr>
                <w:rFonts w:hint="eastAsia"/>
              </w:rPr>
              <w:lastRenderedPageBreak/>
              <w:t>200</w:t>
            </w:r>
          </w:p>
        </w:tc>
        <w:tc>
          <w:tcPr>
            <w:tcW w:w="4261" w:type="dxa"/>
          </w:tcPr>
          <w:p w14:paraId="36D46A6C" w14:textId="77777777" w:rsidR="00030EF3" w:rsidRDefault="00030EF3" w:rsidP="001A29D4">
            <w:pPr>
              <w:pStyle w:val="afa"/>
            </w:pPr>
            <w:r>
              <w:rPr>
                <w:rFonts w:hint="eastAsia"/>
              </w:rPr>
              <w:t>表示响应成功。</w:t>
            </w:r>
          </w:p>
        </w:tc>
      </w:tr>
      <w:tr w:rsidR="00030EF3" w14:paraId="68661BED" w14:textId="77777777" w:rsidTr="001A29D4">
        <w:tc>
          <w:tcPr>
            <w:tcW w:w="4261" w:type="dxa"/>
          </w:tcPr>
          <w:p w14:paraId="36604794" w14:textId="77777777" w:rsidR="00030EF3" w:rsidRDefault="00030EF3" w:rsidP="001A29D4">
            <w:pPr>
              <w:pStyle w:val="afa"/>
            </w:pPr>
            <w:r>
              <w:rPr>
                <w:rFonts w:hint="eastAsia"/>
              </w:rPr>
              <w:t>400</w:t>
            </w:r>
          </w:p>
        </w:tc>
        <w:tc>
          <w:tcPr>
            <w:tcW w:w="4261" w:type="dxa"/>
          </w:tcPr>
          <w:p w14:paraId="26A6CF29" w14:textId="77777777" w:rsidR="00030EF3" w:rsidRDefault="00030EF3" w:rsidP="001A29D4">
            <w:pPr>
              <w:pStyle w:val="afa"/>
            </w:pPr>
            <w:r>
              <w:rPr>
                <w:rFonts w:hint="eastAsia"/>
              </w:rPr>
              <w:t>表明提供的参数无效。</w:t>
            </w:r>
          </w:p>
        </w:tc>
      </w:tr>
    </w:tbl>
    <w:p w14:paraId="304A509B" w14:textId="77777777" w:rsidR="00030EF3" w:rsidRDefault="00030EF3" w:rsidP="00030EF3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返回参数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76"/>
        <w:gridCol w:w="2430"/>
        <w:gridCol w:w="3816"/>
      </w:tblGrid>
      <w:tr w:rsidR="00030EF3" w14:paraId="4E080247" w14:textId="77777777" w:rsidTr="001A29D4">
        <w:tc>
          <w:tcPr>
            <w:tcW w:w="2276" w:type="dxa"/>
          </w:tcPr>
          <w:p w14:paraId="2E03074D" w14:textId="77777777" w:rsidR="00030EF3" w:rsidRDefault="00030EF3" w:rsidP="001A29D4">
            <w:pPr>
              <w:pStyle w:val="afa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430" w:type="dxa"/>
          </w:tcPr>
          <w:p w14:paraId="453BE944" w14:textId="77777777" w:rsidR="00030EF3" w:rsidRDefault="00030EF3" w:rsidP="001A29D4">
            <w:pPr>
              <w:pStyle w:val="afa"/>
            </w:pPr>
            <w:r>
              <w:rPr>
                <w:rFonts w:hint="eastAsia"/>
              </w:rPr>
              <w:t>类型</w:t>
            </w:r>
          </w:p>
        </w:tc>
        <w:tc>
          <w:tcPr>
            <w:tcW w:w="3816" w:type="dxa"/>
          </w:tcPr>
          <w:p w14:paraId="2670BCCE" w14:textId="77777777" w:rsidR="00030EF3" w:rsidRDefault="00030EF3" w:rsidP="001A29D4">
            <w:pPr>
              <w:pStyle w:val="afa"/>
            </w:pPr>
            <w:r>
              <w:rPr>
                <w:rFonts w:hint="eastAsia"/>
              </w:rPr>
              <w:t>说明</w:t>
            </w:r>
          </w:p>
        </w:tc>
      </w:tr>
      <w:tr w:rsidR="00030EF3" w14:paraId="5EC6CF20" w14:textId="77777777" w:rsidTr="001A29D4">
        <w:tc>
          <w:tcPr>
            <w:tcW w:w="2276" w:type="dxa"/>
          </w:tcPr>
          <w:p w14:paraId="244C36A9" w14:textId="77777777" w:rsidR="00030EF3" w:rsidRDefault="00030EF3" w:rsidP="001A29D4">
            <w:pPr>
              <w:pStyle w:val="afa"/>
            </w:pPr>
            <w:r>
              <w:rPr>
                <w:rFonts w:hint="eastAsia"/>
              </w:rPr>
              <w:t>data</w:t>
            </w:r>
          </w:p>
        </w:tc>
        <w:tc>
          <w:tcPr>
            <w:tcW w:w="2430" w:type="dxa"/>
          </w:tcPr>
          <w:p w14:paraId="1AD9B535" w14:textId="77777777" w:rsidR="00030EF3" w:rsidRDefault="00030EF3" w:rsidP="001A29D4">
            <w:pPr>
              <w:pStyle w:val="afa"/>
            </w:pPr>
            <w:r>
              <w:rPr>
                <w:rFonts w:asciiTheme="minorEastAsia" w:eastAsiaTheme="minorEastAsia" w:hAnsiTheme="minorEastAsia" w:cs="Segoe UI"/>
                <w:color w:val="0D0D0D"/>
                <w:sz w:val="19"/>
                <w:szCs w:val="19"/>
                <w:shd w:val="clear" w:color="auto" w:fill="FFFFFF"/>
              </w:rPr>
              <w:t>I</w:t>
            </w:r>
            <w:r>
              <w:rPr>
                <w:rFonts w:asciiTheme="minorEastAsia" w:eastAsiaTheme="minorEastAsia" w:hAnsiTheme="minorEastAsia" w:cs="Segoe UI" w:hint="eastAsia"/>
                <w:color w:val="0D0D0D"/>
                <w:sz w:val="19"/>
                <w:szCs w:val="19"/>
                <w:shd w:val="clear" w:color="auto" w:fill="FFFFFF"/>
              </w:rPr>
              <w:t>nterface</w:t>
            </w:r>
          </w:p>
        </w:tc>
        <w:tc>
          <w:tcPr>
            <w:tcW w:w="3816" w:type="dxa"/>
          </w:tcPr>
          <w:p w14:paraId="2D09747E" w14:textId="77777777" w:rsidR="00030EF3" w:rsidRDefault="00030EF3" w:rsidP="001A29D4">
            <w:pPr>
              <w:pStyle w:val="afa"/>
            </w:pPr>
            <w:r>
              <w:rPr>
                <w:rFonts w:hint="eastAsia"/>
              </w:rPr>
              <w:t>存放例如用户信息或其他相关数据</w:t>
            </w:r>
          </w:p>
        </w:tc>
      </w:tr>
    </w:tbl>
    <w:p w14:paraId="0C04F82A" w14:textId="77777777" w:rsidR="00030EF3" w:rsidRDefault="00030EF3" w:rsidP="00030EF3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返回示例</w:t>
      </w:r>
    </w:p>
    <w:p w14:paraId="35B10833" w14:textId="77777777" w:rsidR="00030EF3" w:rsidRDefault="00030EF3" w:rsidP="00030EF3">
      <w:r>
        <w:rPr>
          <w:rFonts w:hint="eastAsia"/>
        </w:rPr>
        <w:t>正常返回示例如下（</w:t>
      </w:r>
      <w:r>
        <w:rPr>
          <w:rFonts w:hint="eastAsia"/>
        </w:rPr>
        <w:t>JSON</w:t>
      </w:r>
      <w:r>
        <w:rPr>
          <w:rFonts w:hint="eastAsia"/>
        </w:rPr>
        <w:t>格式）：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30EF3" w14:paraId="2CE2AEB3" w14:textId="77777777" w:rsidTr="001A29D4">
        <w:tc>
          <w:tcPr>
            <w:tcW w:w="8522" w:type="dxa"/>
          </w:tcPr>
          <w:p w14:paraId="6394550E" w14:textId="77777777" w:rsidR="00030EF3" w:rsidRDefault="00030EF3" w:rsidP="001A29D4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 xml:space="preserve">    "data":{</w:t>
            </w:r>
          </w:p>
          <w:p w14:paraId="7F9A03D1" w14:textId="6FD517FD" w:rsidR="00030EF3" w:rsidRPr="00661B04" w:rsidRDefault="00030EF3" w:rsidP="001A29D4">
            <w:pPr>
              <w:ind w:firstLineChars="400" w:firstLine="880"/>
            </w:pPr>
          </w:p>
          <w:p w14:paraId="52916BC0" w14:textId="77777777" w:rsidR="00030EF3" w:rsidRDefault="00030EF3" w:rsidP="001A29D4">
            <w:pPr>
              <w:ind w:firstLine="440"/>
            </w:pPr>
            <w:r>
              <w:rPr>
                <w:rFonts w:hint="eastAsia"/>
              </w:rPr>
              <w:t xml:space="preserve">  }</w:t>
            </w:r>
          </w:p>
          <w:p w14:paraId="2FDF8449" w14:textId="77777777" w:rsidR="00030EF3" w:rsidRDefault="00030EF3" w:rsidP="001A29D4">
            <w:r>
              <w:rPr>
                <w:rFonts w:hint="eastAsia"/>
              </w:rPr>
              <w:t>}</w:t>
            </w:r>
          </w:p>
        </w:tc>
      </w:tr>
    </w:tbl>
    <w:p w14:paraId="1F5DCDB4" w14:textId="77777777" w:rsidR="00635CC2" w:rsidRDefault="00635CC2" w:rsidP="00635CC2">
      <w:pPr>
        <w:pStyle w:val="3"/>
        <w:rPr>
          <w:rFonts w:hint="eastAsia"/>
        </w:rPr>
      </w:pPr>
      <w:r>
        <w:rPr>
          <w:rFonts w:hint="eastAsia"/>
        </w:rPr>
        <w:t>新增用户</w:t>
      </w:r>
    </w:p>
    <w:p w14:paraId="6CA9268A" w14:textId="77777777" w:rsidR="00635CC2" w:rsidRPr="00A6212B" w:rsidRDefault="00635CC2" w:rsidP="00635CC2">
      <w:r>
        <w:rPr>
          <w:rFonts w:hint="eastAsia"/>
        </w:rPr>
        <w:t>管理员新增用户</w:t>
      </w:r>
    </w:p>
    <w:p w14:paraId="30386628" w14:textId="77777777" w:rsidR="00635CC2" w:rsidRDefault="00635CC2" w:rsidP="00635CC2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接口说明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626"/>
        <w:gridCol w:w="6896"/>
      </w:tblGrid>
      <w:tr w:rsidR="00635CC2" w14:paraId="0956874E" w14:textId="77777777" w:rsidTr="001A29D4">
        <w:tc>
          <w:tcPr>
            <w:tcW w:w="1626" w:type="dxa"/>
          </w:tcPr>
          <w:p w14:paraId="7EB3E744" w14:textId="77777777" w:rsidR="00635CC2" w:rsidRDefault="00635CC2" w:rsidP="001A29D4">
            <w:pPr>
              <w:pStyle w:val="afa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96" w:type="dxa"/>
          </w:tcPr>
          <w:p w14:paraId="56BC1AA1" w14:textId="77777777" w:rsidR="00635CC2" w:rsidRDefault="00635CC2" w:rsidP="001A29D4">
            <w:pPr>
              <w:pStyle w:val="afa"/>
            </w:pPr>
            <w:r>
              <w:rPr>
                <w:rFonts w:hint="eastAsia"/>
              </w:rPr>
              <w:t>http://localhost:8888</w:t>
            </w:r>
            <w:r w:rsidRPr="00030EF3">
              <w:t>/api/user/Create</w:t>
            </w:r>
          </w:p>
        </w:tc>
      </w:tr>
      <w:tr w:rsidR="00635CC2" w14:paraId="660BC23C" w14:textId="77777777" w:rsidTr="001A29D4">
        <w:tc>
          <w:tcPr>
            <w:tcW w:w="1626" w:type="dxa"/>
          </w:tcPr>
          <w:p w14:paraId="579175A1" w14:textId="77777777" w:rsidR="00635CC2" w:rsidRDefault="00635CC2" w:rsidP="001A29D4">
            <w:pPr>
              <w:pStyle w:val="afa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6896" w:type="dxa"/>
          </w:tcPr>
          <w:p w14:paraId="025A8778" w14:textId="77777777" w:rsidR="00635CC2" w:rsidRDefault="00635CC2" w:rsidP="001A29D4">
            <w:pPr>
              <w:pStyle w:val="afa"/>
            </w:pPr>
            <w:r>
              <w:rPr>
                <w:rFonts w:hint="eastAsia"/>
              </w:rPr>
              <w:t>POST</w:t>
            </w:r>
          </w:p>
        </w:tc>
      </w:tr>
      <w:tr w:rsidR="00635CC2" w14:paraId="1D8C8C6D" w14:textId="77777777" w:rsidTr="001A29D4">
        <w:tc>
          <w:tcPr>
            <w:tcW w:w="1626" w:type="dxa"/>
          </w:tcPr>
          <w:p w14:paraId="6C27681D" w14:textId="77777777" w:rsidR="00635CC2" w:rsidRDefault="00635CC2" w:rsidP="001A29D4">
            <w:pPr>
              <w:pStyle w:val="afa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返回格式</w:t>
            </w:r>
          </w:p>
        </w:tc>
        <w:tc>
          <w:tcPr>
            <w:tcW w:w="6896" w:type="dxa"/>
          </w:tcPr>
          <w:p w14:paraId="3ED21C18" w14:textId="77777777" w:rsidR="00635CC2" w:rsidRDefault="00635CC2" w:rsidP="001A29D4">
            <w:pPr>
              <w:pStyle w:val="afa"/>
            </w:pPr>
            <w:r>
              <w:rPr>
                <w:rFonts w:hint="eastAsia"/>
              </w:rPr>
              <w:t>application/json</w:t>
            </w:r>
          </w:p>
        </w:tc>
      </w:tr>
      <w:tr w:rsidR="00635CC2" w14:paraId="0B853B54" w14:textId="77777777" w:rsidTr="001A29D4">
        <w:tc>
          <w:tcPr>
            <w:tcW w:w="1626" w:type="dxa"/>
          </w:tcPr>
          <w:p w14:paraId="33F404EB" w14:textId="77777777" w:rsidR="00635CC2" w:rsidRDefault="00635CC2" w:rsidP="001A29D4">
            <w:pPr>
              <w:pStyle w:val="afa"/>
            </w:pPr>
            <w:r>
              <w:rPr>
                <w:rFonts w:hint="eastAsia"/>
              </w:rPr>
              <w:t>是否需要登录</w:t>
            </w:r>
          </w:p>
        </w:tc>
        <w:tc>
          <w:tcPr>
            <w:tcW w:w="6896" w:type="dxa"/>
          </w:tcPr>
          <w:p w14:paraId="336D849D" w14:textId="77777777" w:rsidR="00635CC2" w:rsidRDefault="00635CC2" w:rsidP="001A29D4">
            <w:pPr>
              <w:pStyle w:val="afa"/>
            </w:pPr>
            <w:r>
              <w:rPr>
                <w:rFonts w:hint="eastAsia"/>
              </w:rPr>
              <w:t>是</w:t>
            </w:r>
          </w:p>
        </w:tc>
      </w:tr>
    </w:tbl>
    <w:p w14:paraId="1141B326" w14:textId="77777777" w:rsidR="00635CC2" w:rsidRDefault="00635CC2" w:rsidP="00635CC2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请求参数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6"/>
        <w:gridCol w:w="1150"/>
        <w:gridCol w:w="1120"/>
        <w:gridCol w:w="1130"/>
        <w:gridCol w:w="3670"/>
      </w:tblGrid>
      <w:tr w:rsidR="00635CC2" w14:paraId="452FED01" w14:textId="77777777" w:rsidTr="001A29D4">
        <w:tc>
          <w:tcPr>
            <w:tcW w:w="1446" w:type="dxa"/>
            <w:tcBorders>
              <w:bottom w:val="single" w:sz="4" w:space="0" w:color="auto"/>
            </w:tcBorders>
          </w:tcPr>
          <w:p w14:paraId="20828409" w14:textId="77777777" w:rsidR="00635CC2" w:rsidRDefault="00635CC2" w:rsidP="001A29D4">
            <w:pPr>
              <w:pStyle w:val="afa"/>
            </w:pPr>
            <w:r>
              <w:rPr>
                <w:rFonts w:hint="eastAsia"/>
              </w:rPr>
              <w:t>参数字段</w:t>
            </w:r>
          </w:p>
        </w:tc>
        <w:tc>
          <w:tcPr>
            <w:tcW w:w="1150" w:type="dxa"/>
            <w:tcBorders>
              <w:bottom w:val="single" w:sz="4" w:space="0" w:color="auto"/>
            </w:tcBorders>
          </w:tcPr>
          <w:p w14:paraId="4A100ED5" w14:textId="77777777" w:rsidR="00635CC2" w:rsidRDefault="00635CC2" w:rsidP="001A29D4">
            <w:pPr>
              <w:pStyle w:val="afa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1120" w:type="dxa"/>
            <w:tcBorders>
              <w:bottom w:val="single" w:sz="4" w:space="0" w:color="auto"/>
            </w:tcBorders>
          </w:tcPr>
          <w:p w14:paraId="6515D8BE" w14:textId="77777777" w:rsidR="00635CC2" w:rsidRDefault="00635CC2" w:rsidP="001A29D4">
            <w:pPr>
              <w:pStyle w:val="afa"/>
            </w:pPr>
            <w:r>
              <w:rPr>
                <w:rFonts w:hint="eastAsia"/>
              </w:rPr>
              <w:t>传参方式</w:t>
            </w:r>
          </w:p>
        </w:tc>
        <w:tc>
          <w:tcPr>
            <w:tcW w:w="1130" w:type="dxa"/>
            <w:tcBorders>
              <w:bottom w:val="single" w:sz="4" w:space="0" w:color="auto"/>
            </w:tcBorders>
          </w:tcPr>
          <w:p w14:paraId="1228E949" w14:textId="77777777" w:rsidR="00635CC2" w:rsidRDefault="00635CC2" w:rsidP="001A29D4">
            <w:pPr>
              <w:pStyle w:val="afa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3670" w:type="dxa"/>
            <w:tcBorders>
              <w:bottom w:val="single" w:sz="4" w:space="0" w:color="auto"/>
            </w:tcBorders>
          </w:tcPr>
          <w:p w14:paraId="468A5D73" w14:textId="77777777" w:rsidR="00635CC2" w:rsidRDefault="00635CC2" w:rsidP="001A29D4">
            <w:pPr>
              <w:pStyle w:val="afa"/>
            </w:pPr>
            <w:r>
              <w:rPr>
                <w:rFonts w:hint="eastAsia"/>
              </w:rPr>
              <w:t>说明</w:t>
            </w:r>
          </w:p>
        </w:tc>
      </w:tr>
      <w:tr w:rsidR="00635CC2" w14:paraId="32092334" w14:textId="77777777" w:rsidTr="001A29D4">
        <w:tc>
          <w:tcPr>
            <w:tcW w:w="1446" w:type="dxa"/>
          </w:tcPr>
          <w:p w14:paraId="5AA40C3D" w14:textId="77777777" w:rsidR="00635CC2" w:rsidRDefault="00635CC2" w:rsidP="001A29D4">
            <w:pPr>
              <w:pStyle w:val="afa"/>
              <w:rPr>
                <w:rFonts w:hint="eastAsia"/>
              </w:rPr>
            </w:pPr>
            <w:r w:rsidRPr="006A3A6C">
              <w:t xml:space="preserve">Username </w:t>
            </w:r>
          </w:p>
        </w:tc>
        <w:tc>
          <w:tcPr>
            <w:tcW w:w="1150" w:type="dxa"/>
          </w:tcPr>
          <w:p w14:paraId="627667EF" w14:textId="77777777" w:rsidR="00635CC2" w:rsidRDefault="00635CC2" w:rsidP="001A29D4">
            <w:pPr>
              <w:pStyle w:val="afa"/>
            </w:pPr>
            <w:r>
              <w:rPr>
                <w:rFonts w:hint="eastAsia"/>
              </w:rPr>
              <w:t>是</w:t>
            </w:r>
          </w:p>
        </w:tc>
        <w:tc>
          <w:tcPr>
            <w:tcW w:w="1120" w:type="dxa"/>
          </w:tcPr>
          <w:p w14:paraId="737E2B9D" w14:textId="77777777" w:rsidR="00635CC2" w:rsidRDefault="00635CC2" w:rsidP="001A29D4">
            <w:pPr>
              <w:pStyle w:val="afa"/>
            </w:pPr>
            <w:r>
              <w:rPr>
                <w:rFonts w:hint="eastAsia"/>
              </w:rPr>
              <w:t>JSON</w:t>
            </w:r>
          </w:p>
        </w:tc>
        <w:tc>
          <w:tcPr>
            <w:tcW w:w="1130" w:type="dxa"/>
          </w:tcPr>
          <w:p w14:paraId="4A5C2689" w14:textId="77777777" w:rsidR="00635CC2" w:rsidRDefault="00635CC2" w:rsidP="001A29D4">
            <w:pPr>
              <w:pStyle w:val="afa"/>
            </w:pPr>
            <w:r>
              <w:rPr>
                <w:rFonts w:hint="eastAsia"/>
              </w:rPr>
              <w:t>String</w:t>
            </w:r>
          </w:p>
        </w:tc>
        <w:tc>
          <w:tcPr>
            <w:tcW w:w="3670" w:type="dxa"/>
          </w:tcPr>
          <w:p w14:paraId="4C3F4364" w14:textId="77777777" w:rsidR="00635CC2" w:rsidRDefault="00635CC2" w:rsidP="001A29D4">
            <w:pPr>
              <w:pStyle w:val="afa"/>
            </w:pPr>
            <w:r>
              <w:rPr>
                <w:rFonts w:hint="eastAsia"/>
              </w:rPr>
              <w:t>用户名</w:t>
            </w:r>
          </w:p>
        </w:tc>
      </w:tr>
      <w:tr w:rsidR="00635CC2" w14:paraId="4CFA8CFA" w14:textId="77777777" w:rsidTr="001A29D4">
        <w:tc>
          <w:tcPr>
            <w:tcW w:w="1446" w:type="dxa"/>
          </w:tcPr>
          <w:p w14:paraId="23984D7F" w14:textId="77777777" w:rsidR="00635CC2" w:rsidRPr="006A3A6C" w:rsidRDefault="00635CC2" w:rsidP="001A29D4">
            <w:pPr>
              <w:pStyle w:val="afa"/>
            </w:pPr>
            <w:r>
              <w:rPr>
                <w:rFonts w:hint="eastAsia"/>
              </w:rPr>
              <w:t>Password</w:t>
            </w:r>
          </w:p>
        </w:tc>
        <w:tc>
          <w:tcPr>
            <w:tcW w:w="1150" w:type="dxa"/>
          </w:tcPr>
          <w:p w14:paraId="24E1BF2E" w14:textId="77777777" w:rsidR="00635CC2" w:rsidRDefault="00635CC2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20" w:type="dxa"/>
          </w:tcPr>
          <w:p w14:paraId="03700A7A" w14:textId="77777777" w:rsidR="00635CC2" w:rsidRDefault="00635CC2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</w:p>
        </w:tc>
        <w:tc>
          <w:tcPr>
            <w:tcW w:w="1130" w:type="dxa"/>
          </w:tcPr>
          <w:p w14:paraId="7C4E97B9" w14:textId="77777777" w:rsidR="00635CC2" w:rsidRDefault="00635CC2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670" w:type="dxa"/>
          </w:tcPr>
          <w:p w14:paraId="6E1F9741" w14:textId="77777777" w:rsidR="00635CC2" w:rsidRDefault="00635CC2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 w:rsidR="00635CC2" w14:paraId="0EA26F29" w14:textId="77777777" w:rsidTr="001A29D4">
        <w:tc>
          <w:tcPr>
            <w:tcW w:w="1446" w:type="dxa"/>
          </w:tcPr>
          <w:p w14:paraId="42FF301B" w14:textId="77777777" w:rsidR="00635CC2" w:rsidRDefault="00635CC2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1150" w:type="dxa"/>
          </w:tcPr>
          <w:p w14:paraId="52E55B1E" w14:textId="77777777" w:rsidR="00635CC2" w:rsidRDefault="00635CC2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20" w:type="dxa"/>
          </w:tcPr>
          <w:p w14:paraId="43E56989" w14:textId="77777777" w:rsidR="00635CC2" w:rsidRDefault="00635CC2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</w:p>
        </w:tc>
        <w:tc>
          <w:tcPr>
            <w:tcW w:w="1130" w:type="dxa"/>
          </w:tcPr>
          <w:p w14:paraId="530E8C3A" w14:textId="77777777" w:rsidR="00635CC2" w:rsidRDefault="00635CC2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670" w:type="dxa"/>
          </w:tcPr>
          <w:p w14:paraId="702676A4" w14:textId="77777777" w:rsidR="00635CC2" w:rsidRDefault="00635CC2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</w:tr>
      <w:tr w:rsidR="00635CC2" w14:paraId="2D7AC943" w14:textId="77777777" w:rsidTr="001A29D4">
        <w:tc>
          <w:tcPr>
            <w:tcW w:w="1446" w:type="dxa"/>
          </w:tcPr>
          <w:p w14:paraId="088F3BDC" w14:textId="77777777" w:rsidR="00635CC2" w:rsidRDefault="00635CC2" w:rsidP="001A29D4">
            <w:pPr>
              <w:pStyle w:val="afa"/>
              <w:rPr>
                <w:rFonts w:hint="eastAsia"/>
              </w:rPr>
            </w:pPr>
            <w:r w:rsidRPr="00030EF3">
              <w:t>Role</w:t>
            </w:r>
          </w:p>
        </w:tc>
        <w:tc>
          <w:tcPr>
            <w:tcW w:w="1150" w:type="dxa"/>
          </w:tcPr>
          <w:p w14:paraId="79F810BB" w14:textId="77777777" w:rsidR="00635CC2" w:rsidRDefault="00635CC2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20" w:type="dxa"/>
          </w:tcPr>
          <w:p w14:paraId="3CA6BD69" w14:textId="77777777" w:rsidR="00635CC2" w:rsidRDefault="00635CC2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</w:p>
        </w:tc>
        <w:tc>
          <w:tcPr>
            <w:tcW w:w="1130" w:type="dxa"/>
          </w:tcPr>
          <w:p w14:paraId="63BD3923" w14:textId="77777777" w:rsidR="00635CC2" w:rsidRDefault="00635CC2" w:rsidP="001A29D4">
            <w:pPr>
              <w:pStyle w:val="afa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670" w:type="dxa"/>
          </w:tcPr>
          <w:p w14:paraId="6D45E54E" w14:textId="77777777" w:rsidR="00635CC2" w:rsidRDefault="00635CC2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</w:tbl>
    <w:p w14:paraId="5A87E6C8" w14:textId="77777777" w:rsidR="00635CC2" w:rsidRDefault="00635CC2" w:rsidP="00635CC2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请求示例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35CC2" w14:paraId="4B1BA262" w14:textId="77777777" w:rsidTr="001A29D4">
        <w:tc>
          <w:tcPr>
            <w:tcW w:w="8522" w:type="dxa"/>
          </w:tcPr>
          <w:p w14:paraId="2AAD5F86" w14:textId="77777777" w:rsidR="00635CC2" w:rsidRDefault="00635CC2" w:rsidP="001A29D4">
            <w:r>
              <w:rPr>
                <w:rFonts w:hint="eastAsia"/>
              </w:rPr>
              <w:t>{</w:t>
            </w:r>
          </w:p>
          <w:p w14:paraId="58365B7D" w14:textId="77777777" w:rsidR="00635CC2" w:rsidRDefault="00635CC2" w:rsidP="001A29D4">
            <w:pPr>
              <w:ind w:firstLine="444"/>
            </w:pPr>
            <w:r>
              <w:rPr>
                <w:rFonts w:hint="eastAsia"/>
              </w:rPr>
              <w:t>"</w:t>
            </w:r>
            <w:r w:rsidRPr="00FF58FD">
              <w:t xml:space="preserve"> </w:t>
            </w:r>
            <w:r>
              <w:rPr>
                <w:rFonts w:hint="eastAsia"/>
              </w:rPr>
              <w:t xml:space="preserve">username": </w:t>
            </w:r>
            <w:r>
              <w:t>“</w:t>
            </w:r>
            <w:r>
              <w:rPr>
                <w:rFonts w:hint="eastAsia"/>
              </w:rPr>
              <w:t>111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3860B303" w14:textId="77777777" w:rsidR="00635CC2" w:rsidRDefault="00635CC2" w:rsidP="001A29D4">
            <w:pPr>
              <w:ind w:firstLine="444"/>
            </w:pPr>
            <w:r>
              <w:lastRenderedPageBreak/>
              <w:t>“</w:t>
            </w:r>
            <w:r>
              <w:rPr>
                <w:rFonts w:hint="eastAsia"/>
              </w:rPr>
              <w:t>password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11111111a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70C04371" w14:textId="77777777" w:rsidR="00635CC2" w:rsidRDefault="00635CC2" w:rsidP="001A29D4">
            <w:pPr>
              <w:ind w:firstLine="444"/>
            </w:pPr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>:</w:t>
            </w:r>
            <w:hyperlink r:id="rId12" w:history="1">
              <w:r w:rsidRPr="007C3A32">
                <w:rPr>
                  <w:rStyle w:val="af6"/>
                  <w:rFonts w:hint="eastAsia"/>
                </w:rPr>
                <w:t>123@qq.com</w:t>
              </w:r>
            </w:hyperlink>
            <w:r>
              <w:rPr>
                <w:rFonts w:hint="eastAsia"/>
              </w:rPr>
              <w:t>，</w:t>
            </w:r>
          </w:p>
          <w:p w14:paraId="1AE83F96" w14:textId="77777777" w:rsidR="00635CC2" w:rsidRPr="00030EF3" w:rsidRDefault="00635CC2" w:rsidP="001A29D4">
            <w:pPr>
              <w:ind w:firstLine="444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Role</w:t>
            </w:r>
            <w:r>
              <w:t>”</w:t>
            </w:r>
            <w:r>
              <w:rPr>
                <w:rFonts w:hint="eastAsia"/>
              </w:rPr>
              <w:t>:1</w:t>
            </w:r>
          </w:p>
          <w:p w14:paraId="5ADC28F2" w14:textId="77777777" w:rsidR="00635CC2" w:rsidRDefault="00635CC2" w:rsidP="001A29D4">
            <w:r>
              <w:rPr>
                <w:rFonts w:hint="eastAsia"/>
              </w:rPr>
              <w:t xml:space="preserve">      }</w:t>
            </w:r>
          </w:p>
        </w:tc>
      </w:tr>
    </w:tbl>
    <w:p w14:paraId="7E31549A" w14:textId="77777777" w:rsidR="00635CC2" w:rsidRDefault="00635CC2" w:rsidP="00635CC2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lastRenderedPageBreak/>
        <w:t>状态码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35CC2" w14:paraId="17F16CAA" w14:textId="77777777" w:rsidTr="001A29D4">
        <w:tc>
          <w:tcPr>
            <w:tcW w:w="4261" w:type="dxa"/>
          </w:tcPr>
          <w:p w14:paraId="45879154" w14:textId="77777777" w:rsidR="00635CC2" w:rsidRDefault="00635CC2" w:rsidP="001A29D4">
            <w:pPr>
              <w:pStyle w:val="afa"/>
            </w:pPr>
            <w:r>
              <w:rPr>
                <w:rFonts w:hint="eastAsia"/>
              </w:rPr>
              <w:t>状态码</w:t>
            </w:r>
          </w:p>
        </w:tc>
        <w:tc>
          <w:tcPr>
            <w:tcW w:w="4261" w:type="dxa"/>
          </w:tcPr>
          <w:p w14:paraId="7CDF273E" w14:textId="77777777" w:rsidR="00635CC2" w:rsidRDefault="00635CC2" w:rsidP="001A29D4">
            <w:pPr>
              <w:pStyle w:val="afa"/>
            </w:pPr>
            <w:r>
              <w:rPr>
                <w:rFonts w:hint="eastAsia"/>
              </w:rPr>
              <w:t>说明</w:t>
            </w:r>
          </w:p>
        </w:tc>
      </w:tr>
      <w:tr w:rsidR="00635CC2" w14:paraId="7FA6C37A" w14:textId="77777777" w:rsidTr="001A29D4">
        <w:tc>
          <w:tcPr>
            <w:tcW w:w="4261" w:type="dxa"/>
          </w:tcPr>
          <w:p w14:paraId="23E2620B" w14:textId="77777777" w:rsidR="00635CC2" w:rsidRDefault="00635CC2" w:rsidP="001A29D4">
            <w:pPr>
              <w:pStyle w:val="afa"/>
            </w:pPr>
            <w:r>
              <w:rPr>
                <w:rFonts w:hint="eastAsia"/>
              </w:rPr>
              <w:t>200</w:t>
            </w:r>
          </w:p>
        </w:tc>
        <w:tc>
          <w:tcPr>
            <w:tcW w:w="4261" w:type="dxa"/>
          </w:tcPr>
          <w:p w14:paraId="3ED800E2" w14:textId="77777777" w:rsidR="00635CC2" w:rsidRDefault="00635CC2" w:rsidP="001A29D4">
            <w:pPr>
              <w:pStyle w:val="afa"/>
            </w:pPr>
            <w:r>
              <w:rPr>
                <w:rFonts w:hint="eastAsia"/>
              </w:rPr>
              <w:t>表示响应成功。</w:t>
            </w:r>
          </w:p>
        </w:tc>
      </w:tr>
      <w:tr w:rsidR="00635CC2" w14:paraId="77AE5A88" w14:textId="77777777" w:rsidTr="001A29D4">
        <w:tc>
          <w:tcPr>
            <w:tcW w:w="4261" w:type="dxa"/>
          </w:tcPr>
          <w:p w14:paraId="3BA6164F" w14:textId="77777777" w:rsidR="00635CC2" w:rsidRDefault="00635CC2" w:rsidP="001A29D4">
            <w:pPr>
              <w:pStyle w:val="afa"/>
            </w:pPr>
            <w:r>
              <w:rPr>
                <w:rFonts w:hint="eastAsia"/>
              </w:rPr>
              <w:t>400</w:t>
            </w:r>
          </w:p>
        </w:tc>
        <w:tc>
          <w:tcPr>
            <w:tcW w:w="4261" w:type="dxa"/>
          </w:tcPr>
          <w:p w14:paraId="6DB29942" w14:textId="77777777" w:rsidR="00635CC2" w:rsidRDefault="00635CC2" w:rsidP="001A29D4">
            <w:pPr>
              <w:pStyle w:val="afa"/>
            </w:pPr>
            <w:r>
              <w:rPr>
                <w:rFonts w:hint="eastAsia"/>
              </w:rPr>
              <w:t>表明提供的参数无效。</w:t>
            </w:r>
          </w:p>
        </w:tc>
      </w:tr>
    </w:tbl>
    <w:p w14:paraId="76D4006D" w14:textId="77777777" w:rsidR="00635CC2" w:rsidRDefault="00635CC2" w:rsidP="00635CC2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返回参数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76"/>
        <w:gridCol w:w="2430"/>
        <w:gridCol w:w="3816"/>
      </w:tblGrid>
      <w:tr w:rsidR="00635CC2" w14:paraId="299770B0" w14:textId="77777777" w:rsidTr="001A29D4">
        <w:tc>
          <w:tcPr>
            <w:tcW w:w="2276" w:type="dxa"/>
          </w:tcPr>
          <w:p w14:paraId="3E213A87" w14:textId="77777777" w:rsidR="00635CC2" w:rsidRDefault="00635CC2" w:rsidP="001A29D4">
            <w:pPr>
              <w:pStyle w:val="afa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430" w:type="dxa"/>
          </w:tcPr>
          <w:p w14:paraId="1BCF1A4C" w14:textId="77777777" w:rsidR="00635CC2" w:rsidRDefault="00635CC2" w:rsidP="001A29D4">
            <w:pPr>
              <w:pStyle w:val="afa"/>
            </w:pPr>
            <w:r>
              <w:rPr>
                <w:rFonts w:hint="eastAsia"/>
              </w:rPr>
              <w:t>类型</w:t>
            </w:r>
          </w:p>
        </w:tc>
        <w:tc>
          <w:tcPr>
            <w:tcW w:w="3816" w:type="dxa"/>
          </w:tcPr>
          <w:p w14:paraId="7330937F" w14:textId="77777777" w:rsidR="00635CC2" w:rsidRDefault="00635CC2" w:rsidP="001A29D4">
            <w:pPr>
              <w:pStyle w:val="afa"/>
            </w:pPr>
            <w:r>
              <w:rPr>
                <w:rFonts w:hint="eastAsia"/>
              </w:rPr>
              <w:t>说明</w:t>
            </w:r>
          </w:p>
        </w:tc>
      </w:tr>
      <w:tr w:rsidR="00635CC2" w14:paraId="3BBDAA92" w14:textId="77777777" w:rsidTr="001A29D4">
        <w:tc>
          <w:tcPr>
            <w:tcW w:w="2276" w:type="dxa"/>
          </w:tcPr>
          <w:p w14:paraId="31CAEC07" w14:textId="77777777" w:rsidR="00635CC2" w:rsidRDefault="00635CC2" w:rsidP="001A29D4">
            <w:pPr>
              <w:pStyle w:val="afa"/>
            </w:pPr>
            <w:r>
              <w:rPr>
                <w:rFonts w:hint="eastAsia"/>
              </w:rPr>
              <w:t>data</w:t>
            </w:r>
          </w:p>
        </w:tc>
        <w:tc>
          <w:tcPr>
            <w:tcW w:w="2430" w:type="dxa"/>
          </w:tcPr>
          <w:p w14:paraId="50CD8516" w14:textId="77777777" w:rsidR="00635CC2" w:rsidRDefault="00635CC2" w:rsidP="001A29D4">
            <w:pPr>
              <w:pStyle w:val="afa"/>
            </w:pPr>
            <w:r>
              <w:rPr>
                <w:rFonts w:asciiTheme="minorEastAsia" w:eastAsiaTheme="minorEastAsia" w:hAnsiTheme="minorEastAsia" w:cs="Segoe UI"/>
                <w:color w:val="0D0D0D"/>
                <w:sz w:val="19"/>
                <w:szCs w:val="19"/>
                <w:shd w:val="clear" w:color="auto" w:fill="FFFFFF"/>
              </w:rPr>
              <w:t>I</w:t>
            </w:r>
            <w:r>
              <w:rPr>
                <w:rFonts w:asciiTheme="minorEastAsia" w:eastAsiaTheme="minorEastAsia" w:hAnsiTheme="minorEastAsia" w:cs="Segoe UI" w:hint="eastAsia"/>
                <w:color w:val="0D0D0D"/>
                <w:sz w:val="19"/>
                <w:szCs w:val="19"/>
                <w:shd w:val="clear" w:color="auto" w:fill="FFFFFF"/>
              </w:rPr>
              <w:t>nterface</w:t>
            </w:r>
          </w:p>
        </w:tc>
        <w:tc>
          <w:tcPr>
            <w:tcW w:w="3816" w:type="dxa"/>
          </w:tcPr>
          <w:p w14:paraId="77776DD6" w14:textId="77777777" w:rsidR="00635CC2" w:rsidRDefault="00635CC2" w:rsidP="001A29D4">
            <w:pPr>
              <w:pStyle w:val="afa"/>
            </w:pPr>
            <w:r>
              <w:rPr>
                <w:rFonts w:hint="eastAsia"/>
              </w:rPr>
              <w:t>存放例如用户信息或其他相关数据</w:t>
            </w:r>
          </w:p>
        </w:tc>
      </w:tr>
    </w:tbl>
    <w:p w14:paraId="76457861" w14:textId="77777777" w:rsidR="00635CC2" w:rsidRDefault="00635CC2" w:rsidP="00635CC2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返回示例</w:t>
      </w:r>
    </w:p>
    <w:p w14:paraId="62281D2B" w14:textId="77777777" w:rsidR="00635CC2" w:rsidRDefault="00635CC2" w:rsidP="00635CC2">
      <w:r>
        <w:rPr>
          <w:rFonts w:hint="eastAsia"/>
        </w:rPr>
        <w:t>正常返回示例如下（</w:t>
      </w:r>
      <w:r>
        <w:rPr>
          <w:rFonts w:hint="eastAsia"/>
        </w:rPr>
        <w:t>JSON</w:t>
      </w:r>
      <w:r>
        <w:rPr>
          <w:rFonts w:hint="eastAsia"/>
        </w:rPr>
        <w:t>格式）：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35CC2" w14:paraId="4965B816" w14:textId="77777777" w:rsidTr="001A29D4">
        <w:tc>
          <w:tcPr>
            <w:tcW w:w="8522" w:type="dxa"/>
          </w:tcPr>
          <w:p w14:paraId="37F3E53F" w14:textId="77777777" w:rsidR="00635CC2" w:rsidRDefault="00635CC2" w:rsidP="001A29D4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 xml:space="preserve">    "data":{</w:t>
            </w:r>
          </w:p>
          <w:p w14:paraId="22AE6792" w14:textId="77777777" w:rsidR="00635CC2" w:rsidRPr="00030EF3" w:rsidRDefault="00635CC2" w:rsidP="001A29D4">
            <w:pPr>
              <w:ind w:firstLineChars="400" w:firstLine="880"/>
            </w:pPr>
            <w:r w:rsidRPr="00030EF3">
              <w:t>Id int64 `json:"id"`</w:t>
            </w:r>
          </w:p>
          <w:p w14:paraId="17C82309" w14:textId="77777777" w:rsidR="00635CC2" w:rsidRPr="00030EF3" w:rsidRDefault="00635CC2" w:rsidP="001A29D4">
            <w:pPr>
              <w:ind w:firstLineChars="300" w:firstLine="660"/>
            </w:pPr>
            <w:r w:rsidRPr="00030EF3">
              <w:tab/>
              <w:t>Name string `json:"name"`</w:t>
            </w:r>
          </w:p>
          <w:p w14:paraId="73F4BF52" w14:textId="77777777" w:rsidR="00635CC2" w:rsidRPr="00030EF3" w:rsidRDefault="00635CC2" w:rsidP="001A29D4">
            <w:pPr>
              <w:ind w:firstLineChars="300" w:firstLine="660"/>
            </w:pPr>
            <w:r w:rsidRPr="00030EF3">
              <w:tab/>
              <w:t>Email string `json:"email"`</w:t>
            </w:r>
          </w:p>
          <w:p w14:paraId="0F5CAFB1" w14:textId="77777777" w:rsidR="00635CC2" w:rsidRPr="00030EF3" w:rsidRDefault="00635CC2" w:rsidP="001A29D4">
            <w:pPr>
              <w:ind w:firstLineChars="300" w:firstLine="660"/>
            </w:pPr>
            <w:r w:rsidRPr="00030EF3">
              <w:tab/>
              <w:t>Role string `json:"role""`</w:t>
            </w:r>
          </w:p>
          <w:p w14:paraId="71CCD95D" w14:textId="77777777" w:rsidR="00635CC2" w:rsidRPr="00030EF3" w:rsidRDefault="00635CC2" w:rsidP="001A29D4">
            <w:pPr>
              <w:ind w:firstLineChars="300" w:firstLine="660"/>
            </w:pPr>
            <w:r w:rsidRPr="00030EF3">
              <w:tab/>
              <w:t>Time string `json:"registerTime""`</w:t>
            </w:r>
          </w:p>
          <w:p w14:paraId="5ABBAA3D" w14:textId="77777777" w:rsidR="00635CC2" w:rsidRPr="00661B04" w:rsidRDefault="00635CC2" w:rsidP="001A29D4">
            <w:pPr>
              <w:ind w:firstLineChars="400" w:firstLine="880"/>
            </w:pPr>
            <w:r w:rsidRPr="00661B04">
              <w:t>}</w:t>
            </w:r>
          </w:p>
          <w:p w14:paraId="6C7EBDE6" w14:textId="77777777" w:rsidR="00635CC2" w:rsidRDefault="00635CC2" w:rsidP="001A29D4">
            <w:pPr>
              <w:ind w:firstLine="440"/>
            </w:pPr>
            <w:r>
              <w:rPr>
                <w:rFonts w:hint="eastAsia"/>
              </w:rPr>
              <w:t xml:space="preserve">  }</w:t>
            </w:r>
          </w:p>
          <w:p w14:paraId="5548154B" w14:textId="77777777" w:rsidR="00635CC2" w:rsidRDefault="00635CC2" w:rsidP="001A29D4">
            <w:r>
              <w:rPr>
                <w:rFonts w:hint="eastAsia"/>
              </w:rPr>
              <w:t>}</w:t>
            </w:r>
          </w:p>
        </w:tc>
      </w:tr>
    </w:tbl>
    <w:p w14:paraId="5E53F5AA" w14:textId="15AAA8EC" w:rsidR="00635CC2" w:rsidRDefault="00635CC2" w:rsidP="00635CC2">
      <w:pPr>
        <w:pStyle w:val="3"/>
        <w:rPr>
          <w:rFonts w:hint="eastAsia"/>
        </w:rPr>
      </w:pPr>
      <w:r>
        <w:rPr>
          <w:rFonts w:hint="eastAsia"/>
        </w:rPr>
        <w:t>查询</w:t>
      </w:r>
      <w:r>
        <w:rPr>
          <w:rFonts w:hint="eastAsia"/>
        </w:rPr>
        <w:t>用户</w:t>
      </w:r>
    </w:p>
    <w:p w14:paraId="56045425" w14:textId="26694994" w:rsidR="00635CC2" w:rsidRPr="00A6212B" w:rsidRDefault="00635CC2" w:rsidP="00635CC2">
      <w:r>
        <w:rPr>
          <w:rFonts w:hint="eastAsia"/>
        </w:rPr>
        <w:t>查询用户信息</w:t>
      </w:r>
    </w:p>
    <w:p w14:paraId="7F1D0407" w14:textId="77777777" w:rsidR="00635CC2" w:rsidRDefault="00635CC2" w:rsidP="00635CC2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接口说明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626"/>
        <w:gridCol w:w="6896"/>
      </w:tblGrid>
      <w:tr w:rsidR="00635CC2" w14:paraId="27C4C244" w14:textId="77777777" w:rsidTr="001A29D4">
        <w:tc>
          <w:tcPr>
            <w:tcW w:w="1626" w:type="dxa"/>
          </w:tcPr>
          <w:p w14:paraId="173072A9" w14:textId="77777777" w:rsidR="00635CC2" w:rsidRDefault="00635CC2" w:rsidP="001A29D4">
            <w:pPr>
              <w:pStyle w:val="afa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96" w:type="dxa"/>
          </w:tcPr>
          <w:p w14:paraId="38AB8973" w14:textId="0AA26D79" w:rsidR="00635CC2" w:rsidRDefault="00635CC2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http://localhost:8888</w:t>
            </w:r>
            <w:r w:rsidRPr="00030EF3">
              <w:t>/api/user/</w:t>
            </w:r>
            <w:r>
              <w:rPr>
                <w:rFonts w:hint="eastAsia"/>
              </w:rPr>
              <w:t>Search</w:t>
            </w:r>
          </w:p>
        </w:tc>
      </w:tr>
      <w:tr w:rsidR="00635CC2" w14:paraId="50291EC9" w14:textId="77777777" w:rsidTr="001A29D4">
        <w:tc>
          <w:tcPr>
            <w:tcW w:w="1626" w:type="dxa"/>
          </w:tcPr>
          <w:p w14:paraId="425D7B1A" w14:textId="77777777" w:rsidR="00635CC2" w:rsidRDefault="00635CC2" w:rsidP="001A29D4">
            <w:pPr>
              <w:pStyle w:val="afa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6896" w:type="dxa"/>
          </w:tcPr>
          <w:p w14:paraId="17486A77" w14:textId="77777777" w:rsidR="00635CC2" w:rsidRDefault="00635CC2" w:rsidP="001A29D4">
            <w:pPr>
              <w:pStyle w:val="afa"/>
            </w:pPr>
            <w:r>
              <w:rPr>
                <w:rFonts w:hint="eastAsia"/>
              </w:rPr>
              <w:t>POST</w:t>
            </w:r>
          </w:p>
        </w:tc>
      </w:tr>
      <w:tr w:rsidR="00635CC2" w14:paraId="3A6ACF7A" w14:textId="77777777" w:rsidTr="001A29D4">
        <w:tc>
          <w:tcPr>
            <w:tcW w:w="1626" w:type="dxa"/>
          </w:tcPr>
          <w:p w14:paraId="548EF0C4" w14:textId="77777777" w:rsidR="00635CC2" w:rsidRDefault="00635CC2" w:rsidP="001A29D4">
            <w:pPr>
              <w:pStyle w:val="afa"/>
            </w:pPr>
            <w:r>
              <w:rPr>
                <w:rFonts w:hint="eastAsia"/>
              </w:rPr>
              <w:lastRenderedPageBreak/>
              <w:t>请求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返回格式</w:t>
            </w:r>
          </w:p>
        </w:tc>
        <w:tc>
          <w:tcPr>
            <w:tcW w:w="6896" w:type="dxa"/>
          </w:tcPr>
          <w:p w14:paraId="0AB770B0" w14:textId="77777777" w:rsidR="00635CC2" w:rsidRDefault="00635CC2" w:rsidP="001A29D4">
            <w:pPr>
              <w:pStyle w:val="afa"/>
            </w:pPr>
            <w:r>
              <w:rPr>
                <w:rFonts w:hint="eastAsia"/>
              </w:rPr>
              <w:t>application/json</w:t>
            </w:r>
          </w:p>
        </w:tc>
      </w:tr>
      <w:tr w:rsidR="00635CC2" w14:paraId="7E4A4D50" w14:textId="77777777" w:rsidTr="001A29D4">
        <w:tc>
          <w:tcPr>
            <w:tcW w:w="1626" w:type="dxa"/>
          </w:tcPr>
          <w:p w14:paraId="2EA6565C" w14:textId="77777777" w:rsidR="00635CC2" w:rsidRDefault="00635CC2" w:rsidP="001A29D4">
            <w:pPr>
              <w:pStyle w:val="afa"/>
            </w:pPr>
            <w:r>
              <w:rPr>
                <w:rFonts w:hint="eastAsia"/>
              </w:rPr>
              <w:t>是否需要登录</w:t>
            </w:r>
          </w:p>
        </w:tc>
        <w:tc>
          <w:tcPr>
            <w:tcW w:w="6896" w:type="dxa"/>
          </w:tcPr>
          <w:p w14:paraId="3E4BD57F" w14:textId="77777777" w:rsidR="00635CC2" w:rsidRDefault="00635CC2" w:rsidP="001A29D4">
            <w:pPr>
              <w:pStyle w:val="afa"/>
            </w:pPr>
            <w:r>
              <w:rPr>
                <w:rFonts w:hint="eastAsia"/>
              </w:rPr>
              <w:t>是</w:t>
            </w:r>
          </w:p>
        </w:tc>
      </w:tr>
    </w:tbl>
    <w:p w14:paraId="0384F0A6" w14:textId="77777777" w:rsidR="00635CC2" w:rsidRDefault="00635CC2" w:rsidP="00635CC2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请求参数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6"/>
        <w:gridCol w:w="1150"/>
        <w:gridCol w:w="1120"/>
        <w:gridCol w:w="1130"/>
        <w:gridCol w:w="3670"/>
      </w:tblGrid>
      <w:tr w:rsidR="00635CC2" w14:paraId="1E26094E" w14:textId="77777777" w:rsidTr="001A29D4">
        <w:tc>
          <w:tcPr>
            <w:tcW w:w="1446" w:type="dxa"/>
            <w:tcBorders>
              <w:bottom w:val="single" w:sz="4" w:space="0" w:color="auto"/>
            </w:tcBorders>
          </w:tcPr>
          <w:p w14:paraId="1E10CA14" w14:textId="77777777" w:rsidR="00635CC2" w:rsidRDefault="00635CC2" w:rsidP="001A29D4">
            <w:pPr>
              <w:pStyle w:val="afa"/>
            </w:pPr>
            <w:r>
              <w:rPr>
                <w:rFonts w:hint="eastAsia"/>
              </w:rPr>
              <w:t>参数字段</w:t>
            </w:r>
          </w:p>
        </w:tc>
        <w:tc>
          <w:tcPr>
            <w:tcW w:w="1150" w:type="dxa"/>
            <w:tcBorders>
              <w:bottom w:val="single" w:sz="4" w:space="0" w:color="auto"/>
            </w:tcBorders>
          </w:tcPr>
          <w:p w14:paraId="05251678" w14:textId="77777777" w:rsidR="00635CC2" w:rsidRDefault="00635CC2" w:rsidP="001A29D4">
            <w:pPr>
              <w:pStyle w:val="afa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1120" w:type="dxa"/>
            <w:tcBorders>
              <w:bottom w:val="single" w:sz="4" w:space="0" w:color="auto"/>
            </w:tcBorders>
          </w:tcPr>
          <w:p w14:paraId="7ADBABB8" w14:textId="77777777" w:rsidR="00635CC2" w:rsidRDefault="00635CC2" w:rsidP="001A29D4">
            <w:pPr>
              <w:pStyle w:val="afa"/>
            </w:pPr>
            <w:r>
              <w:rPr>
                <w:rFonts w:hint="eastAsia"/>
              </w:rPr>
              <w:t>传参方式</w:t>
            </w:r>
          </w:p>
        </w:tc>
        <w:tc>
          <w:tcPr>
            <w:tcW w:w="1130" w:type="dxa"/>
            <w:tcBorders>
              <w:bottom w:val="single" w:sz="4" w:space="0" w:color="auto"/>
            </w:tcBorders>
          </w:tcPr>
          <w:p w14:paraId="58579F8A" w14:textId="77777777" w:rsidR="00635CC2" w:rsidRDefault="00635CC2" w:rsidP="001A29D4">
            <w:pPr>
              <w:pStyle w:val="afa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3670" w:type="dxa"/>
            <w:tcBorders>
              <w:bottom w:val="single" w:sz="4" w:space="0" w:color="auto"/>
            </w:tcBorders>
          </w:tcPr>
          <w:p w14:paraId="349047FA" w14:textId="77777777" w:rsidR="00635CC2" w:rsidRDefault="00635CC2" w:rsidP="001A29D4">
            <w:pPr>
              <w:pStyle w:val="afa"/>
            </w:pPr>
            <w:r>
              <w:rPr>
                <w:rFonts w:hint="eastAsia"/>
              </w:rPr>
              <w:t>说明</w:t>
            </w:r>
          </w:p>
        </w:tc>
      </w:tr>
      <w:tr w:rsidR="00635CC2" w14:paraId="53F625E8" w14:textId="77777777" w:rsidTr="001A29D4">
        <w:tc>
          <w:tcPr>
            <w:tcW w:w="1446" w:type="dxa"/>
          </w:tcPr>
          <w:p w14:paraId="343FB3C1" w14:textId="5856CD23" w:rsidR="00635CC2" w:rsidRDefault="00635CC2" w:rsidP="00635CC2">
            <w:pPr>
              <w:pStyle w:val="afa"/>
              <w:rPr>
                <w:rFonts w:hint="eastAsia"/>
              </w:rPr>
            </w:pPr>
            <w:r w:rsidRPr="00635CC2">
              <w:t xml:space="preserve">Name </w:t>
            </w:r>
          </w:p>
        </w:tc>
        <w:tc>
          <w:tcPr>
            <w:tcW w:w="1150" w:type="dxa"/>
          </w:tcPr>
          <w:p w14:paraId="0ADFB25B" w14:textId="77777777" w:rsidR="00635CC2" w:rsidRDefault="00635CC2" w:rsidP="001A29D4">
            <w:pPr>
              <w:pStyle w:val="afa"/>
            </w:pPr>
            <w:r>
              <w:rPr>
                <w:rFonts w:hint="eastAsia"/>
              </w:rPr>
              <w:t>是</w:t>
            </w:r>
          </w:p>
        </w:tc>
        <w:tc>
          <w:tcPr>
            <w:tcW w:w="1120" w:type="dxa"/>
          </w:tcPr>
          <w:p w14:paraId="42CA0C39" w14:textId="77777777" w:rsidR="00635CC2" w:rsidRDefault="00635CC2" w:rsidP="001A29D4">
            <w:pPr>
              <w:pStyle w:val="afa"/>
            </w:pPr>
            <w:r>
              <w:rPr>
                <w:rFonts w:hint="eastAsia"/>
              </w:rPr>
              <w:t>JSON</w:t>
            </w:r>
          </w:p>
        </w:tc>
        <w:tc>
          <w:tcPr>
            <w:tcW w:w="1130" w:type="dxa"/>
          </w:tcPr>
          <w:p w14:paraId="5C43C544" w14:textId="2BA172B0" w:rsidR="00635CC2" w:rsidRDefault="00635CC2" w:rsidP="001A29D4">
            <w:pPr>
              <w:pStyle w:val="afa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2EF3A463" w14:textId="52019ED3" w:rsidR="00635CC2" w:rsidRDefault="00635CC2" w:rsidP="001A29D4">
            <w:pPr>
              <w:pStyle w:val="afa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名</w:t>
            </w:r>
          </w:p>
        </w:tc>
      </w:tr>
      <w:tr w:rsidR="00635CC2" w14:paraId="21A5A0DA" w14:textId="77777777" w:rsidTr="001A29D4">
        <w:tc>
          <w:tcPr>
            <w:tcW w:w="1446" w:type="dxa"/>
          </w:tcPr>
          <w:p w14:paraId="352E53FA" w14:textId="4250370E" w:rsidR="00635CC2" w:rsidRPr="00635CC2" w:rsidRDefault="00635CC2" w:rsidP="00635CC2">
            <w:pPr>
              <w:pStyle w:val="afa"/>
              <w:rPr>
                <w:rFonts w:hint="eastAsia"/>
              </w:rPr>
            </w:pPr>
            <w:r w:rsidRPr="00635CC2">
              <w:t>Email</w:t>
            </w:r>
          </w:p>
        </w:tc>
        <w:tc>
          <w:tcPr>
            <w:tcW w:w="1150" w:type="dxa"/>
          </w:tcPr>
          <w:p w14:paraId="4D586DEB" w14:textId="376DA1BE" w:rsidR="00635CC2" w:rsidRDefault="00635CC2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20" w:type="dxa"/>
          </w:tcPr>
          <w:p w14:paraId="547DB0E1" w14:textId="397453AA" w:rsidR="00635CC2" w:rsidRDefault="00635CC2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</w:p>
        </w:tc>
        <w:tc>
          <w:tcPr>
            <w:tcW w:w="1130" w:type="dxa"/>
          </w:tcPr>
          <w:p w14:paraId="74F77FC7" w14:textId="6D4503AB" w:rsidR="00635CC2" w:rsidRDefault="00635CC2" w:rsidP="001A29D4">
            <w:pPr>
              <w:pStyle w:val="afa"/>
            </w:pPr>
            <w:r>
              <w:rPr>
                <w:rFonts w:hint="eastAsia"/>
              </w:rPr>
              <w:t>String</w:t>
            </w:r>
          </w:p>
        </w:tc>
        <w:tc>
          <w:tcPr>
            <w:tcW w:w="3670" w:type="dxa"/>
          </w:tcPr>
          <w:p w14:paraId="55EDDF8A" w14:textId="5BF795B4" w:rsidR="00635CC2" w:rsidRDefault="00635CC2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</w:tr>
      <w:tr w:rsidR="00635CC2" w14:paraId="65F2EB3A" w14:textId="77777777" w:rsidTr="001A29D4">
        <w:tc>
          <w:tcPr>
            <w:tcW w:w="1446" w:type="dxa"/>
          </w:tcPr>
          <w:p w14:paraId="3830177A" w14:textId="41FCA5F0" w:rsidR="00635CC2" w:rsidRPr="00635CC2" w:rsidRDefault="00635CC2" w:rsidP="00635CC2">
            <w:pPr>
              <w:pStyle w:val="afa"/>
            </w:pPr>
            <w:r>
              <w:rPr>
                <w:rFonts w:hint="eastAsia"/>
              </w:rPr>
              <w:t>Role</w:t>
            </w:r>
          </w:p>
        </w:tc>
        <w:tc>
          <w:tcPr>
            <w:tcW w:w="1150" w:type="dxa"/>
          </w:tcPr>
          <w:p w14:paraId="28016FF9" w14:textId="31BDD2DF" w:rsidR="00635CC2" w:rsidRDefault="00635CC2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20" w:type="dxa"/>
          </w:tcPr>
          <w:p w14:paraId="5A317654" w14:textId="5E5D3319" w:rsidR="00635CC2" w:rsidRDefault="00635CC2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</w:p>
        </w:tc>
        <w:tc>
          <w:tcPr>
            <w:tcW w:w="1130" w:type="dxa"/>
          </w:tcPr>
          <w:p w14:paraId="36954A4F" w14:textId="69CEB1E6" w:rsidR="00635CC2" w:rsidRDefault="00635CC2" w:rsidP="001A29D4">
            <w:pPr>
              <w:pStyle w:val="afa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670" w:type="dxa"/>
          </w:tcPr>
          <w:p w14:paraId="185091B7" w14:textId="3E295ED8" w:rsidR="00635CC2" w:rsidRDefault="00635CC2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</w:tbl>
    <w:p w14:paraId="25191B1C" w14:textId="77777777" w:rsidR="00635CC2" w:rsidRDefault="00635CC2" w:rsidP="00635CC2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请求示例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35CC2" w14:paraId="7EC5BB0B" w14:textId="77777777" w:rsidTr="001A29D4">
        <w:tc>
          <w:tcPr>
            <w:tcW w:w="8522" w:type="dxa"/>
          </w:tcPr>
          <w:p w14:paraId="4F31D53E" w14:textId="77777777" w:rsidR="00635CC2" w:rsidRDefault="00635CC2" w:rsidP="001A29D4">
            <w:r>
              <w:rPr>
                <w:rFonts w:hint="eastAsia"/>
              </w:rPr>
              <w:t>{</w:t>
            </w:r>
          </w:p>
          <w:p w14:paraId="45CE7DB8" w14:textId="40869151" w:rsidR="00635CC2" w:rsidRDefault="00635CC2" w:rsidP="001A29D4">
            <w:pPr>
              <w:ind w:firstLine="444"/>
            </w:pPr>
            <w:r>
              <w:rPr>
                <w:rFonts w:hint="eastAsia"/>
              </w:rPr>
              <w:t>"</w:t>
            </w:r>
            <w:r w:rsidRPr="00FF58FD">
              <w:t xml:space="preserve"> 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 xml:space="preserve">": </w:t>
            </w:r>
            <w:r>
              <w:t>“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11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59796F5E" w14:textId="6A15706D" w:rsidR="00635CC2" w:rsidRDefault="00635CC2" w:rsidP="001A29D4">
            <w:pPr>
              <w:ind w:firstLine="444"/>
            </w:pPr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>:</w:t>
            </w:r>
            <w:hyperlink r:id="rId13" w:history="1">
              <w:r w:rsidRPr="007C3A32">
                <w:rPr>
                  <w:rStyle w:val="af6"/>
                  <w:rFonts w:hint="eastAsia"/>
                </w:rPr>
                <w:t>123@qq.com</w:t>
              </w:r>
            </w:hyperlink>
            <w:r>
              <w:rPr>
                <w:rFonts w:hint="eastAsia"/>
              </w:rPr>
              <w:t>,</w:t>
            </w:r>
          </w:p>
          <w:p w14:paraId="7D6C6159" w14:textId="30C1670D" w:rsidR="00635CC2" w:rsidRPr="00635CC2" w:rsidRDefault="00635CC2" w:rsidP="001A29D4">
            <w:pPr>
              <w:ind w:firstLine="444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role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:1</w:t>
            </w:r>
          </w:p>
          <w:p w14:paraId="1DB9DFA7" w14:textId="77777777" w:rsidR="00635CC2" w:rsidRDefault="00635CC2" w:rsidP="001A29D4">
            <w:r>
              <w:rPr>
                <w:rFonts w:hint="eastAsia"/>
              </w:rPr>
              <w:t xml:space="preserve">      }</w:t>
            </w:r>
          </w:p>
        </w:tc>
      </w:tr>
    </w:tbl>
    <w:p w14:paraId="02A589BD" w14:textId="77777777" w:rsidR="00635CC2" w:rsidRDefault="00635CC2" w:rsidP="00635CC2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状态码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35CC2" w14:paraId="00F2F95D" w14:textId="77777777" w:rsidTr="001A29D4">
        <w:tc>
          <w:tcPr>
            <w:tcW w:w="4261" w:type="dxa"/>
          </w:tcPr>
          <w:p w14:paraId="23A1CB23" w14:textId="77777777" w:rsidR="00635CC2" w:rsidRDefault="00635CC2" w:rsidP="001A29D4">
            <w:pPr>
              <w:pStyle w:val="afa"/>
            </w:pPr>
            <w:r>
              <w:rPr>
                <w:rFonts w:hint="eastAsia"/>
              </w:rPr>
              <w:t>状态码</w:t>
            </w:r>
          </w:p>
        </w:tc>
        <w:tc>
          <w:tcPr>
            <w:tcW w:w="4261" w:type="dxa"/>
          </w:tcPr>
          <w:p w14:paraId="10FACF64" w14:textId="77777777" w:rsidR="00635CC2" w:rsidRDefault="00635CC2" w:rsidP="001A29D4">
            <w:pPr>
              <w:pStyle w:val="afa"/>
            </w:pPr>
            <w:r>
              <w:rPr>
                <w:rFonts w:hint="eastAsia"/>
              </w:rPr>
              <w:t>说明</w:t>
            </w:r>
          </w:p>
        </w:tc>
      </w:tr>
      <w:tr w:rsidR="00635CC2" w14:paraId="14A0F228" w14:textId="77777777" w:rsidTr="001A29D4">
        <w:tc>
          <w:tcPr>
            <w:tcW w:w="4261" w:type="dxa"/>
          </w:tcPr>
          <w:p w14:paraId="04550396" w14:textId="77777777" w:rsidR="00635CC2" w:rsidRDefault="00635CC2" w:rsidP="001A29D4">
            <w:pPr>
              <w:pStyle w:val="afa"/>
            </w:pPr>
            <w:r>
              <w:rPr>
                <w:rFonts w:hint="eastAsia"/>
              </w:rPr>
              <w:t>200</w:t>
            </w:r>
          </w:p>
        </w:tc>
        <w:tc>
          <w:tcPr>
            <w:tcW w:w="4261" w:type="dxa"/>
          </w:tcPr>
          <w:p w14:paraId="4C7737B5" w14:textId="77777777" w:rsidR="00635CC2" w:rsidRDefault="00635CC2" w:rsidP="001A29D4">
            <w:pPr>
              <w:pStyle w:val="afa"/>
            </w:pPr>
            <w:r>
              <w:rPr>
                <w:rFonts w:hint="eastAsia"/>
              </w:rPr>
              <w:t>表示响应成功。</w:t>
            </w:r>
          </w:p>
        </w:tc>
      </w:tr>
      <w:tr w:rsidR="00635CC2" w14:paraId="44C1D022" w14:textId="77777777" w:rsidTr="001A29D4">
        <w:tc>
          <w:tcPr>
            <w:tcW w:w="4261" w:type="dxa"/>
          </w:tcPr>
          <w:p w14:paraId="7D76A31F" w14:textId="77777777" w:rsidR="00635CC2" w:rsidRDefault="00635CC2" w:rsidP="001A29D4">
            <w:pPr>
              <w:pStyle w:val="afa"/>
            </w:pPr>
            <w:r>
              <w:rPr>
                <w:rFonts w:hint="eastAsia"/>
              </w:rPr>
              <w:t>400</w:t>
            </w:r>
          </w:p>
        </w:tc>
        <w:tc>
          <w:tcPr>
            <w:tcW w:w="4261" w:type="dxa"/>
          </w:tcPr>
          <w:p w14:paraId="4B5CDE1D" w14:textId="77777777" w:rsidR="00635CC2" w:rsidRDefault="00635CC2" w:rsidP="001A29D4">
            <w:pPr>
              <w:pStyle w:val="afa"/>
            </w:pPr>
            <w:r>
              <w:rPr>
                <w:rFonts w:hint="eastAsia"/>
              </w:rPr>
              <w:t>表明提供的参数无效。</w:t>
            </w:r>
          </w:p>
        </w:tc>
      </w:tr>
    </w:tbl>
    <w:p w14:paraId="5A5A7AC5" w14:textId="77777777" w:rsidR="00635CC2" w:rsidRDefault="00635CC2" w:rsidP="00635CC2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返回参数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76"/>
        <w:gridCol w:w="2430"/>
        <w:gridCol w:w="3816"/>
      </w:tblGrid>
      <w:tr w:rsidR="00635CC2" w14:paraId="3507062C" w14:textId="77777777" w:rsidTr="001A29D4">
        <w:tc>
          <w:tcPr>
            <w:tcW w:w="2276" w:type="dxa"/>
          </w:tcPr>
          <w:p w14:paraId="5C24D046" w14:textId="77777777" w:rsidR="00635CC2" w:rsidRDefault="00635CC2" w:rsidP="001A29D4">
            <w:pPr>
              <w:pStyle w:val="afa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430" w:type="dxa"/>
          </w:tcPr>
          <w:p w14:paraId="0B56FF2D" w14:textId="77777777" w:rsidR="00635CC2" w:rsidRDefault="00635CC2" w:rsidP="001A29D4">
            <w:pPr>
              <w:pStyle w:val="afa"/>
            </w:pPr>
            <w:r>
              <w:rPr>
                <w:rFonts w:hint="eastAsia"/>
              </w:rPr>
              <w:t>类型</w:t>
            </w:r>
          </w:p>
        </w:tc>
        <w:tc>
          <w:tcPr>
            <w:tcW w:w="3816" w:type="dxa"/>
          </w:tcPr>
          <w:p w14:paraId="23880A7C" w14:textId="77777777" w:rsidR="00635CC2" w:rsidRDefault="00635CC2" w:rsidP="001A29D4">
            <w:pPr>
              <w:pStyle w:val="afa"/>
            </w:pPr>
            <w:r>
              <w:rPr>
                <w:rFonts w:hint="eastAsia"/>
              </w:rPr>
              <w:t>说明</w:t>
            </w:r>
          </w:p>
        </w:tc>
      </w:tr>
      <w:tr w:rsidR="00635CC2" w14:paraId="64EC1F41" w14:textId="77777777" w:rsidTr="001A29D4">
        <w:tc>
          <w:tcPr>
            <w:tcW w:w="2276" w:type="dxa"/>
          </w:tcPr>
          <w:p w14:paraId="698498A1" w14:textId="77777777" w:rsidR="00635CC2" w:rsidRDefault="00635CC2" w:rsidP="001A29D4">
            <w:pPr>
              <w:pStyle w:val="afa"/>
            </w:pPr>
            <w:r>
              <w:rPr>
                <w:rFonts w:hint="eastAsia"/>
              </w:rPr>
              <w:t>data</w:t>
            </w:r>
          </w:p>
        </w:tc>
        <w:tc>
          <w:tcPr>
            <w:tcW w:w="2430" w:type="dxa"/>
          </w:tcPr>
          <w:p w14:paraId="1EE03FBE" w14:textId="77777777" w:rsidR="00635CC2" w:rsidRDefault="00635CC2" w:rsidP="001A29D4">
            <w:pPr>
              <w:pStyle w:val="afa"/>
            </w:pPr>
            <w:r>
              <w:rPr>
                <w:rFonts w:asciiTheme="minorEastAsia" w:eastAsiaTheme="minorEastAsia" w:hAnsiTheme="minorEastAsia" w:cs="Segoe UI"/>
                <w:color w:val="0D0D0D"/>
                <w:sz w:val="19"/>
                <w:szCs w:val="19"/>
                <w:shd w:val="clear" w:color="auto" w:fill="FFFFFF"/>
              </w:rPr>
              <w:t>I</w:t>
            </w:r>
            <w:r>
              <w:rPr>
                <w:rFonts w:asciiTheme="minorEastAsia" w:eastAsiaTheme="minorEastAsia" w:hAnsiTheme="minorEastAsia" w:cs="Segoe UI" w:hint="eastAsia"/>
                <w:color w:val="0D0D0D"/>
                <w:sz w:val="19"/>
                <w:szCs w:val="19"/>
                <w:shd w:val="clear" w:color="auto" w:fill="FFFFFF"/>
              </w:rPr>
              <w:t>nterface</w:t>
            </w:r>
          </w:p>
        </w:tc>
        <w:tc>
          <w:tcPr>
            <w:tcW w:w="3816" w:type="dxa"/>
          </w:tcPr>
          <w:p w14:paraId="1BFA1B0A" w14:textId="77777777" w:rsidR="00635CC2" w:rsidRDefault="00635CC2" w:rsidP="001A29D4">
            <w:pPr>
              <w:pStyle w:val="afa"/>
            </w:pPr>
            <w:r>
              <w:rPr>
                <w:rFonts w:hint="eastAsia"/>
              </w:rPr>
              <w:t>存放例如用户信息或其他相关数据</w:t>
            </w:r>
          </w:p>
        </w:tc>
      </w:tr>
    </w:tbl>
    <w:p w14:paraId="5177EB89" w14:textId="77777777" w:rsidR="00635CC2" w:rsidRDefault="00635CC2" w:rsidP="00635CC2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返回示例</w:t>
      </w:r>
    </w:p>
    <w:p w14:paraId="0093C855" w14:textId="77777777" w:rsidR="00635CC2" w:rsidRDefault="00635CC2" w:rsidP="00635CC2">
      <w:r>
        <w:rPr>
          <w:rFonts w:hint="eastAsia"/>
        </w:rPr>
        <w:t>正常返回示例如下（</w:t>
      </w:r>
      <w:r>
        <w:rPr>
          <w:rFonts w:hint="eastAsia"/>
        </w:rPr>
        <w:t>JSON</w:t>
      </w:r>
      <w:r>
        <w:rPr>
          <w:rFonts w:hint="eastAsia"/>
        </w:rPr>
        <w:t>格式）：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35CC2" w14:paraId="76DA0A0F" w14:textId="77777777" w:rsidTr="001A29D4">
        <w:tc>
          <w:tcPr>
            <w:tcW w:w="8522" w:type="dxa"/>
          </w:tcPr>
          <w:p w14:paraId="40790506" w14:textId="77777777" w:rsidR="00635CC2" w:rsidRDefault="00635CC2" w:rsidP="001A29D4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 xml:space="preserve">    "data":{</w:t>
            </w:r>
          </w:p>
          <w:p w14:paraId="0B9559CF" w14:textId="77777777" w:rsidR="00635CC2" w:rsidRPr="00635CC2" w:rsidRDefault="00635CC2" w:rsidP="00635CC2">
            <w:pPr>
              <w:ind w:firstLineChars="400" w:firstLine="880"/>
            </w:pPr>
            <w:r w:rsidRPr="00635CC2">
              <w:t>Info []UserInfoResponse `json:"List"`</w:t>
            </w:r>
          </w:p>
          <w:p w14:paraId="2BD22EFF" w14:textId="77777777" w:rsidR="00635CC2" w:rsidRDefault="00635CC2" w:rsidP="001A29D4">
            <w:pPr>
              <w:ind w:firstLine="440"/>
            </w:pPr>
            <w:r>
              <w:rPr>
                <w:rFonts w:hint="eastAsia"/>
              </w:rPr>
              <w:t xml:space="preserve">  }</w:t>
            </w:r>
          </w:p>
          <w:p w14:paraId="3961C547" w14:textId="77777777" w:rsidR="00635CC2" w:rsidRDefault="00635CC2" w:rsidP="001A29D4">
            <w:r>
              <w:rPr>
                <w:rFonts w:hint="eastAsia"/>
              </w:rPr>
              <w:t>}</w:t>
            </w:r>
          </w:p>
        </w:tc>
      </w:tr>
    </w:tbl>
    <w:p w14:paraId="4DE81AB4" w14:textId="2CDF1FB9" w:rsidR="00635CC2" w:rsidRDefault="00635CC2" w:rsidP="00635CC2">
      <w:pPr>
        <w:pStyle w:val="3"/>
        <w:rPr>
          <w:rFonts w:hint="eastAsia"/>
        </w:rPr>
      </w:pPr>
      <w:r>
        <w:rPr>
          <w:rFonts w:hint="eastAsia"/>
        </w:rPr>
        <w:lastRenderedPageBreak/>
        <w:t>更新用户</w:t>
      </w:r>
    </w:p>
    <w:p w14:paraId="5C555530" w14:textId="689E1931" w:rsidR="00635CC2" w:rsidRPr="00A6212B" w:rsidRDefault="00635CC2" w:rsidP="00635CC2">
      <w:r>
        <w:rPr>
          <w:rFonts w:hint="eastAsia"/>
        </w:rPr>
        <w:t>更新</w:t>
      </w:r>
      <w:r>
        <w:rPr>
          <w:rFonts w:hint="eastAsia"/>
        </w:rPr>
        <w:t>用户信息</w:t>
      </w:r>
    </w:p>
    <w:p w14:paraId="50B1FE8F" w14:textId="77777777" w:rsidR="00635CC2" w:rsidRDefault="00635CC2" w:rsidP="00635CC2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接口说明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626"/>
        <w:gridCol w:w="6896"/>
      </w:tblGrid>
      <w:tr w:rsidR="00635CC2" w14:paraId="217FC277" w14:textId="77777777" w:rsidTr="001A29D4">
        <w:tc>
          <w:tcPr>
            <w:tcW w:w="1626" w:type="dxa"/>
          </w:tcPr>
          <w:p w14:paraId="577F91E8" w14:textId="77777777" w:rsidR="00635CC2" w:rsidRDefault="00635CC2" w:rsidP="001A29D4">
            <w:pPr>
              <w:pStyle w:val="afa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96" w:type="dxa"/>
          </w:tcPr>
          <w:p w14:paraId="540D68F1" w14:textId="655113C2" w:rsidR="00635CC2" w:rsidRDefault="00635CC2" w:rsidP="001A29D4">
            <w:pPr>
              <w:pStyle w:val="afa"/>
            </w:pPr>
            <w:r>
              <w:rPr>
                <w:rFonts w:hint="eastAsia"/>
              </w:rPr>
              <w:t>http://localhost:8888</w:t>
            </w:r>
            <w:r w:rsidRPr="00030EF3">
              <w:t>/api/user/</w:t>
            </w:r>
            <w:r>
              <w:rPr>
                <w:rFonts w:hint="eastAsia"/>
              </w:rPr>
              <w:t>Update</w:t>
            </w:r>
          </w:p>
        </w:tc>
      </w:tr>
      <w:tr w:rsidR="00635CC2" w14:paraId="41D6F0DE" w14:textId="77777777" w:rsidTr="001A29D4">
        <w:tc>
          <w:tcPr>
            <w:tcW w:w="1626" w:type="dxa"/>
          </w:tcPr>
          <w:p w14:paraId="3D540BB3" w14:textId="77777777" w:rsidR="00635CC2" w:rsidRDefault="00635CC2" w:rsidP="001A29D4">
            <w:pPr>
              <w:pStyle w:val="afa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6896" w:type="dxa"/>
          </w:tcPr>
          <w:p w14:paraId="5C519BE8" w14:textId="77777777" w:rsidR="00635CC2" w:rsidRDefault="00635CC2" w:rsidP="001A29D4">
            <w:pPr>
              <w:pStyle w:val="afa"/>
            </w:pPr>
            <w:r>
              <w:rPr>
                <w:rFonts w:hint="eastAsia"/>
              </w:rPr>
              <w:t>POST</w:t>
            </w:r>
          </w:p>
        </w:tc>
      </w:tr>
      <w:tr w:rsidR="00635CC2" w14:paraId="1214BF6C" w14:textId="77777777" w:rsidTr="001A29D4">
        <w:tc>
          <w:tcPr>
            <w:tcW w:w="1626" w:type="dxa"/>
          </w:tcPr>
          <w:p w14:paraId="6DE34977" w14:textId="77777777" w:rsidR="00635CC2" w:rsidRDefault="00635CC2" w:rsidP="001A29D4">
            <w:pPr>
              <w:pStyle w:val="afa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返回格式</w:t>
            </w:r>
          </w:p>
        </w:tc>
        <w:tc>
          <w:tcPr>
            <w:tcW w:w="6896" w:type="dxa"/>
          </w:tcPr>
          <w:p w14:paraId="43864BBF" w14:textId="77777777" w:rsidR="00635CC2" w:rsidRDefault="00635CC2" w:rsidP="001A29D4">
            <w:pPr>
              <w:pStyle w:val="afa"/>
            </w:pPr>
            <w:r>
              <w:rPr>
                <w:rFonts w:hint="eastAsia"/>
              </w:rPr>
              <w:t>application/json</w:t>
            </w:r>
          </w:p>
        </w:tc>
      </w:tr>
      <w:tr w:rsidR="00635CC2" w14:paraId="2CEE3833" w14:textId="77777777" w:rsidTr="001A29D4">
        <w:tc>
          <w:tcPr>
            <w:tcW w:w="1626" w:type="dxa"/>
          </w:tcPr>
          <w:p w14:paraId="41004E54" w14:textId="77777777" w:rsidR="00635CC2" w:rsidRDefault="00635CC2" w:rsidP="001A29D4">
            <w:pPr>
              <w:pStyle w:val="afa"/>
            </w:pPr>
            <w:r>
              <w:rPr>
                <w:rFonts w:hint="eastAsia"/>
              </w:rPr>
              <w:t>是否需要登录</w:t>
            </w:r>
          </w:p>
        </w:tc>
        <w:tc>
          <w:tcPr>
            <w:tcW w:w="6896" w:type="dxa"/>
          </w:tcPr>
          <w:p w14:paraId="43C9B9EB" w14:textId="77777777" w:rsidR="00635CC2" w:rsidRDefault="00635CC2" w:rsidP="001A29D4">
            <w:pPr>
              <w:pStyle w:val="afa"/>
            </w:pPr>
            <w:r>
              <w:rPr>
                <w:rFonts w:hint="eastAsia"/>
              </w:rPr>
              <w:t>是</w:t>
            </w:r>
          </w:p>
        </w:tc>
      </w:tr>
    </w:tbl>
    <w:p w14:paraId="49EECF79" w14:textId="77777777" w:rsidR="00635CC2" w:rsidRDefault="00635CC2" w:rsidP="00635CC2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请求参数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6"/>
        <w:gridCol w:w="1150"/>
        <w:gridCol w:w="1120"/>
        <w:gridCol w:w="1130"/>
        <w:gridCol w:w="3670"/>
      </w:tblGrid>
      <w:tr w:rsidR="00635CC2" w14:paraId="7DB3495D" w14:textId="77777777" w:rsidTr="001A29D4">
        <w:tc>
          <w:tcPr>
            <w:tcW w:w="1446" w:type="dxa"/>
            <w:tcBorders>
              <w:bottom w:val="single" w:sz="4" w:space="0" w:color="auto"/>
            </w:tcBorders>
          </w:tcPr>
          <w:p w14:paraId="699A31B7" w14:textId="77777777" w:rsidR="00635CC2" w:rsidRDefault="00635CC2" w:rsidP="001A29D4">
            <w:pPr>
              <w:pStyle w:val="afa"/>
            </w:pPr>
            <w:r>
              <w:rPr>
                <w:rFonts w:hint="eastAsia"/>
              </w:rPr>
              <w:t>参数字段</w:t>
            </w:r>
          </w:p>
        </w:tc>
        <w:tc>
          <w:tcPr>
            <w:tcW w:w="1150" w:type="dxa"/>
            <w:tcBorders>
              <w:bottom w:val="single" w:sz="4" w:space="0" w:color="auto"/>
            </w:tcBorders>
          </w:tcPr>
          <w:p w14:paraId="5B7234BC" w14:textId="77777777" w:rsidR="00635CC2" w:rsidRDefault="00635CC2" w:rsidP="001A29D4">
            <w:pPr>
              <w:pStyle w:val="afa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1120" w:type="dxa"/>
            <w:tcBorders>
              <w:bottom w:val="single" w:sz="4" w:space="0" w:color="auto"/>
            </w:tcBorders>
          </w:tcPr>
          <w:p w14:paraId="475E08C8" w14:textId="77777777" w:rsidR="00635CC2" w:rsidRDefault="00635CC2" w:rsidP="001A29D4">
            <w:pPr>
              <w:pStyle w:val="afa"/>
            </w:pPr>
            <w:r>
              <w:rPr>
                <w:rFonts w:hint="eastAsia"/>
              </w:rPr>
              <w:t>传参方式</w:t>
            </w:r>
          </w:p>
        </w:tc>
        <w:tc>
          <w:tcPr>
            <w:tcW w:w="1130" w:type="dxa"/>
            <w:tcBorders>
              <w:bottom w:val="single" w:sz="4" w:space="0" w:color="auto"/>
            </w:tcBorders>
          </w:tcPr>
          <w:p w14:paraId="7D83BD7D" w14:textId="77777777" w:rsidR="00635CC2" w:rsidRDefault="00635CC2" w:rsidP="001A29D4">
            <w:pPr>
              <w:pStyle w:val="afa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3670" w:type="dxa"/>
            <w:tcBorders>
              <w:bottom w:val="single" w:sz="4" w:space="0" w:color="auto"/>
            </w:tcBorders>
          </w:tcPr>
          <w:p w14:paraId="420966A3" w14:textId="77777777" w:rsidR="00635CC2" w:rsidRDefault="00635CC2" w:rsidP="001A29D4">
            <w:pPr>
              <w:pStyle w:val="afa"/>
            </w:pPr>
            <w:r>
              <w:rPr>
                <w:rFonts w:hint="eastAsia"/>
              </w:rPr>
              <w:t>说明</w:t>
            </w:r>
          </w:p>
        </w:tc>
      </w:tr>
      <w:tr w:rsidR="00635CC2" w14:paraId="68E12109" w14:textId="77777777" w:rsidTr="001A29D4">
        <w:tc>
          <w:tcPr>
            <w:tcW w:w="1446" w:type="dxa"/>
          </w:tcPr>
          <w:p w14:paraId="62125FEE" w14:textId="77777777" w:rsidR="00635CC2" w:rsidRDefault="00635CC2" w:rsidP="001A29D4">
            <w:pPr>
              <w:pStyle w:val="afa"/>
              <w:rPr>
                <w:rFonts w:hint="eastAsia"/>
              </w:rPr>
            </w:pPr>
            <w:r w:rsidRPr="00635CC2">
              <w:t xml:space="preserve">Name </w:t>
            </w:r>
          </w:p>
        </w:tc>
        <w:tc>
          <w:tcPr>
            <w:tcW w:w="1150" w:type="dxa"/>
          </w:tcPr>
          <w:p w14:paraId="75F72412" w14:textId="59230D9D" w:rsidR="00635CC2" w:rsidRDefault="00635CC2" w:rsidP="001A29D4">
            <w:pPr>
              <w:pStyle w:val="afa"/>
            </w:pPr>
            <w:r>
              <w:rPr>
                <w:rFonts w:hint="eastAsia"/>
              </w:rPr>
              <w:t>否</w:t>
            </w:r>
          </w:p>
        </w:tc>
        <w:tc>
          <w:tcPr>
            <w:tcW w:w="1120" w:type="dxa"/>
          </w:tcPr>
          <w:p w14:paraId="252FB4FC" w14:textId="77777777" w:rsidR="00635CC2" w:rsidRDefault="00635CC2" w:rsidP="001A29D4">
            <w:pPr>
              <w:pStyle w:val="afa"/>
            </w:pPr>
            <w:r>
              <w:rPr>
                <w:rFonts w:hint="eastAsia"/>
              </w:rPr>
              <w:t>JSON</w:t>
            </w:r>
          </w:p>
        </w:tc>
        <w:tc>
          <w:tcPr>
            <w:tcW w:w="1130" w:type="dxa"/>
          </w:tcPr>
          <w:p w14:paraId="323EF77F" w14:textId="77777777" w:rsidR="00635CC2" w:rsidRDefault="00635CC2" w:rsidP="001A29D4">
            <w:pPr>
              <w:pStyle w:val="afa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0" w:type="dxa"/>
          </w:tcPr>
          <w:p w14:paraId="34A995B5" w14:textId="77777777" w:rsidR="00635CC2" w:rsidRDefault="00635CC2" w:rsidP="001A29D4">
            <w:pPr>
              <w:pStyle w:val="afa"/>
            </w:pPr>
            <w:r>
              <w:rPr>
                <w:rFonts w:hint="eastAsia"/>
              </w:rPr>
              <w:t>用户名</w:t>
            </w:r>
          </w:p>
        </w:tc>
      </w:tr>
      <w:tr w:rsidR="00635CC2" w14:paraId="195AAE60" w14:textId="77777777" w:rsidTr="001A29D4">
        <w:tc>
          <w:tcPr>
            <w:tcW w:w="1446" w:type="dxa"/>
          </w:tcPr>
          <w:p w14:paraId="1FBD3FC5" w14:textId="77777777" w:rsidR="00635CC2" w:rsidRPr="00635CC2" w:rsidRDefault="00635CC2" w:rsidP="001A29D4">
            <w:pPr>
              <w:pStyle w:val="afa"/>
              <w:rPr>
                <w:rFonts w:hint="eastAsia"/>
              </w:rPr>
            </w:pPr>
            <w:r w:rsidRPr="00635CC2">
              <w:t>Email</w:t>
            </w:r>
          </w:p>
        </w:tc>
        <w:tc>
          <w:tcPr>
            <w:tcW w:w="1150" w:type="dxa"/>
          </w:tcPr>
          <w:p w14:paraId="3A4438D1" w14:textId="61800B89" w:rsidR="00635CC2" w:rsidRDefault="00635CC2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20" w:type="dxa"/>
          </w:tcPr>
          <w:p w14:paraId="66447201" w14:textId="77777777" w:rsidR="00635CC2" w:rsidRDefault="00635CC2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</w:p>
        </w:tc>
        <w:tc>
          <w:tcPr>
            <w:tcW w:w="1130" w:type="dxa"/>
          </w:tcPr>
          <w:p w14:paraId="6AD68686" w14:textId="77777777" w:rsidR="00635CC2" w:rsidRDefault="00635CC2" w:rsidP="001A29D4">
            <w:pPr>
              <w:pStyle w:val="afa"/>
            </w:pPr>
            <w:r>
              <w:rPr>
                <w:rFonts w:hint="eastAsia"/>
              </w:rPr>
              <w:t>String</w:t>
            </w:r>
          </w:p>
        </w:tc>
        <w:tc>
          <w:tcPr>
            <w:tcW w:w="3670" w:type="dxa"/>
          </w:tcPr>
          <w:p w14:paraId="42F3ADAD" w14:textId="77777777" w:rsidR="00635CC2" w:rsidRDefault="00635CC2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</w:tr>
      <w:tr w:rsidR="00635CC2" w14:paraId="39BEBEB5" w14:textId="77777777" w:rsidTr="001A29D4">
        <w:tc>
          <w:tcPr>
            <w:tcW w:w="1446" w:type="dxa"/>
          </w:tcPr>
          <w:p w14:paraId="46E05B43" w14:textId="77777777" w:rsidR="00635CC2" w:rsidRPr="00635CC2" w:rsidRDefault="00635CC2" w:rsidP="001A29D4">
            <w:pPr>
              <w:pStyle w:val="afa"/>
            </w:pPr>
            <w:r>
              <w:rPr>
                <w:rFonts w:hint="eastAsia"/>
              </w:rPr>
              <w:t>Role</w:t>
            </w:r>
          </w:p>
        </w:tc>
        <w:tc>
          <w:tcPr>
            <w:tcW w:w="1150" w:type="dxa"/>
          </w:tcPr>
          <w:p w14:paraId="2819F0A2" w14:textId="7F08CBB3" w:rsidR="00635CC2" w:rsidRDefault="00635CC2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20" w:type="dxa"/>
          </w:tcPr>
          <w:p w14:paraId="063141C9" w14:textId="77777777" w:rsidR="00635CC2" w:rsidRDefault="00635CC2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</w:p>
        </w:tc>
        <w:tc>
          <w:tcPr>
            <w:tcW w:w="1130" w:type="dxa"/>
          </w:tcPr>
          <w:p w14:paraId="2AB561B6" w14:textId="77777777" w:rsidR="00635CC2" w:rsidRDefault="00635CC2" w:rsidP="001A29D4">
            <w:pPr>
              <w:pStyle w:val="afa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670" w:type="dxa"/>
          </w:tcPr>
          <w:p w14:paraId="0B72449C" w14:textId="77777777" w:rsidR="00635CC2" w:rsidRDefault="00635CC2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635CC2" w14:paraId="7C4D3659" w14:textId="77777777" w:rsidTr="001A29D4">
        <w:tc>
          <w:tcPr>
            <w:tcW w:w="1446" w:type="dxa"/>
          </w:tcPr>
          <w:p w14:paraId="2947A0F8" w14:textId="3CA92085" w:rsidR="00635CC2" w:rsidRDefault="00635CC2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1150" w:type="dxa"/>
          </w:tcPr>
          <w:p w14:paraId="3BF70D15" w14:textId="53F89542" w:rsidR="00635CC2" w:rsidRDefault="00635CC2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20" w:type="dxa"/>
          </w:tcPr>
          <w:p w14:paraId="0FBDA0F2" w14:textId="2DFE94CE" w:rsidR="00635CC2" w:rsidRDefault="00635CC2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</w:p>
        </w:tc>
        <w:tc>
          <w:tcPr>
            <w:tcW w:w="1130" w:type="dxa"/>
          </w:tcPr>
          <w:p w14:paraId="78D40DDF" w14:textId="74458760" w:rsidR="00635CC2" w:rsidRDefault="00635CC2" w:rsidP="001A29D4">
            <w:pPr>
              <w:pStyle w:val="afa"/>
            </w:pPr>
            <w:r>
              <w:rPr>
                <w:rFonts w:hint="eastAsia"/>
              </w:rPr>
              <w:t>String</w:t>
            </w:r>
          </w:p>
        </w:tc>
        <w:tc>
          <w:tcPr>
            <w:tcW w:w="3670" w:type="dxa"/>
          </w:tcPr>
          <w:p w14:paraId="7A25196C" w14:textId="421E9065" w:rsidR="00635CC2" w:rsidRDefault="00635CC2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 w:rsidR="00635CC2" w14:paraId="216A5A95" w14:textId="77777777" w:rsidTr="001A29D4">
        <w:tc>
          <w:tcPr>
            <w:tcW w:w="1446" w:type="dxa"/>
          </w:tcPr>
          <w:p w14:paraId="008E6929" w14:textId="0E0607B2" w:rsidR="00635CC2" w:rsidRDefault="00635CC2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150" w:type="dxa"/>
          </w:tcPr>
          <w:p w14:paraId="7264FDD2" w14:textId="279CBC93" w:rsidR="00635CC2" w:rsidRDefault="00635CC2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20" w:type="dxa"/>
          </w:tcPr>
          <w:p w14:paraId="276A4D68" w14:textId="63ECDF59" w:rsidR="00635CC2" w:rsidRDefault="00635CC2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</w:p>
        </w:tc>
        <w:tc>
          <w:tcPr>
            <w:tcW w:w="1130" w:type="dxa"/>
          </w:tcPr>
          <w:p w14:paraId="342859A3" w14:textId="5EE8BDF6" w:rsidR="00635CC2" w:rsidRDefault="00635CC2" w:rsidP="001A29D4">
            <w:pPr>
              <w:pStyle w:val="afa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670" w:type="dxa"/>
          </w:tcPr>
          <w:p w14:paraId="0B03874D" w14:textId="6922AA26" w:rsidR="00635CC2" w:rsidRDefault="00635CC2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14:paraId="65A6FBC5" w14:textId="77777777" w:rsidR="00635CC2" w:rsidRDefault="00635CC2" w:rsidP="00635CC2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请求示例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35CC2" w14:paraId="2DA3364A" w14:textId="77777777" w:rsidTr="001A29D4">
        <w:tc>
          <w:tcPr>
            <w:tcW w:w="8522" w:type="dxa"/>
          </w:tcPr>
          <w:p w14:paraId="5215A27C" w14:textId="77777777" w:rsidR="00635CC2" w:rsidRDefault="00635CC2" w:rsidP="001A29D4">
            <w:r>
              <w:rPr>
                <w:rFonts w:hint="eastAsia"/>
              </w:rPr>
              <w:t>{</w:t>
            </w:r>
          </w:p>
          <w:p w14:paraId="23075ACC" w14:textId="77777777" w:rsidR="00635CC2" w:rsidRDefault="00635CC2" w:rsidP="001A29D4">
            <w:pPr>
              <w:ind w:firstLine="444"/>
            </w:pPr>
            <w:r>
              <w:rPr>
                <w:rFonts w:hint="eastAsia"/>
              </w:rPr>
              <w:t>"</w:t>
            </w:r>
            <w:r w:rsidRPr="00FF58FD">
              <w:t xml:space="preserve"> </w:t>
            </w:r>
            <w:r>
              <w:rPr>
                <w:rFonts w:hint="eastAsia"/>
              </w:rPr>
              <w:t xml:space="preserve">Name": </w:t>
            </w:r>
            <w:r>
              <w:t>“</w:t>
            </w:r>
            <w:r>
              <w:rPr>
                <w:rFonts w:hint="eastAsia"/>
              </w:rPr>
              <w:t>111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6C32FF3A" w14:textId="77777777" w:rsidR="00635CC2" w:rsidRDefault="00635CC2" w:rsidP="001A29D4">
            <w:pPr>
              <w:ind w:firstLine="444"/>
            </w:pPr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>:</w:t>
            </w:r>
            <w:hyperlink r:id="rId14" w:history="1">
              <w:r w:rsidRPr="007C3A32">
                <w:rPr>
                  <w:rStyle w:val="af6"/>
                  <w:rFonts w:hint="eastAsia"/>
                </w:rPr>
                <w:t>123@qq.com</w:t>
              </w:r>
            </w:hyperlink>
            <w:r>
              <w:rPr>
                <w:rFonts w:hint="eastAsia"/>
              </w:rPr>
              <w:t>,</w:t>
            </w:r>
          </w:p>
          <w:p w14:paraId="7B7639F8" w14:textId="71E66159" w:rsidR="00635CC2" w:rsidRDefault="00635CC2" w:rsidP="001A29D4">
            <w:pPr>
              <w:ind w:firstLine="444"/>
            </w:pPr>
            <w:r>
              <w:t>“</w:t>
            </w:r>
            <w:r>
              <w:rPr>
                <w:rFonts w:hint="eastAsia"/>
              </w:rPr>
              <w:t>role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:1</w:t>
            </w:r>
            <w:r>
              <w:rPr>
                <w:rFonts w:hint="eastAsia"/>
              </w:rPr>
              <w:t>，</w:t>
            </w:r>
          </w:p>
          <w:p w14:paraId="48569C5A" w14:textId="3C1F307E" w:rsidR="00635CC2" w:rsidRDefault="00635CC2" w:rsidP="001A29D4">
            <w:pPr>
              <w:ind w:firstLine="444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Password</w:t>
            </w:r>
            <w:r>
              <w:t>”</w:t>
            </w:r>
            <w:r>
              <w:rPr>
                <w:rFonts w:hint="eastAsia"/>
              </w:rPr>
              <w:t>:2222222a</w:t>
            </w:r>
          </w:p>
          <w:p w14:paraId="3C6C1DBF" w14:textId="4F302E6A" w:rsidR="00635CC2" w:rsidRPr="00635CC2" w:rsidRDefault="00635CC2" w:rsidP="001A29D4">
            <w:pPr>
              <w:ind w:firstLine="444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>:1</w:t>
            </w:r>
          </w:p>
          <w:p w14:paraId="019AE080" w14:textId="77777777" w:rsidR="00635CC2" w:rsidRDefault="00635CC2" w:rsidP="001A29D4">
            <w:r>
              <w:rPr>
                <w:rFonts w:hint="eastAsia"/>
              </w:rPr>
              <w:t xml:space="preserve">      }</w:t>
            </w:r>
          </w:p>
        </w:tc>
      </w:tr>
    </w:tbl>
    <w:p w14:paraId="696679AA" w14:textId="77777777" w:rsidR="00635CC2" w:rsidRDefault="00635CC2" w:rsidP="00635CC2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状态码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35CC2" w14:paraId="539F7263" w14:textId="77777777" w:rsidTr="001A29D4">
        <w:tc>
          <w:tcPr>
            <w:tcW w:w="4261" w:type="dxa"/>
          </w:tcPr>
          <w:p w14:paraId="1B5670B9" w14:textId="77777777" w:rsidR="00635CC2" w:rsidRDefault="00635CC2" w:rsidP="001A29D4">
            <w:pPr>
              <w:pStyle w:val="afa"/>
            </w:pPr>
            <w:r>
              <w:rPr>
                <w:rFonts w:hint="eastAsia"/>
              </w:rPr>
              <w:t>状态码</w:t>
            </w:r>
          </w:p>
        </w:tc>
        <w:tc>
          <w:tcPr>
            <w:tcW w:w="4261" w:type="dxa"/>
          </w:tcPr>
          <w:p w14:paraId="5E2F3209" w14:textId="77777777" w:rsidR="00635CC2" w:rsidRDefault="00635CC2" w:rsidP="001A29D4">
            <w:pPr>
              <w:pStyle w:val="afa"/>
            </w:pPr>
            <w:r>
              <w:rPr>
                <w:rFonts w:hint="eastAsia"/>
              </w:rPr>
              <w:t>说明</w:t>
            </w:r>
          </w:p>
        </w:tc>
      </w:tr>
      <w:tr w:rsidR="00635CC2" w14:paraId="2FC4E6BC" w14:textId="77777777" w:rsidTr="001A29D4">
        <w:tc>
          <w:tcPr>
            <w:tcW w:w="4261" w:type="dxa"/>
          </w:tcPr>
          <w:p w14:paraId="26F4281E" w14:textId="77777777" w:rsidR="00635CC2" w:rsidRDefault="00635CC2" w:rsidP="001A29D4">
            <w:pPr>
              <w:pStyle w:val="afa"/>
            </w:pPr>
            <w:r>
              <w:rPr>
                <w:rFonts w:hint="eastAsia"/>
              </w:rPr>
              <w:t>200</w:t>
            </w:r>
          </w:p>
        </w:tc>
        <w:tc>
          <w:tcPr>
            <w:tcW w:w="4261" w:type="dxa"/>
          </w:tcPr>
          <w:p w14:paraId="7FB3CCCE" w14:textId="77777777" w:rsidR="00635CC2" w:rsidRDefault="00635CC2" w:rsidP="001A29D4">
            <w:pPr>
              <w:pStyle w:val="afa"/>
            </w:pPr>
            <w:r>
              <w:rPr>
                <w:rFonts w:hint="eastAsia"/>
              </w:rPr>
              <w:t>表示响应成功。</w:t>
            </w:r>
          </w:p>
        </w:tc>
      </w:tr>
      <w:tr w:rsidR="00635CC2" w14:paraId="0C9B0BD9" w14:textId="77777777" w:rsidTr="001A29D4">
        <w:tc>
          <w:tcPr>
            <w:tcW w:w="4261" w:type="dxa"/>
          </w:tcPr>
          <w:p w14:paraId="2FD4835A" w14:textId="77777777" w:rsidR="00635CC2" w:rsidRDefault="00635CC2" w:rsidP="001A29D4">
            <w:pPr>
              <w:pStyle w:val="afa"/>
            </w:pPr>
            <w:r>
              <w:rPr>
                <w:rFonts w:hint="eastAsia"/>
              </w:rPr>
              <w:t>400</w:t>
            </w:r>
          </w:p>
        </w:tc>
        <w:tc>
          <w:tcPr>
            <w:tcW w:w="4261" w:type="dxa"/>
          </w:tcPr>
          <w:p w14:paraId="06BFF15C" w14:textId="77777777" w:rsidR="00635CC2" w:rsidRDefault="00635CC2" w:rsidP="001A29D4">
            <w:pPr>
              <w:pStyle w:val="afa"/>
            </w:pPr>
            <w:r>
              <w:rPr>
                <w:rFonts w:hint="eastAsia"/>
              </w:rPr>
              <w:t>表明提供的参数无效。</w:t>
            </w:r>
          </w:p>
        </w:tc>
      </w:tr>
    </w:tbl>
    <w:p w14:paraId="33224ADD" w14:textId="77777777" w:rsidR="00635CC2" w:rsidRDefault="00635CC2" w:rsidP="00635CC2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返回参数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76"/>
        <w:gridCol w:w="2430"/>
        <w:gridCol w:w="3816"/>
      </w:tblGrid>
      <w:tr w:rsidR="00635CC2" w14:paraId="5EDFD293" w14:textId="77777777" w:rsidTr="001A29D4">
        <w:tc>
          <w:tcPr>
            <w:tcW w:w="2276" w:type="dxa"/>
          </w:tcPr>
          <w:p w14:paraId="459EE19E" w14:textId="77777777" w:rsidR="00635CC2" w:rsidRDefault="00635CC2" w:rsidP="001A29D4">
            <w:pPr>
              <w:pStyle w:val="afa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430" w:type="dxa"/>
          </w:tcPr>
          <w:p w14:paraId="7B42425C" w14:textId="77777777" w:rsidR="00635CC2" w:rsidRDefault="00635CC2" w:rsidP="001A29D4">
            <w:pPr>
              <w:pStyle w:val="afa"/>
            </w:pPr>
            <w:r>
              <w:rPr>
                <w:rFonts w:hint="eastAsia"/>
              </w:rPr>
              <w:t>类型</w:t>
            </w:r>
          </w:p>
        </w:tc>
        <w:tc>
          <w:tcPr>
            <w:tcW w:w="3816" w:type="dxa"/>
          </w:tcPr>
          <w:p w14:paraId="37F8CD11" w14:textId="77777777" w:rsidR="00635CC2" w:rsidRDefault="00635CC2" w:rsidP="001A29D4">
            <w:pPr>
              <w:pStyle w:val="afa"/>
            </w:pPr>
            <w:r>
              <w:rPr>
                <w:rFonts w:hint="eastAsia"/>
              </w:rPr>
              <w:t>说明</w:t>
            </w:r>
          </w:p>
        </w:tc>
      </w:tr>
      <w:tr w:rsidR="00635CC2" w14:paraId="1E0855B6" w14:textId="77777777" w:rsidTr="001A29D4">
        <w:tc>
          <w:tcPr>
            <w:tcW w:w="2276" w:type="dxa"/>
          </w:tcPr>
          <w:p w14:paraId="4B9E4398" w14:textId="77777777" w:rsidR="00635CC2" w:rsidRDefault="00635CC2" w:rsidP="001A29D4">
            <w:pPr>
              <w:pStyle w:val="afa"/>
            </w:pPr>
            <w:r>
              <w:rPr>
                <w:rFonts w:hint="eastAsia"/>
              </w:rPr>
              <w:lastRenderedPageBreak/>
              <w:t>data</w:t>
            </w:r>
          </w:p>
        </w:tc>
        <w:tc>
          <w:tcPr>
            <w:tcW w:w="2430" w:type="dxa"/>
          </w:tcPr>
          <w:p w14:paraId="1193F12B" w14:textId="77777777" w:rsidR="00635CC2" w:rsidRDefault="00635CC2" w:rsidP="001A29D4">
            <w:pPr>
              <w:pStyle w:val="afa"/>
            </w:pPr>
            <w:r>
              <w:rPr>
                <w:rFonts w:asciiTheme="minorEastAsia" w:eastAsiaTheme="minorEastAsia" w:hAnsiTheme="minorEastAsia" w:cs="Segoe UI"/>
                <w:color w:val="0D0D0D"/>
                <w:sz w:val="19"/>
                <w:szCs w:val="19"/>
                <w:shd w:val="clear" w:color="auto" w:fill="FFFFFF"/>
              </w:rPr>
              <w:t>I</w:t>
            </w:r>
            <w:r>
              <w:rPr>
                <w:rFonts w:asciiTheme="minorEastAsia" w:eastAsiaTheme="minorEastAsia" w:hAnsiTheme="minorEastAsia" w:cs="Segoe UI" w:hint="eastAsia"/>
                <w:color w:val="0D0D0D"/>
                <w:sz w:val="19"/>
                <w:szCs w:val="19"/>
                <w:shd w:val="clear" w:color="auto" w:fill="FFFFFF"/>
              </w:rPr>
              <w:t>nterface</w:t>
            </w:r>
          </w:p>
        </w:tc>
        <w:tc>
          <w:tcPr>
            <w:tcW w:w="3816" w:type="dxa"/>
          </w:tcPr>
          <w:p w14:paraId="7397B504" w14:textId="77777777" w:rsidR="00635CC2" w:rsidRDefault="00635CC2" w:rsidP="001A29D4">
            <w:pPr>
              <w:pStyle w:val="afa"/>
            </w:pPr>
            <w:r>
              <w:rPr>
                <w:rFonts w:hint="eastAsia"/>
              </w:rPr>
              <w:t>存放例如用户信息或其他相关数据</w:t>
            </w:r>
          </w:p>
        </w:tc>
      </w:tr>
    </w:tbl>
    <w:p w14:paraId="40CCF950" w14:textId="77777777" w:rsidR="00635CC2" w:rsidRDefault="00635CC2" w:rsidP="00635CC2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返回示例</w:t>
      </w:r>
    </w:p>
    <w:p w14:paraId="128555DF" w14:textId="77777777" w:rsidR="00635CC2" w:rsidRDefault="00635CC2" w:rsidP="00635CC2">
      <w:r>
        <w:rPr>
          <w:rFonts w:hint="eastAsia"/>
        </w:rPr>
        <w:t>正常返回示例如下（</w:t>
      </w:r>
      <w:r>
        <w:rPr>
          <w:rFonts w:hint="eastAsia"/>
        </w:rPr>
        <w:t>JSON</w:t>
      </w:r>
      <w:r>
        <w:rPr>
          <w:rFonts w:hint="eastAsia"/>
        </w:rPr>
        <w:t>格式）：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35CC2" w14:paraId="41A3A06B" w14:textId="77777777" w:rsidTr="001A29D4">
        <w:tc>
          <w:tcPr>
            <w:tcW w:w="8522" w:type="dxa"/>
          </w:tcPr>
          <w:p w14:paraId="203BFD64" w14:textId="77777777" w:rsidR="00635CC2" w:rsidRDefault="00635CC2" w:rsidP="001A29D4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 xml:space="preserve">    "data":{</w:t>
            </w:r>
          </w:p>
          <w:p w14:paraId="701EDA14" w14:textId="77777777" w:rsidR="00635CC2" w:rsidRDefault="00635CC2" w:rsidP="001A29D4">
            <w:pPr>
              <w:ind w:firstLine="440"/>
            </w:pPr>
            <w:r>
              <w:rPr>
                <w:rFonts w:hint="eastAsia"/>
              </w:rPr>
              <w:t xml:space="preserve">  }</w:t>
            </w:r>
          </w:p>
          <w:p w14:paraId="6AA11B5D" w14:textId="77777777" w:rsidR="00635CC2" w:rsidRDefault="00635CC2" w:rsidP="001A29D4">
            <w:r>
              <w:rPr>
                <w:rFonts w:hint="eastAsia"/>
              </w:rPr>
              <w:t>}</w:t>
            </w:r>
          </w:p>
        </w:tc>
      </w:tr>
    </w:tbl>
    <w:p w14:paraId="3229C789" w14:textId="6AF8381E" w:rsidR="00635CC2" w:rsidRDefault="00635CC2" w:rsidP="00635CC2">
      <w:pPr>
        <w:pStyle w:val="3"/>
        <w:rPr>
          <w:rFonts w:hint="eastAsia"/>
        </w:rPr>
      </w:pPr>
      <w:r>
        <w:rPr>
          <w:rFonts w:hint="eastAsia"/>
        </w:rPr>
        <w:t>登出</w:t>
      </w:r>
    </w:p>
    <w:p w14:paraId="07D8A9B1" w14:textId="35DDC63E" w:rsidR="00635CC2" w:rsidRPr="00A6212B" w:rsidRDefault="00635CC2" w:rsidP="00635CC2">
      <w:r>
        <w:rPr>
          <w:rFonts w:hint="eastAsia"/>
        </w:rPr>
        <w:t>退出登录</w:t>
      </w:r>
    </w:p>
    <w:p w14:paraId="1DF29364" w14:textId="77777777" w:rsidR="00635CC2" w:rsidRDefault="00635CC2" w:rsidP="00635CC2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接口说明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626"/>
        <w:gridCol w:w="6896"/>
      </w:tblGrid>
      <w:tr w:rsidR="00635CC2" w14:paraId="34AB2EBE" w14:textId="77777777" w:rsidTr="001A29D4">
        <w:tc>
          <w:tcPr>
            <w:tcW w:w="1626" w:type="dxa"/>
          </w:tcPr>
          <w:p w14:paraId="7E0D1D9E" w14:textId="77777777" w:rsidR="00635CC2" w:rsidRDefault="00635CC2" w:rsidP="001A29D4">
            <w:pPr>
              <w:pStyle w:val="afa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96" w:type="dxa"/>
          </w:tcPr>
          <w:p w14:paraId="583642BD" w14:textId="23A8E1AE" w:rsidR="00635CC2" w:rsidRDefault="00635CC2" w:rsidP="001A29D4">
            <w:pPr>
              <w:pStyle w:val="afa"/>
            </w:pPr>
            <w:r>
              <w:rPr>
                <w:rFonts w:hint="eastAsia"/>
              </w:rPr>
              <w:t>http://localhost:8888</w:t>
            </w:r>
            <w:r w:rsidRPr="00635CC2">
              <w:t>/api/user/logout</w:t>
            </w:r>
          </w:p>
        </w:tc>
      </w:tr>
      <w:tr w:rsidR="00635CC2" w14:paraId="39E37268" w14:textId="77777777" w:rsidTr="001A29D4">
        <w:tc>
          <w:tcPr>
            <w:tcW w:w="1626" w:type="dxa"/>
          </w:tcPr>
          <w:p w14:paraId="262CFFF3" w14:textId="77777777" w:rsidR="00635CC2" w:rsidRDefault="00635CC2" w:rsidP="001A29D4">
            <w:pPr>
              <w:pStyle w:val="afa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6896" w:type="dxa"/>
          </w:tcPr>
          <w:p w14:paraId="2763C759" w14:textId="77777777" w:rsidR="00635CC2" w:rsidRDefault="00635CC2" w:rsidP="001A29D4">
            <w:pPr>
              <w:pStyle w:val="afa"/>
            </w:pPr>
            <w:r>
              <w:rPr>
                <w:rFonts w:hint="eastAsia"/>
              </w:rPr>
              <w:t>POST</w:t>
            </w:r>
          </w:p>
        </w:tc>
      </w:tr>
      <w:tr w:rsidR="00635CC2" w14:paraId="433C5BBC" w14:textId="77777777" w:rsidTr="001A29D4">
        <w:tc>
          <w:tcPr>
            <w:tcW w:w="1626" w:type="dxa"/>
          </w:tcPr>
          <w:p w14:paraId="65A8C7C9" w14:textId="77777777" w:rsidR="00635CC2" w:rsidRDefault="00635CC2" w:rsidP="001A29D4">
            <w:pPr>
              <w:pStyle w:val="afa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返回格式</w:t>
            </w:r>
          </w:p>
        </w:tc>
        <w:tc>
          <w:tcPr>
            <w:tcW w:w="6896" w:type="dxa"/>
          </w:tcPr>
          <w:p w14:paraId="17055937" w14:textId="77777777" w:rsidR="00635CC2" w:rsidRDefault="00635CC2" w:rsidP="001A29D4">
            <w:pPr>
              <w:pStyle w:val="afa"/>
            </w:pPr>
            <w:r>
              <w:rPr>
                <w:rFonts w:hint="eastAsia"/>
              </w:rPr>
              <w:t>application/json</w:t>
            </w:r>
          </w:p>
        </w:tc>
      </w:tr>
      <w:tr w:rsidR="00635CC2" w14:paraId="747DFD8B" w14:textId="77777777" w:rsidTr="001A29D4">
        <w:tc>
          <w:tcPr>
            <w:tcW w:w="1626" w:type="dxa"/>
          </w:tcPr>
          <w:p w14:paraId="7D982372" w14:textId="77777777" w:rsidR="00635CC2" w:rsidRDefault="00635CC2" w:rsidP="001A29D4">
            <w:pPr>
              <w:pStyle w:val="afa"/>
            </w:pPr>
            <w:r>
              <w:rPr>
                <w:rFonts w:hint="eastAsia"/>
              </w:rPr>
              <w:t>是否需要登录</w:t>
            </w:r>
          </w:p>
        </w:tc>
        <w:tc>
          <w:tcPr>
            <w:tcW w:w="6896" w:type="dxa"/>
          </w:tcPr>
          <w:p w14:paraId="5094B8AF" w14:textId="77777777" w:rsidR="00635CC2" w:rsidRDefault="00635CC2" w:rsidP="001A29D4">
            <w:pPr>
              <w:pStyle w:val="afa"/>
            </w:pPr>
            <w:r>
              <w:rPr>
                <w:rFonts w:hint="eastAsia"/>
              </w:rPr>
              <w:t>是</w:t>
            </w:r>
          </w:p>
        </w:tc>
      </w:tr>
    </w:tbl>
    <w:p w14:paraId="2074B3E3" w14:textId="77777777" w:rsidR="00635CC2" w:rsidRDefault="00635CC2" w:rsidP="00635CC2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请求参数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6"/>
        <w:gridCol w:w="1150"/>
        <w:gridCol w:w="1120"/>
        <w:gridCol w:w="1130"/>
        <w:gridCol w:w="3670"/>
      </w:tblGrid>
      <w:tr w:rsidR="00635CC2" w14:paraId="67BBAA7D" w14:textId="77777777" w:rsidTr="001A29D4">
        <w:tc>
          <w:tcPr>
            <w:tcW w:w="1446" w:type="dxa"/>
            <w:tcBorders>
              <w:bottom w:val="single" w:sz="4" w:space="0" w:color="auto"/>
            </w:tcBorders>
          </w:tcPr>
          <w:p w14:paraId="3825BEA4" w14:textId="77777777" w:rsidR="00635CC2" w:rsidRDefault="00635CC2" w:rsidP="001A29D4">
            <w:pPr>
              <w:pStyle w:val="afa"/>
            </w:pPr>
            <w:r>
              <w:rPr>
                <w:rFonts w:hint="eastAsia"/>
              </w:rPr>
              <w:t>参数字段</w:t>
            </w:r>
          </w:p>
        </w:tc>
        <w:tc>
          <w:tcPr>
            <w:tcW w:w="1150" w:type="dxa"/>
            <w:tcBorders>
              <w:bottom w:val="single" w:sz="4" w:space="0" w:color="auto"/>
            </w:tcBorders>
          </w:tcPr>
          <w:p w14:paraId="1B0F75BE" w14:textId="77777777" w:rsidR="00635CC2" w:rsidRDefault="00635CC2" w:rsidP="001A29D4">
            <w:pPr>
              <w:pStyle w:val="afa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1120" w:type="dxa"/>
            <w:tcBorders>
              <w:bottom w:val="single" w:sz="4" w:space="0" w:color="auto"/>
            </w:tcBorders>
          </w:tcPr>
          <w:p w14:paraId="3B24BD89" w14:textId="77777777" w:rsidR="00635CC2" w:rsidRDefault="00635CC2" w:rsidP="001A29D4">
            <w:pPr>
              <w:pStyle w:val="afa"/>
            </w:pPr>
            <w:r>
              <w:rPr>
                <w:rFonts w:hint="eastAsia"/>
              </w:rPr>
              <w:t>传参方式</w:t>
            </w:r>
          </w:p>
        </w:tc>
        <w:tc>
          <w:tcPr>
            <w:tcW w:w="1130" w:type="dxa"/>
            <w:tcBorders>
              <w:bottom w:val="single" w:sz="4" w:space="0" w:color="auto"/>
            </w:tcBorders>
          </w:tcPr>
          <w:p w14:paraId="0B87FD80" w14:textId="77777777" w:rsidR="00635CC2" w:rsidRDefault="00635CC2" w:rsidP="001A29D4">
            <w:pPr>
              <w:pStyle w:val="afa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3670" w:type="dxa"/>
            <w:tcBorders>
              <w:bottom w:val="single" w:sz="4" w:space="0" w:color="auto"/>
            </w:tcBorders>
          </w:tcPr>
          <w:p w14:paraId="7B14CAF9" w14:textId="77777777" w:rsidR="00635CC2" w:rsidRDefault="00635CC2" w:rsidP="001A29D4">
            <w:pPr>
              <w:pStyle w:val="afa"/>
            </w:pPr>
            <w:r>
              <w:rPr>
                <w:rFonts w:hint="eastAsia"/>
              </w:rPr>
              <w:t>说明</w:t>
            </w:r>
          </w:p>
        </w:tc>
      </w:tr>
    </w:tbl>
    <w:p w14:paraId="4FB1D691" w14:textId="77777777" w:rsidR="00635CC2" w:rsidRDefault="00635CC2" w:rsidP="00635CC2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请求示例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35CC2" w14:paraId="3B137DE6" w14:textId="77777777" w:rsidTr="001A29D4">
        <w:tc>
          <w:tcPr>
            <w:tcW w:w="8522" w:type="dxa"/>
          </w:tcPr>
          <w:p w14:paraId="7481604C" w14:textId="77777777" w:rsidR="00635CC2" w:rsidRDefault="00635CC2" w:rsidP="001A29D4">
            <w:r>
              <w:rPr>
                <w:rFonts w:hint="eastAsia"/>
              </w:rPr>
              <w:t>{</w:t>
            </w:r>
          </w:p>
          <w:p w14:paraId="323F224C" w14:textId="77777777" w:rsidR="00635CC2" w:rsidRDefault="00635CC2" w:rsidP="001A29D4">
            <w:r>
              <w:rPr>
                <w:rFonts w:hint="eastAsia"/>
              </w:rPr>
              <w:t xml:space="preserve">      }</w:t>
            </w:r>
          </w:p>
        </w:tc>
      </w:tr>
    </w:tbl>
    <w:p w14:paraId="75D1B48C" w14:textId="77777777" w:rsidR="00635CC2" w:rsidRDefault="00635CC2" w:rsidP="00635CC2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状态码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35CC2" w14:paraId="58E357C1" w14:textId="77777777" w:rsidTr="001A29D4">
        <w:tc>
          <w:tcPr>
            <w:tcW w:w="4261" w:type="dxa"/>
          </w:tcPr>
          <w:p w14:paraId="09085074" w14:textId="77777777" w:rsidR="00635CC2" w:rsidRDefault="00635CC2" w:rsidP="001A29D4">
            <w:pPr>
              <w:pStyle w:val="afa"/>
            </w:pPr>
            <w:r>
              <w:rPr>
                <w:rFonts w:hint="eastAsia"/>
              </w:rPr>
              <w:t>状态码</w:t>
            </w:r>
          </w:p>
        </w:tc>
        <w:tc>
          <w:tcPr>
            <w:tcW w:w="4261" w:type="dxa"/>
          </w:tcPr>
          <w:p w14:paraId="1F0333B5" w14:textId="77777777" w:rsidR="00635CC2" w:rsidRDefault="00635CC2" w:rsidP="001A29D4">
            <w:pPr>
              <w:pStyle w:val="afa"/>
            </w:pPr>
            <w:r>
              <w:rPr>
                <w:rFonts w:hint="eastAsia"/>
              </w:rPr>
              <w:t>说明</w:t>
            </w:r>
          </w:p>
        </w:tc>
      </w:tr>
      <w:tr w:rsidR="00635CC2" w14:paraId="66E6C00F" w14:textId="77777777" w:rsidTr="001A29D4">
        <w:tc>
          <w:tcPr>
            <w:tcW w:w="4261" w:type="dxa"/>
          </w:tcPr>
          <w:p w14:paraId="24AA7F60" w14:textId="77777777" w:rsidR="00635CC2" w:rsidRDefault="00635CC2" w:rsidP="001A29D4">
            <w:pPr>
              <w:pStyle w:val="afa"/>
            </w:pPr>
            <w:r>
              <w:rPr>
                <w:rFonts w:hint="eastAsia"/>
              </w:rPr>
              <w:t>200</w:t>
            </w:r>
          </w:p>
        </w:tc>
        <w:tc>
          <w:tcPr>
            <w:tcW w:w="4261" w:type="dxa"/>
          </w:tcPr>
          <w:p w14:paraId="3BE54DCF" w14:textId="77777777" w:rsidR="00635CC2" w:rsidRDefault="00635CC2" w:rsidP="001A29D4">
            <w:pPr>
              <w:pStyle w:val="afa"/>
            </w:pPr>
            <w:r>
              <w:rPr>
                <w:rFonts w:hint="eastAsia"/>
              </w:rPr>
              <w:t>表示响应成功。</w:t>
            </w:r>
          </w:p>
        </w:tc>
      </w:tr>
      <w:tr w:rsidR="00635CC2" w14:paraId="1A5102EA" w14:textId="77777777" w:rsidTr="001A29D4">
        <w:tc>
          <w:tcPr>
            <w:tcW w:w="4261" w:type="dxa"/>
          </w:tcPr>
          <w:p w14:paraId="3D62F2B0" w14:textId="77777777" w:rsidR="00635CC2" w:rsidRDefault="00635CC2" w:rsidP="001A29D4">
            <w:pPr>
              <w:pStyle w:val="afa"/>
            </w:pPr>
            <w:r>
              <w:rPr>
                <w:rFonts w:hint="eastAsia"/>
              </w:rPr>
              <w:t>400</w:t>
            </w:r>
          </w:p>
        </w:tc>
        <w:tc>
          <w:tcPr>
            <w:tcW w:w="4261" w:type="dxa"/>
          </w:tcPr>
          <w:p w14:paraId="180531B7" w14:textId="77777777" w:rsidR="00635CC2" w:rsidRDefault="00635CC2" w:rsidP="001A29D4">
            <w:pPr>
              <w:pStyle w:val="afa"/>
            </w:pPr>
            <w:r>
              <w:rPr>
                <w:rFonts w:hint="eastAsia"/>
              </w:rPr>
              <w:t>表明提供的参数无效。</w:t>
            </w:r>
          </w:p>
        </w:tc>
      </w:tr>
    </w:tbl>
    <w:p w14:paraId="30E97EC9" w14:textId="77777777" w:rsidR="00635CC2" w:rsidRDefault="00635CC2" w:rsidP="00635CC2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返回参数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76"/>
        <w:gridCol w:w="2430"/>
        <w:gridCol w:w="3816"/>
      </w:tblGrid>
      <w:tr w:rsidR="00635CC2" w14:paraId="48DBD368" w14:textId="77777777" w:rsidTr="001A29D4">
        <w:tc>
          <w:tcPr>
            <w:tcW w:w="2276" w:type="dxa"/>
          </w:tcPr>
          <w:p w14:paraId="08B1AC35" w14:textId="77777777" w:rsidR="00635CC2" w:rsidRDefault="00635CC2" w:rsidP="001A29D4">
            <w:pPr>
              <w:pStyle w:val="afa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430" w:type="dxa"/>
          </w:tcPr>
          <w:p w14:paraId="23280FCC" w14:textId="77777777" w:rsidR="00635CC2" w:rsidRDefault="00635CC2" w:rsidP="001A29D4">
            <w:pPr>
              <w:pStyle w:val="afa"/>
            </w:pPr>
            <w:r>
              <w:rPr>
                <w:rFonts w:hint="eastAsia"/>
              </w:rPr>
              <w:t>类型</w:t>
            </w:r>
          </w:p>
        </w:tc>
        <w:tc>
          <w:tcPr>
            <w:tcW w:w="3816" w:type="dxa"/>
          </w:tcPr>
          <w:p w14:paraId="52F2D4D5" w14:textId="77777777" w:rsidR="00635CC2" w:rsidRDefault="00635CC2" w:rsidP="001A29D4">
            <w:pPr>
              <w:pStyle w:val="afa"/>
            </w:pPr>
            <w:r>
              <w:rPr>
                <w:rFonts w:hint="eastAsia"/>
              </w:rPr>
              <w:t>说明</w:t>
            </w:r>
          </w:p>
        </w:tc>
      </w:tr>
      <w:tr w:rsidR="00635CC2" w14:paraId="122B879A" w14:textId="77777777" w:rsidTr="001A29D4">
        <w:tc>
          <w:tcPr>
            <w:tcW w:w="2276" w:type="dxa"/>
          </w:tcPr>
          <w:p w14:paraId="344A296E" w14:textId="77777777" w:rsidR="00635CC2" w:rsidRDefault="00635CC2" w:rsidP="001A29D4">
            <w:pPr>
              <w:pStyle w:val="afa"/>
            </w:pPr>
            <w:r>
              <w:rPr>
                <w:rFonts w:hint="eastAsia"/>
              </w:rPr>
              <w:t>data</w:t>
            </w:r>
          </w:p>
        </w:tc>
        <w:tc>
          <w:tcPr>
            <w:tcW w:w="2430" w:type="dxa"/>
          </w:tcPr>
          <w:p w14:paraId="1C2422FA" w14:textId="77777777" w:rsidR="00635CC2" w:rsidRDefault="00635CC2" w:rsidP="001A29D4">
            <w:pPr>
              <w:pStyle w:val="afa"/>
            </w:pPr>
            <w:r>
              <w:rPr>
                <w:rFonts w:asciiTheme="minorEastAsia" w:eastAsiaTheme="minorEastAsia" w:hAnsiTheme="minorEastAsia" w:cs="Segoe UI"/>
                <w:color w:val="0D0D0D"/>
                <w:sz w:val="19"/>
                <w:szCs w:val="19"/>
                <w:shd w:val="clear" w:color="auto" w:fill="FFFFFF"/>
              </w:rPr>
              <w:t>I</w:t>
            </w:r>
            <w:r>
              <w:rPr>
                <w:rFonts w:asciiTheme="minorEastAsia" w:eastAsiaTheme="minorEastAsia" w:hAnsiTheme="minorEastAsia" w:cs="Segoe UI" w:hint="eastAsia"/>
                <w:color w:val="0D0D0D"/>
                <w:sz w:val="19"/>
                <w:szCs w:val="19"/>
                <w:shd w:val="clear" w:color="auto" w:fill="FFFFFF"/>
              </w:rPr>
              <w:t>nterface</w:t>
            </w:r>
          </w:p>
        </w:tc>
        <w:tc>
          <w:tcPr>
            <w:tcW w:w="3816" w:type="dxa"/>
          </w:tcPr>
          <w:p w14:paraId="315E8545" w14:textId="77777777" w:rsidR="00635CC2" w:rsidRDefault="00635CC2" w:rsidP="001A29D4">
            <w:pPr>
              <w:pStyle w:val="afa"/>
            </w:pPr>
            <w:r>
              <w:rPr>
                <w:rFonts w:hint="eastAsia"/>
              </w:rPr>
              <w:t>存放例如用户信息或其他相关数据</w:t>
            </w:r>
          </w:p>
        </w:tc>
      </w:tr>
    </w:tbl>
    <w:p w14:paraId="2AFDE920" w14:textId="77777777" w:rsidR="00635CC2" w:rsidRDefault="00635CC2" w:rsidP="00635CC2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返回示例</w:t>
      </w:r>
    </w:p>
    <w:p w14:paraId="69E543B8" w14:textId="77777777" w:rsidR="00635CC2" w:rsidRDefault="00635CC2" w:rsidP="00635CC2">
      <w:r>
        <w:rPr>
          <w:rFonts w:hint="eastAsia"/>
        </w:rPr>
        <w:t>正常返回示例如下（</w:t>
      </w:r>
      <w:r>
        <w:rPr>
          <w:rFonts w:hint="eastAsia"/>
        </w:rPr>
        <w:t>JSON</w:t>
      </w:r>
      <w:r>
        <w:rPr>
          <w:rFonts w:hint="eastAsia"/>
        </w:rPr>
        <w:t>格式）：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35CC2" w14:paraId="335043A4" w14:textId="77777777" w:rsidTr="001A29D4">
        <w:tc>
          <w:tcPr>
            <w:tcW w:w="8522" w:type="dxa"/>
          </w:tcPr>
          <w:p w14:paraId="1B63D48B" w14:textId="77777777" w:rsidR="00635CC2" w:rsidRDefault="00635CC2" w:rsidP="001A29D4">
            <w:r>
              <w:rPr>
                <w:rFonts w:hint="eastAsia"/>
              </w:rPr>
              <w:lastRenderedPageBreak/>
              <w:t>{</w:t>
            </w:r>
            <w:r>
              <w:rPr>
                <w:rFonts w:hint="eastAsia"/>
              </w:rPr>
              <w:br/>
              <w:t xml:space="preserve">    "data":{</w:t>
            </w:r>
          </w:p>
          <w:p w14:paraId="143E9785" w14:textId="77777777" w:rsidR="00635CC2" w:rsidRPr="00635CC2" w:rsidRDefault="00635CC2" w:rsidP="00635CC2">
            <w:r>
              <w:rPr>
                <w:rFonts w:hint="eastAsia"/>
              </w:rPr>
              <w:t xml:space="preserve">        </w:t>
            </w:r>
            <w:r w:rsidRPr="00635CC2">
              <w:t>Msg string `json:"msg"`</w:t>
            </w:r>
          </w:p>
          <w:p w14:paraId="5FDDA525" w14:textId="40477FCA" w:rsidR="00635CC2" w:rsidRDefault="00635CC2" w:rsidP="001A29D4">
            <w:pPr>
              <w:ind w:firstLine="440"/>
            </w:pPr>
            <w:r>
              <w:rPr>
                <w:rFonts w:hint="eastAsia"/>
              </w:rPr>
              <w:t xml:space="preserve">  }</w:t>
            </w:r>
          </w:p>
          <w:p w14:paraId="551575AD" w14:textId="77777777" w:rsidR="00635CC2" w:rsidRDefault="00635CC2" w:rsidP="001A29D4">
            <w:r>
              <w:rPr>
                <w:rFonts w:hint="eastAsia"/>
              </w:rPr>
              <w:t>}</w:t>
            </w:r>
          </w:p>
        </w:tc>
      </w:tr>
    </w:tbl>
    <w:p w14:paraId="2F076D28" w14:textId="1EACE337" w:rsidR="005E55F6" w:rsidRDefault="00837CD0">
      <w:pPr>
        <w:pStyle w:val="2"/>
      </w:pPr>
      <w:r>
        <w:rPr>
          <w:rFonts w:hint="eastAsia"/>
        </w:rPr>
        <w:t>印章</w:t>
      </w:r>
      <w:r w:rsidR="00000000">
        <w:rPr>
          <w:rFonts w:hint="eastAsia"/>
        </w:rPr>
        <w:t>模块</w:t>
      </w:r>
      <w:bookmarkEnd w:id="16"/>
    </w:p>
    <w:p w14:paraId="4AF370B2" w14:textId="4FABDE02" w:rsidR="005E55F6" w:rsidRDefault="00837CD0">
      <w:pPr>
        <w:pStyle w:val="3"/>
      </w:pPr>
      <w:r>
        <w:rPr>
          <w:rFonts w:hint="eastAsia"/>
        </w:rPr>
        <w:t>更新印章状态</w:t>
      </w:r>
    </w:p>
    <w:p w14:paraId="78373C58" w14:textId="08E554A5" w:rsidR="005E55F6" w:rsidRDefault="00837CD0">
      <w:r>
        <w:rPr>
          <w:rFonts w:hint="eastAsia"/>
        </w:rPr>
        <w:t>更新印章状态</w:t>
      </w:r>
    </w:p>
    <w:p w14:paraId="7A12FA72" w14:textId="77777777" w:rsidR="005E55F6" w:rsidRDefault="00000000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接口说明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626"/>
        <w:gridCol w:w="6896"/>
      </w:tblGrid>
      <w:tr w:rsidR="005E55F6" w14:paraId="29FA33AB" w14:textId="77777777">
        <w:tc>
          <w:tcPr>
            <w:tcW w:w="1626" w:type="dxa"/>
          </w:tcPr>
          <w:p w14:paraId="451ED8A1" w14:textId="77777777" w:rsidR="005E55F6" w:rsidRDefault="00000000">
            <w:pPr>
              <w:pStyle w:val="afa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96" w:type="dxa"/>
          </w:tcPr>
          <w:p w14:paraId="4B698403" w14:textId="5C0AB044" w:rsidR="005E55F6" w:rsidRDefault="00837CD0">
            <w:pPr>
              <w:pStyle w:val="afa"/>
            </w:pPr>
            <w:r>
              <w:rPr>
                <w:rFonts w:hint="eastAsia"/>
              </w:rPr>
              <w:t>http://localhost:8888</w:t>
            </w:r>
            <w:r w:rsidRPr="00837CD0">
              <w:t>/api/seal/UpdateState</w:t>
            </w:r>
          </w:p>
        </w:tc>
      </w:tr>
      <w:tr w:rsidR="005E55F6" w14:paraId="0F30FC5D" w14:textId="77777777">
        <w:tc>
          <w:tcPr>
            <w:tcW w:w="1626" w:type="dxa"/>
          </w:tcPr>
          <w:p w14:paraId="7E9CF305" w14:textId="77777777" w:rsidR="005E55F6" w:rsidRDefault="00000000">
            <w:pPr>
              <w:pStyle w:val="afa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6896" w:type="dxa"/>
          </w:tcPr>
          <w:p w14:paraId="66240717" w14:textId="644FAC03" w:rsidR="005E55F6" w:rsidRDefault="00837CD0">
            <w:pPr>
              <w:pStyle w:val="afa"/>
            </w:pPr>
            <w:r>
              <w:rPr>
                <w:rFonts w:hint="eastAsia"/>
              </w:rPr>
              <w:t>Post</w:t>
            </w:r>
          </w:p>
        </w:tc>
      </w:tr>
      <w:tr w:rsidR="005E55F6" w14:paraId="6451E426" w14:textId="77777777">
        <w:tc>
          <w:tcPr>
            <w:tcW w:w="1626" w:type="dxa"/>
          </w:tcPr>
          <w:p w14:paraId="654E2AB0" w14:textId="77777777" w:rsidR="005E55F6" w:rsidRDefault="00000000">
            <w:pPr>
              <w:pStyle w:val="afa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返回格式</w:t>
            </w:r>
          </w:p>
        </w:tc>
        <w:tc>
          <w:tcPr>
            <w:tcW w:w="6896" w:type="dxa"/>
          </w:tcPr>
          <w:p w14:paraId="02C896E8" w14:textId="77777777" w:rsidR="005E55F6" w:rsidRDefault="00000000">
            <w:pPr>
              <w:pStyle w:val="afa"/>
            </w:pPr>
            <w:r>
              <w:rPr>
                <w:rFonts w:hint="eastAsia"/>
              </w:rPr>
              <w:t>application/json</w:t>
            </w:r>
          </w:p>
        </w:tc>
      </w:tr>
      <w:tr w:rsidR="005E55F6" w14:paraId="77117108" w14:textId="77777777">
        <w:tc>
          <w:tcPr>
            <w:tcW w:w="1626" w:type="dxa"/>
          </w:tcPr>
          <w:p w14:paraId="34AA638B" w14:textId="77777777" w:rsidR="005E55F6" w:rsidRDefault="00000000">
            <w:pPr>
              <w:pStyle w:val="afa"/>
            </w:pPr>
            <w:r>
              <w:rPr>
                <w:rFonts w:hint="eastAsia"/>
              </w:rPr>
              <w:t>是否需要登录</w:t>
            </w:r>
          </w:p>
        </w:tc>
        <w:tc>
          <w:tcPr>
            <w:tcW w:w="6896" w:type="dxa"/>
          </w:tcPr>
          <w:p w14:paraId="07B99EE5" w14:textId="77777777" w:rsidR="005E55F6" w:rsidRDefault="00000000">
            <w:pPr>
              <w:pStyle w:val="afa"/>
            </w:pPr>
            <w:r>
              <w:rPr>
                <w:rFonts w:hint="eastAsia"/>
              </w:rPr>
              <w:t>是</w:t>
            </w:r>
          </w:p>
        </w:tc>
      </w:tr>
    </w:tbl>
    <w:p w14:paraId="732A48CC" w14:textId="77777777" w:rsidR="005E55F6" w:rsidRDefault="00000000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请求参数</w:t>
      </w:r>
    </w:p>
    <w:tbl>
      <w:tblPr>
        <w:tblW w:w="85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6"/>
        <w:gridCol w:w="1210"/>
        <w:gridCol w:w="1270"/>
        <w:gridCol w:w="1430"/>
        <w:gridCol w:w="3140"/>
      </w:tblGrid>
      <w:tr w:rsidR="005E55F6" w14:paraId="7204372B" w14:textId="77777777">
        <w:tc>
          <w:tcPr>
            <w:tcW w:w="1506" w:type="dxa"/>
            <w:tcBorders>
              <w:bottom w:val="single" w:sz="4" w:space="0" w:color="auto"/>
            </w:tcBorders>
          </w:tcPr>
          <w:p w14:paraId="3837B4EB" w14:textId="77777777" w:rsidR="005E55F6" w:rsidRDefault="00000000">
            <w:pPr>
              <w:pStyle w:val="afa"/>
            </w:pPr>
            <w:r>
              <w:rPr>
                <w:rFonts w:hint="eastAsia"/>
              </w:rPr>
              <w:t>参数字段</w:t>
            </w:r>
          </w:p>
        </w:tc>
        <w:tc>
          <w:tcPr>
            <w:tcW w:w="1210" w:type="dxa"/>
            <w:tcBorders>
              <w:bottom w:val="single" w:sz="4" w:space="0" w:color="auto"/>
            </w:tcBorders>
          </w:tcPr>
          <w:p w14:paraId="4C246A1F" w14:textId="77777777" w:rsidR="005E55F6" w:rsidRDefault="00000000">
            <w:pPr>
              <w:pStyle w:val="afa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1270" w:type="dxa"/>
            <w:tcBorders>
              <w:bottom w:val="single" w:sz="4" w:space="0" w:color="auto"/>
            </w:tcBorders>
          </w:tcPr>
          <w:p w14:paraId="2C07FD6E" w14:textId="77777777" w:rsidR="005E55F6" w:rsidRDefault="00000000">
            <w:pPr>
              <w:pStyle w:val="afa"/>
            </w:pPr>
            <w:r>
              <w:rPr>
                <w:rFonts w:hint="eastAsia"/>
              </w:rPr>
              <w:t>传参方式</w:t>
            </w:r>
          </w:p>
        </w:tc>
        <w:tc>
          <w:tcPr>
            <w:tcW w:w="1430" w:type="dxa"/>
            <w:tcBorders>
              <w:bottom w:val="single" w:sz="4" w:space="0" w:color="auto"/>
            </w:tcBorders>
          </w:tcPr>
          <w:p w14:paraId="49923A74" w14:textId="77777777" w:rsidR="005E55F6" w:rsidRDefault="00000000">
            <w:pPr>
              <w:pStyle w:val="afa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3140" w:type="dxa"/>
            <w:tcBorders>
              <w:bottom w:val="single" w:sz="4" w:space="0" w:color="auto"/>
            </w:tcBorders>
          </w:tcPr>
          <w:p w14:paraId="09D957A6" w14:textId="77777777" w:rsidR="005E55F6" w:rsidRDefault="00000000">
            <w:pPr>
              <w:pStyle w:val="afa"/>
            </w:pPr>
            <w:r>
              <w:rPr>
                <w:rFonts w:hint="eastAsia"/>
              </w:rPr>
              <w:t>说明</w:t>
            </w:r>
          </w:p>
        </w:tc>
      </w:tr>
      <w:tr w:rsidR="005E55F6" w14:paraId="2508AD99" w14:textId="77777777">
        <w:tc>
          <w:tcPr>
            <w:tcW w:w="1506" w:type="dxa"/>
          </w:tcPr>
          <w:p w14:paraId="26C571D8" w14:textId="034522EF" w:rsidR="005E55F6" w:rsidRDefault="00837CD0">
            <w:pPr>
              <w:pStyle w:val="afa"/>
            </w:pPr>
            <w:r>
              <w:rPr>
                <w:rFonts w:hint="eastAsia"/>
              </w:rPr>
              <w:t>ID</w:t>
            </w:r>
          </w:p>
        </w:tc>
        <w:tc>
          <w:tcPr>
            <w:tcW w:w="1210" w:type="dxa"/>
          </w:tcPr>
          <w:p w14:paraId="7FAD43CE" w14:textId="77777777" w:rsidR="005E55F6" w:rsidRDefault="00000000">
            <w:pPr>
              <w:pStyle w:val="afa"/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350F3BF5" w14:textId="0A4F8FD8" w:rsidR="005E55F6" w:rsidRDefault="00837CD0">
            <w:pPr>
              <w:pStyle w:val="afa"/>
            </w:pPr>
            <w:r>
              <w:rPr>
                <w:rFonts w:hint="eastAsia"/>
              </w:rPr>
              <w:t>JSON</w:t>
            </w:r>
          </w:p>
        </w:tc>
        <w:tc>
          <w:tcPr>
            <w:tcW w:w="1430" w:type="dxa"/>
          </w:tcPr>
          <w:p w14:paraId="247C053D" w14:textId="1216F3AA" w:rsidR="005E55F6" w:rsidRDefault="00837CD0">
            <w:pPr>
              <w:pStyle w:val="afa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140" w:type="dxa"/>
          </w:tcPr>
          <w:p w14:paraId="44E1C9D4" w14:textId="4B3A926B" w:rsidR="005E55F6" w:rsidRDefault="00837CD0">
            <w:pPr>
              <w:pStyle w:val="afa"/>
            </w:pPr>
            <w:r>
              <w:rPr>
                <w:rFonts w:hint="eastAsia"/>
              </w:rPr>
              <w:t>印章</w:t>
            </w:r>
            <w:r>
              <w:rPr>
                <w:rFonts w:hint="eastAsia"/>
              </w:rPr>
              <w:t>id</w:t>
            </w:r>
          </w:p>
        </w:tc>
      </w:tr>
      <w:tr w:rsidR="005E55F6" w14:paraId="741D8CB5" w14:textId="77777777">
        <w:tc>
          <w:tcPr>
            <w:tcW w:w="1506" w:type="dxa"/>
          </w:tcPr>
          <w:p w14:paraId="58F8896B" w14:textId="499A5D7B" w:rsidR="005E55F6" w:rsidRDefault="00837CD0">
            <w:pPr>
              <w:pStyle w:val="afa"/>
            </w:pPr>
            <w:r>
              <w:rPr>
                <w:rFonts w:hint="eastAsia"/>
              </w:rPr>
              <w:t>State</w:t>
            </w:r>
          </w:p>
        </w:tc>
        <w:tc>
          <w:tcPr>
            <w:tcW w:w="1210" w:type="dxa"/>
          </w:tcPr>
          <w:p w14:paraId="51BCA89C" w14:textId="77777777" w:rsidR="005E55F6" w:rsidRDefault="00000000">
            <w:pPr>
              <w:pStyle w:val="afa"/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4D9D413D" w14:textId="3DB48EE4" w:rsidR="005E55F6" w:rsidRDefault="00837CD0">
            <w:pPr>
              <w:pStyle w:val="afa"/>
            </w:pPr>
            <w:r>
              <w:rPr>
                <w:rFonts w:hint="eastAsia"/>
              </w:rPr>
              <w:t>JSON</w:t>
            </w:r>
          </w:p>
        </w:tc>
        <w:tc>
          <w:tcPr>
            <w:tcW w:w="1430" w:type="dxa"/>
          </w:tcPr>
          <w:p w14:paraId="24DC8F76" w14:textId="1EA2E6FA" w:rsidR="005E55F6" w:rsidRDefault="00837CD0">
            <w:pPr>
              <w:pStyle w:val="afa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140" w:type="dxa"/>
          </w:tcPr>
          <w:p w14:paraId="3C787497" w14:textId="46789C91" w:rsidR="005E55F6" w:rsidRDefault="00837CD0">
            <w:pPr>
              <w:pStyle w:val="afa"/>
            </w:pPr>
            <w:r>
              <w:rPr>
                <w:rFonts w:hint="eastAsia"/>
              </w:rPr>
              <w:t>印章状态</w:t>
            </w:r>
          </w:p>
        </w:tc>
      </w:tr>
    </w:tbl>
    <w:p w14:paraId="11718847" w14:textId="77777777" w:rsidR="005E55F6" w:rsidRDefault="00000000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请求示例（可选）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E55F6" w14:paraId="1C6235E3" w14:textId="77777777">
        <w:tc>
          <w:tcPr>
            <w:tcW w:w="8522" w:type="dxa"/>
          </w:tcPr>
          <w:p w14:paraId="4B85D333" w14:textId="77777777" w:rsidR="005E55F6" w:rsidRDefault="00000000">
            <w:r>
              <w:rPr>
                <w:rFonts w:hint="eastAsia"/>
              </w:rPr>
              <w:t>{</w:t>
            </w:r>
          </w:p>
          <w:p w14:paraId="68042956" w14:textId="752ECF90" w:rsidR="005E55F6" w:rsidRDefault="00000000" w:rsidP="00837CD0">
            <w:pPr>
              <w:ind w:firstLine="444"/>
            </w:pPr>
            <w:r>
              <w:rPr>
                <w:rFonts w:hint="eastAsia"/>
              </w:rPr>
              <w:t>"</w:t>
            </w:r>
            <w:r w:rsidR="00837CD0">
              <w:rPr>
                <w:rFonts w:hint="eastAsia"/>
              </w:rPr>
              <w:t>ID</w:t>
            </w:r>
            <w:r>
              <w:rPr>
                <w:rFonts w:hint="eastAsia"/>
              </w:rPr>
              <w:t xml:space="preserve">": </w:t>
            </w:r>
            <w:r w:rsidR="00837CD0">
              <w:rPr>
                <w:rFonts w:hint="eastAsia"/>
              </w:rPr>
              <w:t>‘</w:t>
            </w:r>
            <w:r w:rsidR="00837CD0">
              <w:rPr>
                <w:rFonts w:hint="eastAsia"/>
              </w:rPr>
              <w:t>1</w:t>
            </w:r>
            <w:r w:rsidR="00837CD0">
              <w:rPr>
                <w:rFonts w:hint="eastAsia"/>
              </w:rPr>
              <w:t>‘，</w:t>
            </w:r>
          </w:p>
          <w:p w14:paraId="5469AD6B" w14:textId="3D1ACB52" w:rsidR="00837CD0" w:rsidRDefault="00837CD0" w:rsidP="00837CD0">
            <w:pPr>
              <w:ind w:firstLine="444"/>
              <w:rPr>
                <w:rFonts w:hint="eastAsia"/>
              </w:rPr>
            </w:pP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State</w:t>
            </w:r>
            <w:r>
              <w:rPr>
                <w:rFonts w:hint="eastAsia"/>
              </w:rPr>
              <w:t>“：”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“</w:t>
            </w:r>
          </w:p>
          <w:p w14:paraId="02B2B1F8" w14:textId="77777777" w:rsidR="005E55F6" w:rsidRDefault="00000000">
            <w:r>
              <w:rPr>
                <w:rFonts w:hint="eastAsia"/>
              </w:rPr>
              <w:t>}</w:t>
            </w:r>
          </w:p>
        </w:tc>
      </w:tr>
    </w:tbl>
    <w:p w14:paraId="7EBA012E" w14:textId="77777777" w:rsidR="005E55F6" w:rsidRDefault="00000000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状态码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E55F6" w14:paraId="3E2CB2EB" w14:textId="77777777">
        <w:tc>
          <w:tcPr>
            <w:tcW w:w="4261" w:type="dxa"/>
          </w:tcPr>
          <w:p w14:paraId="40CC5000" w14:textId="77777777" w:rsidR="005E55F6" w:rsidRDefault="00000000">
            <w:pPr>
              <w:pStyle w:val="afa"/>
            </w:pPr>
            <w:r>
              <w:rPr>
                <w:rFonts w:hint="eastAsia"/>
              </w:rPr>
              <w:t>状态码</w:t>
            </w:r>
          </w:p>
        </w:tc>
        <w:tc>
          <w:tcPr>
            <w:tcW w:w="4261" w:type="dxa"/>
          </w:tcPr>
          <w:p w14:paraId="7925E770" w14:textId="77777777" w:rsidR="005E55F6" w:rsidRDefault="00000000">
            <w:pPr>
              <w:pStyle w:val="afa"/>
            </w:pPr>
            <w:r>
              <w:rPr>
                <w:rFonts w:hint="eastAsia"/>
              </w:rPr>
              <w:t>说明</w:t>
            </w:r>
          </w:p>
        </w:tc>
      </w:tr>
      <w:tr w:rsidR="005E55F6" w14:paraId="202FA033" w14:textId="77777777">
        <w:tc>
          <w:tcPr>
            <w:tcW w:w="4261" w:type="dxa"/>
          </w:tcPr>
          <w:p w14:paraId="53D8A555" w14:textId="77777777" w:rsidR="005E55F6" w:rsidRDefault="00000000">
            <w:pPr>
              <w:pStyle w:val="afa"/>
            </w:pPr>
            <w:r>
              <w:rPr>
                <w:rFonts w:hint="eastAsia"/>
              </w:rPr>
              <w:t>200</w:t>
            </w:r>
          </w:p>
        </w:tc>
        <w:tc>
          <w:tcPr>
            <w:tcW w:w="4261" w:type="dxa"/>
          </w:tcPr>
          <w:p w14:paraId="394B7E0E" w14:textId="77777777" w:rsidR="005E55F6" w:rsidRDefault="00000000">
            <w:pPr>
              <w:pStyle w:val="afa"/>
            </w:pPr>
            <w:r>
              <w:rPr>
                <w:rFonts w:hint="eastAsia"/>
              </w:rPr>
              <w:t>表示响应成功。</w:t>
            </w:r>
          </w:p>
        </w:tc>
      </w:tr>
      <w:tr w:rsidR="005E55F6" w14:paraId="068C9D52" w14:textId="77777777">
        <w:tc>
          <w:tcPr>
            <w:tcW w:w="4261" w:type="dxa"/>
          </w:tcPr>
          <w:p w14:paraId="5E219872" w14:textId="77777777" w:rsidR="005E55F6" w:rsidRDefault="00000000">
            <w:pPr>
              <w:pStyle w:val="afa"/>
            </w:pPr>
            <w:r>
              <w:rPr>
                <w:rFonts w:hint="eastAsia"/>
              </w:rPr>
              <w:t>401</w:t>
            </w:r>
          </w:p>
        </w:tc>
        <w:tc>
          <w:tcPr>
            <w:tcW w:w="4261" w:type="dxa"/>
          </w:tcPr>
          <w:p w14:paraId="49E23809" w14:textId="77777777" w:rsidR="005E55F6" w:rsidRDefault="00000000">
            <w:pPr>
              <w:pStyle w:val="afa"/>
            </w:pPr>
            <w:r>
              <w:rPr>
                <w:rFonts w:hint="eastAsia"/>
              </w:rPr>
              <w:t>表示该请求尚未经过身份验证。</w:t>
            </w:r>
          </w:p>
        </w:tc>
      </w:tr>
      <w:tr w:rsidR="005E55F6" w14:paraId="5D1DF46B" w14:textId="77777777">
        <w:tc>
          <w:tcPr>
            <w:tcW w:w="4261" w:type="dxa"/>
          </w:tcPr>
          <w:p w14:paraId="5B7C036B" w14:textId="77777777" w:rsidR="005E55F6" w:rsidRDefault="00000000">
            <w:pPr>
              <w:pStyle w:val="afa"/>
            </w:pPr>
            <w:r>
              <w:rPr>
                <w:rFonts w:hint="eastAsia"/>
              </w:rPr>
              <w:t>404</w:t>
            </w:r>
          </w:p>
        </w:tc>
        <w:tc>
          <w:tcPr>
            <w:tcW w:w="4261" w:type="dxa"/>
          </w:tcPr>
          <w:p w14:paraId="3F9BF54A" w14:textId="77777777" w:rsidR="005E55F6" w:rsidRDefault="00000000">
            <w:pPr>
              <w:pStyle w:val="afa"/>
            </w:pPr>
            <w:r>
              <w:rPr>
                <w:rFonts w:hint="eastAsia"/>
              </w:rPr>
              <w:t>表示该用户没有和这个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对应的订单</w:t>
            </w:r>
          </w:p>
        </w:tc>
      </w:tr>
    </w:tbl>
    <w:p w14:paraId="61369339" w14:textId="77777777" w:rsidR="005E55F6" w:rsidRDefault="00000000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lastRenderedPageBreak/>
        <w:t>返回参数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76"/>
        <w:gridCol w:w="2430"/>
        <w:gridCol w:w="3816"/>
      </w:tblGrid>
      <w:tr w:rsidR="005E55F6" w14:paraId="02B801FC" w14:textId="77777777">
        <w:tc>
          <w:tcPr>
            <w:tcW w:w="2276" w:type="dxa"/>
          </w:tcPr>
          <w:p w14:paraId="05BAD032" w14:textId="77777777" w:rsidR="005E55F6" w:rsidRDefault="00000000">
            <w:pPr>
              <w:pStyle w:val="afa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430" w:type="dxa"/>
          </w:tcPr>
          <w:p w14:paraId="6AD1C383" w14:textId="77777777" w:rsidR="005E55F6" w:rsidRDefault="00000000">
            <w:pPr>
              <w:pStyle w:val="afa"/>
            </w:pPr>
            <w:r>
              <w:rPr>
                <w:rFonts w:hint="eastAsia"/>
              </w:rPr>
              <w:t>类型</w:t>
            </w:r>
          </w:p>
        </w:tc>
        <w:tc>
          <w:tcPr>
            <w:tcW w:w="3816" w:type="dxa"/>
          </w:tcPr>
          <w:p w14:paraId="0C465F05" w14:textId="77777777" w:rsidR="005E55F6" w:rsidRDefault="00000000">
            <w:pPr>
              <w:pStyle w:val="afa"/>
            </w:pPr>
            <w:r>
              <w:rPr>
                <w:rFonts w:hint="eastAsia"/>
              </w:rPr>
              <w:t>说明</w:t>
            </w:r>
          </w:p>
        </w:tc>
      </w:tr>
      <w:tr w:rsidR="005E55F6" w14:paraId="60F244C9" w14:textId="77777777">
        <w:tc>
          <w:tcPr>
            <w:tcW w:w="2276" w:type="dxa"/>
          </w:tcPr>
          <w:p w14:paraId="6830D8BE" w14:textId="4D74D598" w:rsidR="005E55F6" w:rsidRDefault="00837CD0">
            <w:pPr>
              <w:pStyle w:val="afa"/>
            </w:pPr>
            <w:r>
              <w:rPr>
                <w:rFonts w:hint="eastAsia"/>
              </w:rPr>
              <w:t>Data</w:t>
            </w:r>
          </w:p>
        </w:tc>
        <w:tc>
          <w:tcPr>
            <w:tcW w:w="2430" w:type="dxa"/>
          </w:tcPr>
          <w:p w14:paraId="34F7D3B5" w14:textId="62BEF315" w:rsidR="005E55F6" w:rsidRDefault="00837CD0">
            <w:pPr>
              <w:pStyle w:val="afa"/>
            </w:pPr>
            <w:r>
              <w:rPr>
                <w:rFonts w:hint="eastAsia"/>
              </w:rPr>
              <w:t>Interface</w:t>
            </w:r>
          </w:p>
        </w:tc>
        <w:tc>
          <w:tcPr>
            <w:tcW w:w="3816" w:type="dxa"/>
          </w:tcPr>
          <w:p w14:paraId="228199B4" w14:textId="78B0A19F" w:rsidR="00837CD0" w:rsidRDefault="00837CD0" w:rsidP="00837CD0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统一数据接口</w:t>
            </w:r>
          </w:p>
        </w:tc>
      </w:tr>
    </w:tbl>
    <w:p w14:paraId="307A28E1" w14:textId="77777777" w:rsidR="005E55F6" w:rsidRDefault="00000000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返回示例</w:t>
      </w:r>
    </w:p>
    <w:p w14:paraId="597F1CF3" w14:textId="77777777" w:rsidR="005E55F6" w:rsidRDefault="00000000">
      <w:r>
        <w:rPr>
          <w:rFonts w:hint="eastAsia"/>
        </w:rPr>
        <w:t>正常返回示例如下（</w:t>
      </w:r>
      <w:r>
        <w:rPr>
          <w:rFonts w:hint="eastAsia"/>
        </w:rPr>
        <w:t>JSON</w:t>
      </w:r>
      <w:r>
        <w:rPr>
          <w:rFonts w:hint="eastAsia"/>
        </w:rPr>
        <w:t>格式）：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E55F6" w14:paraId="4C4E8328" w14:textId="77777777">
        <w:tc>
          <w:tcPr>
            <w:tcW w:w="8522" w:type="dxa"/>
          </w:tcPr>
          <w:p w14:paraId="13BC7906" w14:textId="77777777" w:rsidR="00837CD0" w:rsidRDefault="00837CD0">
            <w:r>
              <w:rPr>
                <w:rFonts w:hint="eastAsia"/>
              </w:rPr>
              <w:t>{</w:t>
            </w:r>
          </w:p>
          <w:p w14:paraId="302BD258" w14:textId="1C313893" w:rsidR="00837CD0" w:rsidRDefault="00837CD0">
            <w:pPr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14:paraId="0522AD3C" w14:textId="337DEB30" w:rsidR="00837CD0" w:rsidRDefault="00837CD0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7C866E9D" w14:textId="05C939D6" w:rsidR="005E55F6" w:rsidRDefault="00837CD0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bookmarkEnd w:id="15"/>
    <w:p w14:paraId="3D90F70C" w14:textId="25E7816D" w:rsidR="00837CD0" w:rsidRDefault="00837CD0" w:rsidP="00837CD0">
      <w:pPr>
        <w:pStyle w:val="3"/>
      </w:pPr>
      <w:r>
        <w:rPr>
          <w:rFonts w:hint="eastAsia"/>
        </w:rPr>
        <w:t>新增</w:t>
      </w:r>
      <w:r>
        <w:rPr>
          <w:rFonts w:hint="eastAsia"/>
        </w:rPr>
        <w:t>印章</w:t>
      </w:r>
    </w:p>
    <w:p w14:paraId="7D626F6F" w14:textId="0225CCF0" w:rsidR="00837CD0" w:rsidRDefault="00837CD0" w:rsidP="00837CD0">
      <w:r>
        <w:rPr>
          <w:rFonts w:hint="eastAsia"/>
        </w:rPr>
        <w:t>管理员新增</w:t>
      </w:r>
      <w:r>
        <w:rPr>
          <w:rFonts w:hint="eastAsia"/>
        </w:rPr>
        <w:t>印章</w:t>
      </w:r>
    </w:p>
    <w:p w14:paraId="4459F1A1" w14:textId="77777777" w:rsidR="00837CD0" w:rsidRDefault="00837CD0" w:rsidP="00837CD0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接口说明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626"/>
        <w:gridCol w:w="6896"/>
      </w:tblGrid>
      <w:tr w:rsidR="00837CD0" w14:paraId="68CB9E95" w14:textId="77777777" w:rsidTr="001A29D4">
        <w:tc>
          <w:tcPr>
            <w:tcW w:w="1626" w:type="dxa"/>
          </w:tcPr>
          <w:p w14:paraId="49979484" w14:textId="77777777" w:rsidR="00837CD0" w:rsidRDefault="00837CD0" w:rsidP="001A29D4">
            <w:pPr>
              <w:pStyle w:val="afa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96" w:type="dxa"/>
          </w:tcPr>
          <w:p w14:paraId="57295C6D" w14:textId="37C430F3" w:rsidR="00837CD0" w:rsidRDefault="00837CD0" w:rsidP="001A29D4">
            <w:pPr>
              <w:pStyle w:val="afa"/>
            </w:pPr>
            <w:r>
              <w:rPr>
                <w:rFonts w:hint="eastAsia"/>
              </w:rPr>
              <w:t>http://localhost:8888</w:t>
            </w:r>
            <w:r w:rsidRPr="00837CD0">
              <w:t>/api/seal/</w:t>
            </w:r>
            <w:r>
              <w:rPr>
                <w:rFonts w:hint="eastAsia"/>
              </w:rPr>
              <w:t>addSeal</w:t>
            </w:r>
          </w:p>
        </w:tc>
      </w:tr>
      <w:tr w:rsidR="00837CD0" w14:paraId="5B6BED4D" w14:textId="77777777" w:rsidTr="001A29D4">
        <w:tc>
          <w:tcPr>
            <w:tcW w:w="1626" w:type="dxa"/>
          </w:tcPr>
          <w:p w14:paraId="668FA3ED" w14:textId="77777777" w:rsidR="00837CD0" w:rsidRDefault="00837CD0" w:rsidP="001A29D4">
            <w:pPr>
              <w:pStyle w:val="afa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6896" w:type="dxa"/>
          </w:tcPr>
          <w:p w14:paraId="2F90A738" w14:textId="09205A03" w:rsidR="00837CD0" w:rsidRDefault="00837CD0" w:rsidP="001A29D4">
            <w:pPr>
              <w:pStyle w:val="afa"/>
            </w:pPr>
            <w:r>
              <w:rPr>
                <w:rFonts w:hint="eastAsia"/>
              </w:rPr>
              <w:t>Post</w:t>
            </w:r>
          </w:p>
        </w:tc>
      </w:tr>
      <w:tr w:rsidR="00837CD0" w14:paraId="0897BCAD" w14:textId="77777777" w:rsidTr="001A29D4">
        <w:tc>
          <w:tcPr>
            <w:tcW w:w="1626" w:type="dxa"/>
          </w:tcPr>
          <w:p w14:paraId="567B9AA2" w14:textId="77777777" w:rsidR="00837CD0" w:rsidRDefault="00837CD0" w:rsidP="001A29D4">
            <w:pPr>
              <w:pStyle w:val="afa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返回格式</w:t>
            </w:r>
          </w:p>
        </w:tc>
        <w:tc>
          <w:tcPr>
            <w:tcW w:w="6896" w:type="dxa"/>
          </w:tcPr>
          <w:p w14:paraId="5EE815C3" w14:textId="77777777" w:rsidR="00837CD0" w:rsidRDefault="00837CD0" w:rsidP="001A29D4">
            <w:pPr>
              <w:pStyle w:val="afa"/>
            </w:pPr>
            <w:r>
              <w:rPr>
                <w:rFonts w:hint="eastAsia"/>
              </w:rPr>
              <w:t>application/json</w:t>
            </w:r>
          </w:p>
        </w:tc>
      </w:tr>
      <w:tr w:rsidR="00837CD0" w14:paraId="51B34654" w14:textId="77777777" w:rsidTr="001A29D4">
        <w:tc>
          <w:tcPr>
            <w:tcW w:w="1626" w:type="dxa"/>
          </w:tcPr>
          <w:p w14:paraId="402DDC5D" w14:textId="77777777" w:rsidR="00837CD0" w:rsidRDefault="00837CD0" w:rsidP="001A29D4">
            <w:pPr>
              <w:pStyle w:val="afa"/>
            </w:pPr>
            <w:r>
              <w:rPr>
                <w:rFonts w:hint="eastAsia"/>
              </w:rPr>
              <w:t>是否需要登录</w:t>
            </w:r>
          </w:p>
        </w:tc>
        <w:tc>
          <w:tcPr>
            <w:tcW w:w="6896" w:type="dxa"/>
          </w:tcPr>
          <w:p w14:paraId="3A6BB95F" w14:textId="77777777" w:rsidR="00837CD0" w:rsidRDefault="00837CD0" w:rsidP="001A29D4">
            <w:pPr>
              <w:pStyle w:val="afa"/>
            </w:pPr>
            <w:r>
              <w:rPr>
                <w:rFonts w:hint="eastAsia"/>
              </w:rPr>
              <w:t>是</w:t>
            </w:r>
          </w:p>
        </w:tc>
      </w:tr>
    </w:tbl>
    <w:p w14:paraId="659DF608" w14:textId="77777777" w:rsidR="00837CD0" w:rsidRDefault="00837CD0" w:rsidP="00837CD0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请求参数</w:t>
      </w:r>
    </w:p>
    <w:tbl>
      <w:tblPr>
        <w:tblW w:w="85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6"/>
        <w:gridCol w:w="1210"/>
        <w:gridCol w:w="1270"/>
        <w:gridCol w:w="1430"/>
        <w:gridCol w:w="3140"/>
      </w:tblGrid>
      <w:tr w:rsidR="00837CD0" w14:paraId="455E9A09" w14:textId="77777777" w:rsidTr="001A29D4">
        <w:tc>
          <w:tcPr>
            <w:tcW w:w="1506" w:type="dxa"/>
            <w:tcBorders>
              <w:bottom w:val="single" w:sz="4" w:space="0" w:color="auto"/>
            </w:tcBorders>
          </w:tcPr>
          <w:p w14:paraId="77F471DC" w14:textId="77777777" w:rsidR="00837CD0" w:rsidRDefault="00837CD0" w:rsidP="001A29D4">
            <w:pPr>
              <w:pStyle w:val="afa"/>
            </w:pPr>
            <w:r>
              <w:rPr>
                <w:rFonts w:hint="eastAsia"/>
              </w:rPr>
              <w:t>参数字段</w:t>
            </w:r>
          </w:p>
        </w:tc>
        <w:tc>
          <w:tcPr>
            <w:tcW w:w="1210" w:type="dxa"/>
            <w:tcBorders>
              <w:bottom w:val="single" w:sz="4" w:space="0" w:color="auto"/>
            </w:tcBorders>
          </w:tcPr>
          <w:p w14:paraId="77C106C5" w14:textId="77777777" w:rsidR="00837CD0" w:rsidRDefault="00837CD0" w:rsidP="001A29D4">
            <w:pPr>
              <w:pStyle w:val="afa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1270" w:type="dxa"/>
            <w:tcBorders>
              <w:bottom w:val="single" w:sz="4" w:space="0" w:color="auto"/>
            </w:tcBorders>
          </w:tcPr>
          <w:p w14:paraId="432DAB87" w14:textId="77777777" w:rsidR="00837CD0" w:rsidRDefault="00837CD0" w:rsidP="001A29D4">
            <w:pPr>
              <w:pStyle w:val="afa"/>
            </w:pPr>
            <w:r>
              <w:rPr>
                <w:rFonts w:hint="eastAsia"/>
              </w:rPr>
              <w:t>传参方式</w:t>
            </w:r>
          </w:p>
        </w:tc>
        <w:tc>
          <w:tcPr>
            <w:tcW w:w="1430" w:type="dxa"/>
            <w:tcBorders>
              <w:bottom w:val="single" w:sz="4" w:space="0" w:color="auto"/>
            </w:tcBorders>
          </w:tcPr>
          <w:p w14:paraId="4A1A2C8A" w14:textId="77777777" w:rsidR="00837CD0" w:rsidRDefault="00837CD0" w:rsidP="001A29D4">
            <w:pPr>
              <w:pStyle w:val="afa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3140" w:type="dxa"/>
            <w:tcBorders>
              <w:bottom w:val="single" w:sz="4" w:space="0" w:color="auto"/>
            </w:tcBorders>
          </w:tcPr>
          <w:p w14:paraId="692B8372" w14:textId="77777777" w:rsidR="00837CD0" w:rsidRDefault="00837CD0" w:rsidP="001A29D4">
            <w:pPr>
              <w:pStyle w:val="afa"/>
            </w:pPr>
            <w:r>
              <w:rPr>
                <w:rFonts w:hint="eastAsia"/>
              </w:rPr>
              <w:t>说明</w:t>
            </w:r>
          </w:p>
        </w:tc>
      </w:tr>
      <w:tr w:rsidR="00837CD0" w14:paraId="384E1D5F" w14:textId="77777777" w:rsidTr="001A29D4">
        <w:tc>
          <w:tcPr>
            <w:tcW w:w="1506" w:type="dxa"/>
          </w:tcPr>
          <w:p w14:paraId="59481B24" w14:textId="1D516030" w:rsidR="00837CD0" w:rsidRDefault="00837CD0" w:rsidP="00837CD0">
            <w:pPr>
              <w:pStyle w:val="afa"/>
              <w:rPr>
                <w:rFonts w:hint="eastAsia"/>
              </w:rPr>
            </w:pPr>
            <w:r w:rsidRPr="00837CD0">
              <w:t xml:space="preserve">SealName </w:t>
            </w:r>
          </w:p>
        </w:tc>
        <w:tc>
          <w:tcPr>
            <w:tcW w:w="1210" w:type="dxa"/>
          </w:tcPr>
          <w:p w14:paraId="3E46260B" w14:textId="77777777" w:rsidR="00837CD0" w:rsidRDefault="00837CD0" w:rsidP="001A29D4">
            <w:pPr>
              <w:pStyle w:val="afa"/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242E5867" w14:textId="77777777" w:rsidR="00837CD0" w:rsidRDefault="00837CD0" w:rsidP="001A29D4">
            <w:pPr>
              <w:pStyle w:val="afa"/>
            </w:pPr>
            <w:r>
              <w:rPr>
                <w:rFonts w:hint="eastAsia"/>
              </w:rPr>
              <w:t>JSON</w:t>
            </w:r>
          </w:p>
        </w:tc>
        <w:tc>
          <w:tcPr>
            <w:tcW w:w="1430" w:type="dxa"/>
          </w:tcPr>
          <w:p w14:paraId="21022A2E" w14:textId="177001E4" w:rsidR="00837CD0" w:rsidRDefault="00DD2EE1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140" w:type="dxa"/>
          </w:tcPr>
          <w:p w14:paraId="6B18FA7A" w14:textId="413461B1" w:rsidR="00837CD0" w:rsidRDefault="00837CD0" w:rsidP="001A29D4">
            <w:pPr>
              <w:pStyle w:val="afa"/>
            </w:pPr>
            <w:r>
              <w:rPr>
                <w:rFonts w:hint="eastAsia"/>
              </w:rPr>
              <w:t>印章</w:t>
            </w:r>
            <w:r w:rsidR="00DD2EE1">
              <w:rPr>
                <w:rFonts w:hint="eastAsia"/>
              </w:rPr>
              <w:t>名</w:t>
            </w:r>
          </w:p>
        </w:tc>
      </w:tr>
      <w:tr w:rsidR="00837CD0" w14:paraId="2C5FB200" w14:textId="77777777" w:rsidTr="001A29D4">
        <w:tc>
          <w:tcPr>
            <w:tcW w:w="1506" w:type="dxa"/>
          </w:tcPr>
          <w:p w14:paraId="27C99384" w14:textId="6EA079F4" w:rsidR="00837CD0" w:rsidRDefault="00DD2EE1" w:rsidP="00DD2EE1">
            <w:pPr>
              <w:pStyle w:val="afa"/>
              <w:rPr>
                <w:rFonts w:hint="eastAsia"/>
              </w:rPr>
            </w:pPr>
            <w:r w:rsidRPr="00DD2EE1">
              <w:t>SealCreate</w:t>
            </w:r>
          </w:p>
        </w:tc>
        <w:tc>
          <w:tcPr>
            <w:tcW w:w="1210" w:type="dxa"/>
          </w:tcPr>
          <w:p w14:paraId="7B2CE5CC" w14:textId="77777777" w:rsidR="00837CD0" w:rsidRDefault="00837CD0" w:rsidP="001A29D4">
            <w:pPr>
              <w:pStyle w:val="afa"/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0478C1D1" w14:textId="77777777" w:rsidR="00837CD0" w:rsidRDefault="00837CD0" w:rsidP="001A29D4">
            <w:pPr>
              <w:pStyle w:val="afa"/>
            </w:pPr>
            <w:r>
              <w:rPr>
                <w:rFonts w:hint="eastAsia"/>
              </w:rPr>
              <w:t>JSON</w:t>
            </w:r>
          </w:p>
        </w:tc>
        <w:tc>
          <w:tcPr>
            <w:tcW w:w="1430" w:type="dxa"/>
          </w:tcPr>
          <w:p w14:paraId="27B02866" w14:textId="75EBF704" w:rsidR="00837CD0" w:rsidRDefault="00DD2EE1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140" w:type="dxa"/>
          </w:tcPr>
          <w:p w14:paraId="2C0A90BF" w14:textId="6DD9DAEA" w:rsidR="00837CD0" w:rsidRDefault="00837CD0" w:rsidP="001A29D4">
            <w:pPr>
              <w:pStyle w:val="afa"/>
            </w:pPr>
            <w:r>
              <w:rPr>
                <w:rFonts w:hint="eastAsia"/>
              </w:rPr>
              <w:t>印章</w:t>
            </w:r>
            <w:r w:rsidR="00DD2EE1">
              <w:rPr>
                <w:rFonts w:hint="eastAsia"/>
              </w:rPr>
              <w:t>创建者</w:t>
            </w:r>
          </w:p>
        </w:tc>
      </w:tr>
      <w:tr w:rsidR="00DD2EE1" w14:paraId="14E797BF" w14:textId="77777777" w:rsidTr="001A29D4">
        <w:tc>
          <w:tcPr>
            <w:tcW w:w="1506" w:type="dxa"/>
          </w:tcPr>
          <w:p w14:paraId="52403722" w14:textId="0A233232" w:rsidR="00DD2EE1" w:rsidRPr="00DD2EE1" w:rsidRDefault="00DD2EE1" w:rsidP="00DD2EE1">
            <w:pPr>
              <w:pStyle w:val="afa"/>
            </w:pPr>
            <w:r>
              <w:rPr>
                <w:rFonts w:hint="eastAsia"/>
              </w:rPr>
              <w:t>FileID</w:t>
            </w:r>
          </w:p>
        </w:tc>
        <w:tc>
          <w:tcPr>
            <w:tcW w:w="1210" w:type="dxa"/>
          </w:tcPr>
          <w:p w14:paraId="04900732" w14:textId="14F638C0" w:rsidR="00DD2EE1" w:rsidRDefault="00DD2EE1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2470B599" w14:textId="341F035C" w:rsidR="00DD2EE1" w:rsidRDefault="00DD2EE1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</w:p>
        </w:tc>
        <w:tc>
          <w:tcPr>
            <w:tcW w:w="1430" w:type="dxa"/>
          </w:tcPr>
          <w:p w14:paraId="12F37D69" w14:textId="652431A2" w:rsidR="00DD2EE1" w:rsidRDefault="00DD2EE1" w:rsidP="001A29D4">
            <w:pPr>
              <w:pStyle w:val="afa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140" w:type="dxa"/>
          </w:tcPr>
          <w:p w14:paraId="221EDBEB" w14:textId="6ED91381" w:rsidR="00DD2EE1" w:rsidRDefault="00DD2EE1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ID</w:t>
            </w:r>
          </w:p>
        </w:tc>
      </w:tr>
      <w:tr w:rsidR="00DD2EE1" w14:paraId="22BC66A9" w14:textId="77777777" w:rsidTr="001A29D4">
        <w:tc>
          <w:tcPr>
            <w:tcW w:w="1506" w:type="dxa"/>
          </w:tcPr>
          <w:p w14:paraId="1AD63BA8" w14:textId="12D0780B" w:rsidR="00DD2EE1" w:rsidRDefault="00DD2EE1" w:rsidP="00DD2EE1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SealState</w:t>
            </w:r>
          </w:p>
        </w:tc>
        <w:tc>
          <w:tcPr>
            <w:tcW w:w="1210" w:type="dxa"/>
          </w:tcPr>
          <w:p w14:paraId="27BB690F" w14:textId="7D779A63" w:rsidR="00DD2EE1" w:rsidRDefault="00DD2EE1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5BBA33CC" w14:textId="07D7E2E4" w:rsidR="00DD2EE1" w:rsidRDefault="00DD2EE1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</w:p>
        </w:tc>
        <w:tc>
          <w:tcPr>
            <w:tcW w:w="1430" w:type="dxa"/>
          </w:tcPr>
          <w:p w14:paraId="116200AA" w14:textId="26B31C54" w:rsidR="00DD2EE1" w:rsidRDefault="00DD2EE1" w:rsidP="001A29D4">
            <w:pPr>
              <w:pStyle w:val="afa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140" w:type="dxa"/>
          </w:tcPr>
          <w:p w14:paraId="77C02E48" w14:textId="4E7F4DD2" w:rsidR="00DD2EE1" w:rsidRDefault="00DD2EE1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印章状态</w:t>
            </w:r>
          </w:p>
        </w:tc>
      </w:tr>
    </w:tbl>
    <w:p w14:paraId="6E3C6FD5" w14:textId="77777777" w:rsidR="00837CD0" w:rsidRDefault="00837CD0" w:rsidP="00837CD0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请求示例（可选）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37CD0" w14:paraId="0FFA6F3C" w14:textId="77777777" w:rsidTr="001A29D4">
        <w:tc>
          <w:tcPr>
            <w:tcW w:w="8522" w:type="dxa"/>
          </w:tcPr>
          <w:p w14:paraId="1F9B234F" w14:textId="77777777" w:rsidR="00837CD0" w:rsidRDefault="00837CD0" w:rsidP="001A29D4">
            <w:r>
              <w:rPr>
                <w:rFonts w:hint="eastAsia"/>
              </w:rPr>
              <w:t>{</w:t>
            </w:r>
          </w:p>
          <w:p w14:paraId="1DA65AF4" w14:textId="2057C93A" w:rsidR="00837CD0" w:rsidRDefault="00837CD0" w:rsidP="001A29D4">
            <w:pPr>
              <w:ind w:firstLine="444"/>
            </w:pPr>
            <w:r>
              <w:rPr>
                <w:rFonts w:hint="eastAsia"/>
              </w:rPr>
              <w:t>"</w:t>
            </w:r>
            <w:r w:rsidR="00DD2EE1" w:rsidRPr="00837CD0">
              <w:t xml:space="preserve"> </w:t>
            </w:r>
            <w:r w:rsidR="00DD2EE1" w:rsidRPr="00837CD0">
              <w:t xml:space="preserve">SealName </w:t>
            </w:r>
            <w:r>
              <w:rPr>
                <w:rFonts w:hint="eastAsia"/>
              </w:rPr>
              <w:t xml:space="preserve">": </w:t>
            </w:r>
            <w:r>
              <w:rPr>
                <w:rFonts w:hint="eastAsia"/>
              </w:rPr>
              <w:t>‘</w:t>
            </w:r>
            <w:r w:rsidR="00DD2EE1">
              <w:rPr>
                <w:rFonts w:hint="eastAsia"/>
              </w:rPr>
              <w:t>测试章</w:t>
            </w:r>
            <w:r>
              <w:rPr>
                <w:rFonts w:hint="eastAsia"/>
              </w:rPr>
              <w:t>‘，</w:t>
            </w:r>
          </w:p>
          <w:p w14:paraId="11FC0089" w14:textId="7C073BA1" w:rsidR="00837CD0" w:rsidRDefault="00837CD0" w:rsidP="001A29D4">
            <w:pPr>
              <w:ind w:firstLine="444"/>
            </w:pPr>
            <w:r>
              <w:rPr>
                <w:rFonts w:hint="eastAsia"/>
              </w:rPr>
              <w:t>“</w:t>
            </w:r>
            <w:r w:rsidR="00DD2EE1" w:rsidRPr="00DD2EE1">
              <w:t>SealCreate</w:t>
            </w:r>
            <w:r w:rsidR="00DD2EE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“：”</w:t>
            </w:r>
            <w:r w:rsidR="00DD2EE1">
              <w:rPr>
                <w:rFonts w:hint="eastAsia"/>
              </w:rPr>
              <w:t>111</w:t>
            </w:r>
            <w:r>
              <w:rPr>
                <w:rFonts w:hint="eastAsia"/>
              </w:rPr>
              <w:t>“</w:t>
            </w:r>
            <w:r w:rsidR="00DD2EE1">
              <w:rPr>
                <w:rFonts w:hint="eastAsia"/>
              </w:rPr>
              <w:t>，</w:t>
            </w:r>
          </w:p>
          <w:p w14:paraId="38A2FF69" w14:textId="388AD10A" w:rsidR="00DD2EE1" w:rsidRDefault="00DD2EE1" w:rsidP="001A29D4">
            <w:pPr>
              <w:ind w:firstLine="444"/>
            </w:pP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FileID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6126DE02" w14:textId="2E0C59F8" w:rsidR="00DD2EE1" w:rsidRDefault="00DD2EE1" w:rsidP="001A29D4">
            <w:pPr>
              <w:ind w:firstLine="444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SealState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2</w:t>
            </w:r>
            <w:r>
              <w:t>”</w:t>
            </w:r>
          </w:p>
          <w:p w14:paraId="0BAD3C99" w14:textId="77777777" w:rsidR="00837CD0" w:rsidRDefault="00837CD0" w:rsidP="001A29D4">
            <w:r>
              <w:rPr>
                <w:rFonts w:hint="eastAsia"/>
              </w:rPr>
              <w:lastRenderedPageBreak/>
              <w:t>}</w:t>
            </w:r>
          </w:p>
        </w:tc>
      </w:tr>
    </w:tbl>
    <w:p w14:paraId="158A0660" w14:textId="77777777" w:rsidR="00837CD0" w:rsidRDefault="00837CD0" w:rsidP="00837CD0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lastRenderedPageBreak/>
        <w:t>状态码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37CD0" w14:paraId="3F40C6B8" w14:textId="77777777" w:rsidTr="001A29D4">
        <w:tc>
          <w:tcPr>
            <w:tcW w:w="4261" w:type="dxa"/>
          </w:tcPr>
          <w:p w14:paraId="6B233F7A" w14:textId="77777777" w:rsidR="00837CD0" w:rsidRDefault="00837CD0" w:rsidP="001A29D4">
            <w:pPr>
              <w:pStyle w:val="afa"/>
            </w:pPr>
            <w:r>
              <w:rPr>
                <w:rFonts w:hint="eastAsia"/>
              </w:rPr>
              <w:t>状态码</w:t>
            </w:r>
          </w:p>
        </w:tc>
        <w:tc>
          <w:tcPr>
            <w:tcW w:w="4261" w:type="dxa"/>
          </w:tcPr>
          <w:p w14:paraId="42472AC6" w14:textId="77777777" w:rsidR="00837CD0" w:rsidRDefault="00837CD0" w:rsidP="001A29D4">
            <w:pPr>
              <w:pStyle w:val="afa"/>
            </w:pPr>
            <w:r>
              <w:rPr>
                <w:rFonts w:hint="eastAsia"/>
              </w:rPr>
              <w:t>说明</w:t>
            </w:r>
          </w:p>
        </w:tc>
      </w:tr>
      <w:tr w:rsidR="00837CD0" w14:paraId="63B5A79B" w14:textId="77777777" w:rsidTr="001A29D4">
        <w:tc>
          <w:tcPr>
            <w:tcW w:w="4261" w:type="dxa"/>
          </w:tcPr>
          <w:p w14:paraId="3314640D" w14:textId="77777777" w:rsidR="00837CD0" w:rsidRDefault="00837CD0" w:rsidP="001A29D4">
            <w:pPr>
              <w:pStyle w:val="afa"/>
            </w:pPr>
            <w:r>
              <w:rPr>
                <w:rFonts w:hint="eastAsia"/>
              </w:rPr>
              <w:t>200</w:t>
            </w:r>
          </w:p>
        </w:tc>
        <w:tc>
          <w:tcPr>
            <w:tcW w:w="4261" w:type="dxa"/>
          </w:tcPr>
          <w:p w14:paraId="304F0D15" w14:textId="77777777" w:rsidR="00837CD0" w:rsidRDefault="00837CD0" w:rsidP="001A29D4">
            <w:pPr>
              <w:pStyle w:val="afa"/>
            </w:pPr>
            <w:r>
              <w:rPr>
                <w:rFonts w:hint="eastAsia"/>
              </w:rPr>
              <w:t>表示响应成功。</w:t>
            </w:r>
          </w:p>
        </w:tc>
      </w:tr>
      <w:tr w:rsidR="00837CD0" w14:paraId="05AD1853" w14:textId="77777777" w:rsidTr="001A29D4">
        <w:tc>
          <w:tcPr>
            <w:tcW w:w="4261" w:type="dxa"/>
          </w:tcPr>
          <w:p w14:paraId="4AEBE25D" w14:textId="77777777" w:rsidR="00837CD0" w:rsidRDefault="00837CD0" w:rsidP="001A29D4">
            <w:pPr>
              <w:pStyle w:val="afa"/>
            </w:pPr>
            <w:r>
              <w:rPr>
                <w:rFonts w:hint="eastAsia"/>
              </w:rPr>
              <w:t>401</w:t>
            </w:r>
          </w:p>
        </w:tc>
        <w:tc>
          <w:tcPr>
            <w:tcW w:w="4261" w:type="dxa"/>
          </w:tcPr>
          <w:p w14:paraId="5657E9B1" w14:textId="77777777" w:rsidR="00837CD0" w:rsidRDefault="00837CD0" w:rsidP="001A29D4">
            <w:pPr>
              <w:pStyle w:val="afa"/>
            </w:pPr>
            <w:r>
              <w:rPr>
                <w:rFonts w:hint="eastAsia"/>
              </w:rPr>
              <w:t>表示该请求尚未经过身份验证。</w:t>
            </w:r>
          </w:p>
        </w:tc>
      </w:tr>
      <w:tr w:rsidR="00837CD0" w14:paraId="578EA936" w14:textId="77777777" w:rsidTr="001A29D4">
        <w:tc>
          <w:tcPr>
            <w:tcW w:w="4261" w:type="dxa"/>
          </w:tcPr>
          <w:p w14:paraId="5C8AE6A4" w14:textId="77777777" w:rsidR="00837CD0" w:rsidRDefault="00837CD0" w:rsidP="001A29D4">
            <w:pPr>
              <w:pStyle w:val="afa"/>
            </w:pPr>
            <w:r>
              <w:rPr>
                <w:rFonts w:hint="eastAsia"/>
              </w:rPr>
              <w:t>404</w:t>
            </w:r>
          </w:p>
        </w:tc>
        <w:tc>
          <w:tcPr>
            <w:tcW w:w="4261" w:type="dxa"/>
          </w:tcPr>
          <w:p w14:paraId="57BF0E26" w14:textId="77777777" w:rsidR="00837CD0" w:rsidRDefault="00837CD0" w:rsidP="001A29D4">
            <w:pPr>
              <w:pStyle w:val="afa"/>
            </w:pPr>
            <w:r>
              <w:rPr>
                <w:rFonts w:hint="eastAsia"/>
              </w:rPr>
              <w:t>表示该用户没有和这个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对应的订单</w:t>
            </w:r>
          </w:p>
        </w:tc>
      </w:tr>
    </w:tbl>
    <w:p w14:paraId="16FE5B8E" w14:textId="77777777" w:rsidR="00837CD0" w:rsidRDefault="00837CD0" w:rsidP="00837CD0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返回参数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76"/>
        <w:gridCol w:w="2430"/>
        <w:gridCol w:w="3816"/>
      </w:tblGrid>
      <w:tr w:rsidR="00837CD0" w14:paraId="7E9B2C4E" w14:textId="77777777" w:rsidTr="001A29D4">
        <w:tc>
          <w:tcPr>
            <w:tcW w:w="2276" w:type="dxa"/>
          </w:tcPr>
          <w:p w14:paraId="370B0F62" w14:textId="77777777" w:rsidR="00837CD0" w:rsidRDefault="00837CD0" w:rsidP="001A29D4">
            <w:pPr>
              <w:pStyle w:val="afa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430" w:type="dxa"/>
          </w:tcPr>
          <w:p w14:paraId="3E59F04D" w14:textId="77777777" w:rsidR="00837CD0" w:rsidRDefault="00837CD0" w:rsidP="001A29D4">
            <w:pPr>
              <w:pStyle w:val="afa"/>
            </w:pPr>
            <w:r>
              <w:rPr>
                <w:rFonts w:hint="eastAsia"/>
              </w:rPr>
              <w:t>类型</w:t>
            </w:r>
          </w:p>
        </w:tc>
        <w:tc>
          <w:tcPr>
            <w:tcW w:w="3816" w:type="dxa"/>
          </w:tcPr>
          <w:p w14:paraId="1B64A1AD" w14:textId="77777777" w:rsidR="00837CD0" w:rsidRDefault="00837CD0" w:rsidP="001A29D4">
            <w:pPr>
              <w:pStyle w:val="afa"/>
            </w:pPr>
            <w:r>
              <w:rPr>
                <w:rFonts w:hint="eastAsia"/>
              </w:rPr>
              <w:t>说明</w:t>
            </w:r>
          </w:p>
        </w:tc>
      </w:tr>
      <w:tr w:rsidR="00837CD0" w14:paraId="0BD8BA0B" w14:textId="77777777" w:rsidTr="001A29D4">
        <w:tc>
          <w:tcPr>
            <w:tcW w:w="2276" w:type="dxa"/>
          </w:tcPr>
          <w:p w14:paraId="21FFB0F6" w14:textId="77777777" w:rsidR="00837CD0" w:rsidRDefault="00837CD0" w:rsidP="001A29D4">
            <w:pPr>
              <w:pStyle w:val="afa"/>
            </w:pPr>
            <w:r>
              <w:rPr>
                <w:rFonts w:hint="eastAsia"/>
              </w:rPr>
              <w:t>Data</w:t>
            </w:r>
          </w:p>
        </w:tc>
        <w:tc>
          <w:tcPr>
            <w:tcW w:w="2430" w:type="dxa"/>
          </w:tcPr>
          <w:p w14:paraId="69349452" w14:textId="77777777" w:rsidR="00837CD0" w:rsidRDefault="00837CD0" w:rsidP="001A29D4">
            <w:pPr>
              <w:pStyle w:val="afa"/>
            </w:pPr>
            <w:r>
              <w:rPr>
                <w:rFonts w:hint="eastAsia"/>
              </w:rPr>
              <w:t>Interface</w:t>
            </w:r>
          </w:p>
        </w:tc>
        <w:tc>
          <w:tcPr>
            <w:tcW w:w="3816" w:type="dxa"/>
          </w:tcPr>
          <w:p w14:paraId="212B0E85" w14:textId="77777777" w:rsidR="00837CD0" w:rsidRDefault="00837CD0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统一数据接口</w:t>
            </w:r>
          </w:p>
        </w:tc>
      </w:tr>
    </w:tbl>
    <w:p w14:paraId="1465F48B" w14:textId="77777777" w:rsidR="00837CD0" w:rsidRDefault="00837CD0" w:rsidP="00837CD0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返回示例</w:t>
      </w:r>
    </w:p>
    <w:p w14:paraId="266322FB" w14:textId="77777777" w:rsidR="00837CD0" w:rsidRDefault="00837CD0" w:rsidP="00837CD0">
      <w:r>
        <w:rPr>
          <w:rFonts w:hint="eastAsia"/>
        </w:rPr>
        <w:t>正常返回示例如下（</w:t>
      </w:r>
      <w:r>
        <w:rPr>
          <w:rFonts w:hint="eastAsia"/>
        </w:rPr>
        <w:t>JSON</w:t>
      </w:r>
      <w:r>
        <w:rPr>
          <w:rFonts w:hint="eastAsia"/>
        </w:rPr>
        <w:t>格式）：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37CD0" w14:paraId="67C529D3" w14:textId="77777777" w:rsidTr="001A29D4">
        <w:tc>
          <w:tcPr>
            <w:tcW w:w="8522" w:type="dxa"/>
          </w:tcPr>
          <w:p w14:paraId="4441D0A6" w14:textId="77777777" w:rsidR="00837CD0" w:rsidRDefault="00837CD0" w:rsidP="001A29D4">
            <w:r>
              <w:rPr>
                <w:rFonts w:hint="eastAsia"/>
              </w:rPr>
              <w:t>{</w:t>
            </w:r>
          </w:p>
          <w:p w14:paraId="2BEE4580" w14:textId="77777777" w:rsidR="00837CD0" w:rsidRDefault="00837CD0" w:rsidP="001A29D4"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14:paraId="607C0ADB" w14:textId="77777777" w:rsidR="00DD2EE1" w:rsidRPr="00DD2EE1" w:rsidRDefault="00DD2EE1" w:rsidP="00DD2EE1">
            <w:r w:rsidRPr="00DD2EE1">
              <w:t>SealID int64 `json:"sealID"`</w:t>
            </w:r>
          </w:p>
          <w:p w14:paraId="6EED0721" w14:textId="77777777" w:rsidR="00837CD0" w:rsidRDefault="00837CD0" w:rsidP="001A29D4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16376FB5" w14:textId="77777777" w:rsidR="00837CD0" w:rsidRDefault="00837CD0" w:rsidP="001A29D4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200E246E" w14:textId="38796B00" w:rsidR="00DD2EE1" w:rsidRDefault="00DD2EE1" w:rsidP="00DD2EE1">
      <w:pPr>
        <w:pStyle w:val="3"/>
      </w:pPr>
      <w:r>
        <w:rPr>
          <w:rFonts w:hint="eastAsia"/>
        </w:rPr>
        <w:t>删除</w:t>
      </w:r>
      <w:r>
        <w:rPr>
          <w:rFonts w:hint="eastAsia"/>
        </w:rPr>
        <w:t>印章</w:t>
      </w:r>
    </w:p>
    <w:p w14:paraId="599844C9" w14:textId="116AB6F0" w:rsidR="00DD2EE1" w:rsidRDefault="00DD2EE1" w:rsidP="00DD2EE1">
      <w:r>
        <w:rPr>
          <w:rFonts w:hint="eastAsia"/>
        </w:rPr>
        <w:t>管理员</w:t>
      </w:r>
      <w:r>
        <w:rPr>
          <w:rFonts w:hint="eastAsia"/>
        </w:rPr>
        <w:t>删除</w:t>
      </w:r>
      <w:r>
        <w:rPr>
          <w:rFonts w:hint="eastAsia"/>
        </w:rPr>
        <w:t>印章</w:t>
      </w:r>
    </w:p>
    <w:p w14:paraId="4193AF08" w14:textId="77777777" w:rsidR="00DD2EE1" w:rsidRDefault="00DD2EE1" w:rsidP="00DD2EE1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接口说明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626"/>
        <w:gridCol w:w="6896"/>
      </w:tblGrid>
      <w:tr w:rsidR="00DD2EE1" w14:paraId="261491C7" w14:textId="77777777" w:rsidTr="001A29D4">
        <w:tc>
          <w:tcPr>
            <w:tcW w:w="1626" w:type="dxa"/>
          </w:tcPr>
          <w:p w14:paraId="59AEA1D8" w14:textId="77777777" w:rsidR="00DD2EE1" w:rsidRDefault="00DD2EE1" w:rsidP="001A29D4">
            <w:pPr>
              <w:pStyle w:val="afa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96" w:type="dxa"/>
          </w:tcPr>
          <w:p w14:paraId="1B83B071" w14:textId="72770C54" w:rsidR="00DD2EE1" w:rsidRDefault="00DD2EE1" w:rsidP="001A29D4">
            <w:pPr>
              <w:pStyle w:val="afa"/>
            </w:pPr>
            <w:r>
              <w:rPr>
                <w:rFonts w:hint="eastAsia"/>
              </w:rPr>
              <w:t>http://localhost:8888</w:t>
            </w:r>
            <w:r w:rsidRPr="00837CD0">
              <w:t>/api/seal/</w:t>
            </w:r>
            <w:r>
              <w:rPr>
                <w:rFonts w:hint="eastAsia"/>
              </w:rPr>
              <w:t>del</w:t>
            </w:r>
            <w:r>
              <w:rPr>
                <w:rFonts w:hint="eastAsia"/>
              </w:rPr>
              <w:t>Seal</w:t>
            </w:r>
          </w:p>
        </w:tc>
      </w:tr>
      <w:tr w:rsidR="00DD2EE1" w14:paraId="1F576E49" w14:textId="77777777" w:rsidTr="001A29D4">
        <w:tc>
          <w:tcPr>
            <w:tcW w:w="1626" w:type="dxa"/>
          </w:tcPr>
          <w:p w14:paraId="7E295801" w14:textId="77777777" w:rsidR="00DD2EE1" w:rsidRDefault="00DD2EE1" w:rsidP="001A29D4">
            <w:pPr>
              <w:pStyle w:val="afa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6896" w:type="dxa"/>
          </w:tcPr>
          <w:p w14:paraId="132220F7" w14:textId="77777777" w:rsidR="00DD2EE1" w:rsidRDefault="00DD2EE1" w:rsidP="001A29D4">
            <w:pPr>
              <w:pStyle w:val="afa"/>
            </w:pPr>
            <w:r>
              <w:rPr>
                <w:rFonts w:hint="eastAsia"/>
              </w:rPr>
              <w:t>Post</w:t>
            </w:r>
          </w:p>
        </w:tc>
      </w:tr>
      <w:tr w:rsidR="00DD2EE1" w14:paraId="0382D62B" w14:textId="77777777" w:rsidTr="001A29D4">
        <w:tc>
          <w:tcPr>
            <w:tcW w:w="1626" w:type="dxa"/>
          </w:tcPr>
          <w:p w14:paraId="782EB617" w14:textId="77777777" w:rsidR="00DD2EE1" w:rsidRDefault="00DD2EE1" w:rsidP="001A29D4">
            <w:pPr>
              <w:pStyle w:val="afa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返回格式</w:t>
            </w:r>
          </w:p>
        </w:tc>
        <w:tc>
          <w:tcPr>
            <w:tcW w:w="6896" w:type="dxa"/>
          </w:tcPr>
          <w:p w14:paraId="330C8CD0" w14:textId="77777777" w:rsidR="00DD2EE1" w:rsidRDefault="00DD2EE1" w:rsidP="001A29D4">
            <w:pPr>
              <w:pStyle w:val="afa"/>
            </w:pPr>
            <w:r>
              <w:rPr>
                <w:rFonts w:hint="eastAsia"/>
              </w:rPr>
              <w:t>application/json</w:t>
            </w:r>
          </w:p>
        </w:tc>
      </w:tr>
      <w:tr w:rsidR="00DD2EE1" w14:paraId="55021C32" w14:textId="77777777" w:rsidTr="001A29D4">
        <w:tc>
          <w:tcPr>
            <w:tcW w:w="1626" w:type="dxa"/>
          </w:tcPr>
          <w:p w14:paraId="4D5ED17D" w14:textId="77777777" w:rsidR="00DD2EE1" w:rsidRDefault="00DD2EE1" w:rsidP="001A29D4">
            <w:pPr>
              <w:pStyle w:val="afa"/>
            </w:pPr>
            <w:r>
              <w:rPr>
                <w:rFonts w:hint="eastAsia"/>
              </w:rPr>
              <w:t>是否需要登录</w:t>
            </w:r>
          </w:p>
        </w:tc>
        <w:tc>
          <w:tcPr>
            <w:tcW w:w="6896" w:type="dxa"/>
          </w:tcPr>
          <w:p w14:paraId="49978625" w14:textId="77777777" w:rsidR="00DD2EE1" w:rsidRDefault="00DD2EE1" w:rsidP="001A29D4">
            <w:pPr>
              <w:pStyle w:val="afa"/>
            </w:pPr>
            <w:r>
              <w:rPr>
                <w:rFonts w:hint="eastAsia"/>
              </w:rPr>
              <w:t>是</w:t>
            </w:r>
          </w:p>
        </w:tc>
      </w:tr>
    </w:tbl>
    <w:p w14:paraId="4D009370" w14:textId="77777777" w:rsidR="00DD2EE1" w:rsidRDefault="00DD2EE1" w:rsidP="00DD2EE1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请求参数</w:t>
      </w:r>
    </w:p>
    <w:tbl>
      <w:tblPr>
        <w:tblW w:w="85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6"/>
        <w:gridCol w:w="1210"/>
        <w:gridCol w:w="1270"/>
        <w:gridCol w:w="1430"/>
        <w:gridCol w:w="3140"/>
      </w:tblGrid>
      <w:tr w:rsidR="00DD2EE1" w14:paraId="63E52FF1" w14:textId="77777777" w:rsidTr="001A29D4">
        <w:tc>
          <w:tcPr>
            <w:tcW w:w="1506" w:type="dxa"/>
            <w:tcBorders>
              <w:bottom w:val="single" w:sz="4" w:space="0" w:color="auto"/>
            </w:tcBorders>
          </w:tcPr>
          <w:p w14:paraId="2A251165" w14:textId="77777777" w:rsidR="00DD2EE1" w:rsidRDefault="00DD2EE1" w:rsidP="001A29D4">
            <w:pPr>
              <w:pStyle w:val="afa"/>
            </w:pPr>
            <w:r>
              <w:rPr>
                <w:rFonts w:hint="eastAsia"/>
              </w:rPr>
              <w:t>参数字段</w:t>
            </w:r>
          </w:p>
        </w:tc>
        <w:tc>
          <w:tcPr>
            <w:tcW w:w="1210" w:type="dxa"/>
            <w:tcBorders>
              <w:bottom w:val="single" w:sz="4" w:space="0" w:color="auto"/>
            </w:tcBorders>
          </w:tcPr>
          <w:p w14:paraId="6B192422" w14:textId="77777777" w:rsidR="00DD2EE1" w:rsidRDefault="00DD2EE1" w:rsidP="001A29D4">
            <w:pPr>
              <w:pStyle w:val="afa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1270" w:type="dxa"/>
            <w:tcBorders>
              <w:bottom w:val="single" w:sz="4" w:space="0" w:color="auto"/>
            </w:tcBorders>
          </w:tcPr>
          <w:p w14:paraId="3E8C2164" w14:textId="77777777" w:rsidR="00DD2EE1" w:rsidRDefault="00DD2EE1" w:rsidP="001A29D4">
            <w:pPr>
              <w:pStyle w:val="afa"/>
            </w:pPr>
            <w:r>
              <w:rPr>
                <w:rFonts w:hint="eastAsia"/>
              </w:rPr>
              <w:t>传参方式</w:t>
            </w:r>
          </w:p>
        </w:tc>
        <w:tc>
          <w:tcPr>
            <w:tcW w:w="1430" w:type="dxa"/>
            <w:tcBorders>
              <w:bottom w:val="single" w:sz="4" w:space="0" w:color="auto"/>
            </w:tcBorders>
          </w:tcPr>
          <w:p w14:paraId="20E9C8AE" w14:textId="77777777" w:rsidR="00DD2EE1" w:rsidRDefault="00DD2EE1" w:rsidP="001A29D4">
            <w:pPr>
              <w:pStyle w:val="afa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3140" w:type="dxa"/>
            <w:tcBorders>
              <w:bottom w:val="single" w:sz="4" w:space="0" w:color="auto"/>
            </w:tcBorders>
          </w:tcPr>
          <w:p w14:paraId="43C47C66" w14:textId="77777777" w:rsidR="00DD2EE1" w:rsidRDefault="00DD2EE1" w:rsidP="001A29D4">
            <w:pPr>
              <w:pStyle w:val="afa"/>
            </w:pPr>
            <w:r>
              <w:rPr>
                <w:rFonts w:hint="eastAsia"/>
              </w:rPr>
              <w:t>说明</w:t>
            </w:r>
          </w:p>
        </w:tc>
      </w:tr>
      <w:tr w:rsidR="00DD2EE1" w14:paraId="13F7028E" w14:textId="77777777" w:rsidTr="001A29D4">
        <w:tc>
          <w:tcPr>
            <w:tcW w:w="1506" w:type="dxa"/>
          </w:tcPr>
          <w:p w14:paraId="6A6D170D" w14:textId="7B51E31D" w:rsidR="00DD2EE1" w:rsidRDefault="00DD2EE1" w:rsidP="001A29D4">
            <w:pPr>
              <w:pStyle w:val="afa"/>
              <w:rPr>
                <w:rFonts w:hint="eastAsia"/>
              </w:rPr>
            </w:pPr>
            <w:r w:rsidRPr="00837CD0">
              <w:t>Seal</w:t>
            </w:r>
            <w:r>
              <w:rPr>
                <w:rFonts w:hint="eastAsia"/>
              </w:rPr>
              <w:t>ID</w:t>
            </w:r>
            <w:r w:rsidRPr="00837CD0">
              <w:t xml:space="preserve"> </w:t>
            </w:r>
          </w:p>
        </w:tc>
        <w:tc>
          <w:tcPr>
            <w:tcW w:w="1210" w:type="dxa"/>
          </w:tcPr>
          <w:p w14:paraId="761A3A24" w14:textId="77777777" w:rsidR="00DD2EE1" w:rsidRDefault="00DD2EE1" w:rsidP="001A29D4">
            <w:pPr>
              <w:pStyle w:val="afa"/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673570E9" w14:textId="77777777" w:rsidR="00DD2EE1" w:rsidRDefault="00DD2EE1" w:rsidP="001A29D4">
            <w:pPr>
              <w:pStyle w:val="afa"/>
            </w:pPr>
            <w:r>
              <w:rPr>
                <w:rFonts w:hint="eastAsia"/>
              </w:rPr>
              <w:t>JSON</w:t>
            </w:r>
          </w:p>
        </w:tc>
        <w:tc>
          <w:tcPr>
            <w:tcW w:w="1430" w:type="dxa"/>
          </w:tcPr>
          <w:p w14:paraId="083981F9" w14:textId="01CE7400" w:rsidR="00DD2EE1" w:rsidRDefault="00DD2EE1" w:rsidP="001A29D4">
            <w:pPr>
              <w:pStyle w:val="afa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140" w:type="dxa"/>
          </w:tcPr>
          <w:p w14:paraId="213BF371" w14:textId="61E97118" w:rsidR="00DD2EE1" w:rsidRDefault="00DD2EE1" w:rsidP="001A29D4">
            <w:pPr>
              <w:pStyle w:val="afa"/>
            </w:pPr>
            <w:r>
              <w:rPr>
                <w:rFonts w:hint="eastAsia"/>
              </w:rPr>
              <w:t>印章</w:t>
            </w:r>
            <w:r>
              <w:rPr>
                <w:rFonts w:hint="eastAsia"/>
              </w:rPr>
              <w:t>ID</w:t>
            </w:r>
          </w:p>
        </w:tc>
      </w:tr>
    </w:tbl>
    <w:p w14:paraId="6F97C46C" w14:textId="77777777" w:rsidR="00DD2EE1" w:rsidRDefault="00DD2EE1" w:rsidP="00DD2EE1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请求示例（可选）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D2EE1" w14:paraId="63B67783" w14:textId="77777777" w:rsidTr="001A29D4">
        <w:tc>
          <w:tcPr>
            <w:tcW w:w="8522" w:type="dxa"/>
          </w:tcPr>
          <w:p w14:paraId="2C575ECB" w14:textId="77777777" w:rsidR="00DD2EE1" w:rsidRDefault="00DD2EE1" w:rsidP="001A29D4">
            <w:r>
              <w:rPr>
                <w:rFonts w:hint="eastAsia"/>
              </w:rPr>
              <w:t>{</w:t>
            </w:r>
          </w:p>
          <w:p w14:paraId="6A53B062" w14:textId="66207D56" w:rsidR="00DD2EE1" w:rsidRDefault="00DD2EE1" w:rsidP="001A29D4">
            <w:r>
              <w:rPr>
                <w:rFonts w:hint="eastAsia"/>
              </w:rPr>
              <w:lastRenderedPageBreak/>
              <w:t>“</w:t>
            </w:r>
            <w:r>
              <w:rPr>
                <w:rFonts w:hint="eastAsia"/>
              </w:rPr>
              <w:t>SealID</w:t>
            </w:r>
            <w:r>
              <w:rPr>
                <w:rFonts w:hint="eastAsia"/>
              </w:rPr>
              <w:t>“：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</w:p>
          <w:p w14:paraId="1B45E6DD" w14:textId="77777777" w:rsidR="00DD2EE1" w:rsidRDefault="00DD2EE1" w:rsidP="001A29D4">
            <w:r>
              <w:rPr>
                <w:rFonts w:hint="eastAsia"/>
              </w:rPr>
              <w:t>}</w:t>
            </w:r>
          </w:p>
        </w:tc>
      </w:tr>
    </w:tbl>
    <w:p w14:paraId="6A13C483" w14:textId="77777777" w:rsidR="00DD2EE1" w:rsidRDefault="00DD2EE1" w:rsidP="00DD2EE1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lastRenderedPageBreak/>
        <w:t>状态码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D2EE1" w14:paraId="3FCAA1DE" w14:textId="77777777" w:rsidTr="001A29D4">
        <w:tc>
          <w:tcPr>
            <w:tcW w:w="4261" w:type="dxa"/>
          </w:tcPr>
          <w:p w14:paraId="1366D353" w14:textId="77777777" w:rsidR="00DD2EE1" w:rsidRDefault="00DD2EE1" w:rsidP="001A29D4">
            <w:pPr>
              <w:pStyle w:val="afa"/>
            </w:pPr>
            <w:r>
              <w:rPr>
                <w:rFonts w:hint="eastAsia"/>
              </w:rPr>
              <w:t>状态码</w:t>
            </w:r>
          </w:p>
        </w:tc>
        <w:tc>
          <w:tcPr>
            <w:tcW w:w="4261" w:type="dxa"/>
          </w:tcPr>
          <w:p w14:paraId="6AC5C2AF" w14:textId="77777777" w:rsidR="00DD2EE1" w:rsidRDefault="00DD2EE1" w:rsidP="001A29D4">
            <w:pPr>
              <w:pStyle w:val="afa"/>
            </w:pPr>
            <w:r>
              <w:rPr>
                <w:rFonts w:hint="eastAsia"/>
              </w:rPr>
              <w:t>说明</w:t>
            </w:r>
          </w:p>
        </w:tc>
      </w:tr>
      <w:tr w:rsidR="00DD2EE1" w14:paraId="5E5C5606" w14:textId="77777777" w:rsidTr="001A29D4">
        <w:tc>
          <w:tcPr>
            <w:tcW w:w="4261" w:type="dxa"/>
          </w:tcPr>
          <w:p w14:paraId="5BB0A9DF" w14:textId="77777777" w:rsidR="00DD2EE1" w:rsidRDefault="00DD2EE1" w:rsidP="001A29D4">
            <w:pPr>
              <w:pStyle w:val="afa"/>
            </w:pPr>
            <w:r>
              <w:rPr>
                <w:rFonts w:hint="eastAsia"/>
              </w:rPr>
              <w:t>200</w:t>
            </w:r>
          </w:p>
        </w:tc>
        <w:tc>
          <w:tcPr>
            <w:tcW w:w="4261" w:type="dxa"/>
          </w:tcPr>
          <w:p w14:paraId="2371C341" w14:textId="77777777" w:rsidR="00DD2EE1" w:rsidRDefault="00DD2EE1" w:rsidP="001A29D4">
            <w:pPr>
              <w:pStyle w:val="afa"/>
            </w:pPr>
            <w:r>
              <w:rPr>
                <w:rFonts w:hint="eastAsia"/>
              </w:rPr>
              <w:t>表示响应成功。</w:t>
            </w:r>
          </w:p>
        </w:tc>
      </w:tr>
      <w:tr w:rsidR="00DD2EE1" w14:paraId="2AB3E1C4" w14:textId="77777777" w:rsidTr="001A29D4">
        <w:tc>
          <w:tcPr>
            <w:tcW w:w="4261" w:type="dxa"/>
          </w:tcPr>
          <w:p w14:paraId="175D13FA" w14:textId="77777777" w:rsidR="00DD2EE1" w:rsidRDefault="00DD2EE1" w:rsidP="001A29D4">
            <w:pPr>
              <w:pStyle w:val="afa"/>
            </w:pPr>
            <w:r>
              <w:rPr>
                <w:rFonts w:hint="eastAsia"/>
              </w:rPr>
              <w:t>401</w:t>
            </w:r>
          </w:p>
        </w:tc>
        <w:tc>
          <w:tcPr>
            <w:tcW w:w="4261" w:type="dxa"/>
          </w:tcPr>
          <w:p w14:paraId="68D41198" w14:textId="77777777" w:rsidR="00DD2EE1" w:rsidRDefault="00DD2EE1" w:rsidP="001A29D4">
            <w:pPr>
              <w:pStyle w:val="afa"/>
            </w:pPr>
            <w:r>
              <w:rPr>
                <w:rFonts w:hint="eastAsia"/>
              </w:rPr>
              <w:t>表示该请求尚未经过身份验证。</w:t>
            </w:r>
          </w:p>
        </w:tc>
      </w:tr>
      <w:tr w:rsidR="00DD2EE1" w14:paraId="126F5F39" w14:textId="77777777" w:rsidTr="001A29D4">
        <w:tc>
          <w:tcPr>
            <w:tcW w:w="4261" w:type="dxa"/>
          </w:tcPr>
          <w:p w14:paraId="51E8E51C" w14:textId="77777777" w:rsidR="00DD2EE1" w:rsidRDefault="00DD2EE1" w:rsidP="001A29D4">
            <w:pPr>
              <w:pStyle w:val="afa"/>
            </w:pPr>
            <w:r>
              <w:rPr>
                <w:rFonts w:hint="eastAsia"/>
              </w:rPr>
              <w:t>404</w:t>
            </w:r>
          </w:p>
        </w:tc>
        <w:tc>
          <w:tcPr>
            <w:tcW w:w="4261" w:type="dxa"/>
          </w:tcPr>
          <w:p w14:paraId="6EAA32E5" w14:textId="77777777" w:rsidR="00DD2EE1" w:rsidRDefault="00DD2EE1" w:rsidP="001A29D4">
            <w:pPr>
              <w:pStyle w:val="afa"/>
            </w:pPr>
            <w:r>
              <w:rPr>
                <w:rFonts w:hint="eastAsia"/>
              </w:rPr>
              <w:t>表示该用户没有和这个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对应的订单</w:t>
            </w:r>
          </w:p>
        </w:tc>
      </w:tr>
    </w:tbl>
    <w:p w14:paraId="55A4D410" w14:textId="77777777" w:rsidR="00DD2EE1" w:rsidRDefault="00DD2EE1" w:rsidP="00DD2EE1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返回参数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76"/>
        <w:gridCol w:w="2430"/>
        <w:gridCol w:w="3816"/>
      </w:tblGrid>
      <w:tr w:rsidR="00DD2EE1" w14:paraId="0143F00F" w14:textId="77777777" w:rsidTr="001A29D4">
        <w:tc>
          <w:tcPr>
            <w:tcW w:w="2276" w:type="dxa"/>
          </w:tcPr>
          <w:p w14:paraId="2F685928" w14:textId="77777777" w:rsidR="00DD2EE1" w:rsidRDefault="00DD2EE1" w:rsidP="001A29D4">
            <w:pPr>
              <w:pStyle w:val="afa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430" w:type="dxa"/>
          </w:tcPr>
          <w:p w14:paraId="51312A39" w14:textId="77777777" w:rsidR="00DD2EE1" w:rsidRDefault="00DD2EE1" w:rsidP="001A29D4">
            <w:pPr>
              <w:pStyle w:val="afa"/>
            </w:pPr>
            <w:r>
              <w:rPr>
                <w:rFonts w:hint="eastAsia"/>
              </w:rPr>
              <w:t>类型</w:t>
            </w:r>
          </w:p>
        </w:tc>
        <w:tc>
          <w:tcPr>
            <w:tcW w:w="3816" w:type="dxa"/>
          </w:tcPr>
          <w:p w14:paraId="662DAC9D" w14:textId="77777777" w:rsidR="00DD2EE1" w:rsidRDefault="00DD2EE1" w:rsidP="001A29D4">
            <w:pPr>
              <w:pStyle w:val="afa"/>
            </w:pPr>
            <w:r>
              <w:rPr>
                <w:rFonts w:hint="eastAsia"/>
              </w:rPr>
              <w:t>说明</w:t>
            </w:r>
          </w:p>
        </w:tc>
      </w:tr>
      <w:tr w:rsidR="00DD2EE1" w14:paraId="252A5C26" w14:textId="77777777" w:rsidTr="001A29D4">
        <w:tc>
          <w:tcPr>
            <w:tcW w:w="2276" w:type="dxa"/>
          </w:tcPr>
          <w:p w14:paraId="265D2DF1" w14:textId="77777777" w:rsidR="00DD2EE1" w:rsidRDefault="00DD2EE1" w:rsidP="001A29D4">
            <w:pPr>
              <w:pStyle w:val="afa"/>
            </w:pPr>
            <w:r>
              <w:rPr>
                <w:rFonts w:hint="eastAsia"/>
              </w:rPr>
              <w:t>Data</w:t>
            </w:r>
          </w:p>
        </w:tc>
        <w:tc>
          <w:tcPr>
            <w:tcW w:w="2430" w:type="dxa"/>
          </w:tcPr>
          <w:p w14:paraId="5FB83CC2" w14:textId="77777777" w:rsidR="00DD2EE1" w:rsidRDefault="00DD2EE1" w:rsidP="001A29D4">
            <w:pPr>
              <w:pStyle w:val="afa"/>
            </w:pPr>
            <w:r>
              <w:rPr>
                <w:rFonts w:hint="eastAsia"/>
              </w:rPr>
              <w:t>Interface</w:t>
            </w:r>
          </w:p>
        </w:tc>
        <w:tc>
          <w:tcPr>
            <w:tcW w:w="3816" w:type="dxa"/>
          </w:tcPr>
          <w:p w14:paraId="39FFCB63" w14:textId="77777777" w:rsidR="00DD2EE1" w:rsidRDefault="00DD2EE1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统一数据接口</w:t>
            </w:r>
          </w:p>
        </w:tc>
      </w:tr>
    </w:tbl>
    <w:p w14:paraId="651DE6B5" w14:textId="77777777" w:rsidR="00DD2EE1" w:rsidRDefault="00DD2EE1" w:rsidP="00DD2EE1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返回示例</w:t>
      </w:r>
    </w:p>
    <w:p w14:paraId="4728A3D7" w14:textId="77777777" w:rsidR="00DD2EE1" w:rsidRDefault="00DD2EE1" w:rsidP="00DD2EE1">
      <w:r>
        <w:rPr>
          <w:rFonts w:hint="eastAsia"/>
        </w:rPr>
        <w:t>正常返回示例如下（</w:t>
      </w:r>
      <w:r>
        <w:rPr>
          <w:rFonts w:hint="eastAsia"/>
        </w:rPr>
        <w:t>JSON</w:t>
      </w:r>
      <w:r>
        <w:rPr>
          <w:rFonts w:hint="eastAsia"/>
        </w:rPr>
        <w:t>格式）：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D2EE1" w14:paraId="671360B9" w14:textId="77777777" w:rsidTr="001A29D4">
        <w:tc>
          <w:tcPr>
            <w:tcW w:w="8522" w:type="dxa"/>
          </w:tcPr>
          <w:p w14:paraId="7D225322" w14:textId="77777777" w:rsidR="00DD2EE1" w:rsidRDefault="00DD2EE1" w:rsidP="001A29D4">
            <w:r>
              <w:rPr>
                <w:rFonts w:hint="eastAsia"/>
              </w:rPr>
              <w:t>{</w:t>
            </w:r>
          </w:p>
          <w:p w14:paraId="5ECD71FE" w14:textId="77777777" w:rsidR="00DD2EE1" w:rsidRDefault="00DD2EE1" w:rsidP="001A29D4"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14:paraId="48DC13A5" w14:textId="3625AF93" w:rsidR="00DD2EE1" w:rsidRDefault="00DD2EE1" w:rsidP="001A29D4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3DEA783C" w14:textId="77777777" w:rsidR="00DD2EE1" w:rsidRDefault="00DD2EE1" w:rsidP="001A29D4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7C9B66C2" w14:textId="20118B71" w:rsidR="00DD2EE1" w:rsidRDefault="00DD2EE1" w:rsidP="00DD2EE1">
      <w:pPr>
        <w:pStyle w:val="3"/>
      </w:pPr>
      <w:r>
        <w:rPr>
          <w:rFonts w:hint="eastAsia"/>
        </w:rPr>
        <w:t>查询</w:t>
      </w:r>
      <w:r>
        <w:rPr>
          <w:rFonts w:hint="eastAsia"/>
        </w:rPr>
        <w:t>印章</w:t>
      </w:r>
    </w:p>
    <w:p w14:paraId="70C2148A" w14:textId="272568D0" w:rsidR="00DD2EE1" w:rsidRDefault="00DD2EE1" w:rsidP="00DD2EE1">
      <w:r>
        <w:rPr>
          <w:rFonts w:hint="eastAsia"/>
        </w:rPr>
        <w:t>管理员</w:t>
      </w:r>
      <w:r>
        <w:rPr>
          <w:rFonts w:hint="eastAsia"/>
        </w:rPr>
        <w:t>查询</w:t>
      </w:r>
      <w:r>
        <w:rPr>
          <w:rFonts w:hint="eastAsia"/>
        </w:rPr>
        <w:t>印章</w:t>
      </w:r>
    </w:p>
    <w:p w14:paraId="609AD9E8" w14:textId="77777777" w:rsidR="00DD2EE1" w:rsidRDefault="00DD2EE1" w:rsidP="00DD2EE1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接口说明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626"/>
        <w:gridCol w:w="6896"/>
      </w:tblGrid>
      <w:tr w:rsidR="00DD2EE1" w14:paraId="46816F12" w14:textId="77777777" w:rsidTr="001A29D4">
        <w:tc>
          <w:tcPr>
            <w:tcW w:w="1626" w:type="dxa"/>
          </w:tcPr>
          <w:p w14:paraId="2FA68927" w14:textId="77777777" w:rsidR="00DD2EE1" w:rsidRDefault="00DD2EE1" w:rsidP="001A29D4">
            <w:pPr>
              <w:pStyle w:val="afa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96" w:type="dxa"/>
          </w:tcPr>
          <w:p w14:paraId="22E857EA" w14:textId="7D5A53D9" w:rsidR="00DD2EE1" w:rsidRDefault="00DD2EE1" w:rsidP="001A29D4">
            <w:pPr>
              <w:pStyle w:val="afa"/>
            </w:pPr>
            <w:r>
              <w:rPr>
                <w:rFonts w:hint="eastAsia"/>
              </w:rPr>
              <w:t>http://localhost:8888</w:t>
            </w:r>
            <w:r w:rsidRPr="00837CD0">
              <w:t>/api/seal/</w:t>
            </w:r>
            <w:r w:rsidRPr="00DD2EE1">
              <w:t>querySeal</w:t>
            </w:r>
          </w:p>
        </w:tc>
      </w:tr>
      <w:tr w:rsidR="00DD2EE1" w14:paraId="7A822345" w14:textId="77777777" w:rsidTr="001A29D4">
        <w:tc>
          <w:tcPr>
            <w:tcW w:w="1626" w:type="dxa"/>
          </w:tcPr>
          <w:p w14:paraId="6E8ECED1" w14:textId="77777777" w:rsidR="00DD2EE1" w:rsidRDefault="00DD2EE1" w:rsidP="001A29D4">
            <w:pPr>
              <w:pStyle w:val="afa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6896" w:type="dxa"/>
          </w:tcPr>
          <w:p w14:paraId="77A11A7D" w14:textId="77777777" w:rsidR="00DD2EE1" w:rsidRDefault="00DD2EE1" w:rsidP="001A29D4">
            <w:pPr>
              <w:pStyle w:val="afa"/>
            </w:pPr>
            <w:r>
              <w:rPr>
                <w:rFonts w:hint="eastAsia"/>
              </w:rPr>
              <w:t>Post</w:t>
            </w:r>
          </w:p>
        </w:tc>
      </w:tr>
      <w:tr w:rsidR="00DD2EE1" w14:paraId="09E7D586" w14:textId="77777777" w:rsidTr="001A29D4">
        <w:tc>
          <w:tcPr>
            <w:tcW w:w="1626" w:type="dxa"/>
          </w:tcPr>
          <w:p w14:paraId="6D9003A0" w14:textId="77777777" w:rsidR="00DD2EE1" w:rsidRDefault="00DD2EE1" w:rsidP="001A29D4">
            <w:pPr>
              <w:pStyle w:val="afa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返回格式</w:t>
            </w:r>
          </w:p>
        </w:tc>
        <w:tc>
          <w:tcPr>
            <w:tcW w:w="6896" w:type="dxa"/>
          </w:tcPr>
          <w:p w14:paraId="48E8112D" w14:textId="77777777" w:rsidR="00DD2EE1" w:rsidRDefault="00DD2EE1" w:rsidP="001A29D4">
            <w:pPr>
              <w:pStyle w:val="afa"/>
            </w:pPr>
            <w:r>
              <w:rPr>
                <w:rFonts w:hint="eastAsia"/>
              </w:rPr>
              <w:t>application/json</w:t>
            </w:r>
          </w:p>
        </w:tc>
      </w:tr>
      <w:tr w:rsidR="00DD2EE1" w14:paraId="2F4DE1BE" w14:textId="77777777" w:rsidTr="001A29D4">
        <w:tc>
          <w:tcPr>
            <w:tcW w:w="1626" w:type="dxa"/>
          </w:tcPr>
          <w:p w14:paraId="1DF737EB" w14:textId="77777777" w:rsidR="00DD2EE1" w:rsidRDefault="00DD2EE1" w:rsidP="001A29D4">
            <w:pPr>
              <w:pStyle w:val="afa"/>
            </w:pPr>
            <w:r>
              <w:rPr>
                <w:rFonts w:hint="eastAsia"/>
              </w:rPr>
              <w:t>是否需要登录</w:t>
            </w:r>
          </w:p>
        </w:tc>
        <w:tc>
          <w:tcPr>
            <w:tcW w:w="6896" w:type="dxa"/>
          </w:tcPr>
          <w:p w14:paraId="3028FBBA" w14:textId="77777777" w:rsidR="00DD2EE1" w:rsidRDefault="00DD2EE1" w:rsidP="001A29D4">
            <w:pPr>
              <w:pStyle w:val="afa"/>
            </w:pPr>
            <w:r>
              <w:rPr>
                <w:rFonts w:hint="eastAsia"/>
              </w:rPr>
              <w:t>是</w:t>
            </w:r>
          </w:p>
        </w:tc>
      </w:tr>
    </w:tbl>
    <w:p w14:paraId="59DA0153" w14:textId="77777777" w:rsidR="00DD2EE1" w:rsidRDefault="00DD2EE1" w:rsidP="00DD2EE1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请求参数</w:t>
      </w:r>
    </w:p>
    <w:tbl>
      <w:tblPr>
        <w:tblW w:w="85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6"/>
        <w:gridCol w:w="1210"/>
        <w:gridCol w:w="1270"/>
        <w:gridCol w:w="1430"/>
        <w:gridCol w:w="3140"/>
      </w:tblGrid>
      <w:tr w:rsidR="00DD2EE1" w14:paraId="0FA65AA6" w14:textId="77777777" w:rsidTr="001A29D4">
        <w:tc>
          <w:tcPr>
            <w:tcW w:w="1506" w:type="dxa"/>
            <w:tcBorders>
              <w:bottom w:val="single" w:sz="4" w:space="0" w:color="auto"/>
            </w:tcBorders>
          </w:tcPr>
          <w:p w14:paraId="1B71BC0C" w14:textId="77777777" w:rsidR="00DD2EE1" w:rsidRDefault="00DD2EE1" w:rsidP="001A29D4">
            <w:pPr>
              <w:pStyle w:val="afa"/>
            </w:pPr>
            <w:r>
              <w:rPr>
                <w:rFonts w:hint="eastAsia"/>
              </w:rPr>
              <w:t>参数字段</w:t>
            </w:r>
          </w:p>
        </w:tc>
        <w:tc>
          <w:tcPr>
            <w:tcW w:w="1210" w:type="dxa"/>
            <w:tcBorders>
              <w:bottom w:val="single" w:sz="4" w:space="0" w:color="auto"/>
            </w:tcBorders>
          </w:tcPr>
          <w:p w14:paraId="7547EB9A" w14:textId="77777777" w:rsidR="00DD2EE1" w:rsidRDefault="00DD2EE1" w:rsidP="001A29D4">
            <w:pPr>
              <w:pStyle w:val="afa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1270" w:type="dxa"/>
            <w:tcBorders>
              <w:bottom w:val="single" w:sz="4" w:space="0" w:color="auto"/>
            </w:tcBorders>
          </w:tcPr>
          <w:p w14:paraId="63266B94" w14:textId="77777777" w:rsidR="00DD2EE1" w:rsidRDefault="00DD2EE1" w:rsidP="001A29D4">
            <w:pPr>
              <w:pStyle w:val="afa"/>
            </w:pPr>
            <w:r>
              <w:rPr>
                <w:rFonts w:hint="eastAsia"/>
              </w:rPr>
              <w:t>传参方式</w:t>
            </w:r>
          </w:p>
        </w:tc>
        <w:tc>
          <w:tcPr>
            <w:tcW w:w="1430" w:type="dxa"/>
            <w:tcBorders>
              <w:bottom w:val="single" w:sz="4" w:space="0" w:color="auto"/>
            </w:tcBorders>
          </w:tcPr>
          <w:p w14:paraId="53F9F7B0" w14:textId="77777777" w:rsidR="00DD2EE1" w:rsidRDefault="00DD2EE1" w:rsidP="001A29D4">
            <w:pPr>
              <w:pStyle w:val="afa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3140" w:type="dxa"/>
            <w:tcBorders>
              <w:bottom w:val="single" w:sz="4" w:space="0" w:color="auto"/>
            </w:tcBorders>
          </w:tcPr>
          <w:p w14:paraId="379FFC7F" w14:textId="77777777" w:rsidR="00DD2EE1" w:rsidRDefault="00DD2EE1" w:rsidP="001A29D4">
            <w:pPr>
              <w:pStyle w:val="afa"/>
            </w:pPr>
            <w:r>
              <w:rPr>
                <w:rFonts w:hint="eastAsia"/>
              </w:rPr>
              <w:t>说明</w:t>
            </w:r>
          </w:p>
        </w:tc>
      </w:tr>
      <w:tr w:rsidR="00DD2EE1" w14:paraId="3FB38E03" w14:textId="77777777" w:rsidTr="001A29D4">
        <w:tc>
          <w:tcPr>
            <w:tcW w:w="1506" w:type="dxa"/>
          </w:tcPr>
          <w:p w14:paraId="7BF042DB" w14:textId="77777777" w:rsidR="00DD2EE1" w:rsidRDefault="00DD2EE1" w:rsidP="001A29D4">
            <w:pPr>
              <w:pStyle w:val="afa"/>
              <w:rPr>
                <w:rFonts w:hint="eastAsia"/>
              </w:rPr>
            </w:pPr>
            <w:r w:rsidRPr="00837CD0">
              <w:t>Seal</w:t>
            </w:r>
            <w:r>
              <w:rPr>
                <w:rFonts w:hint="eastAsia"/>
              </w:rPr>
              <w:t>ID</w:t>
            </w:r>
            <w:r w:rsidRPr="00837CD0">
              <w:t xml:space="preserve"> </w:t>
            </w:r>
          </w:p>
        </w:tc>
        <w:tc>
          <w:tcPr>
            <w:tcW w:w="1210" w:type="dxa"/>
          </w:tcPr>
          <w:p w14:paraId="4B41C05F" w14:textId="6DC905DF" w:rsidR="00DD2EE1" w:rsidRDefault="00DD2EE1" w:rsidP="001A29D4">
            <w:pPr>
              <w:pStyle w:val="afa"/>
            </w:pPr>
            <w:r>
              <w:rPr>
                <w:rFonts w:hint="eastAsia"/>
              </w:rPr>
              <w:t>否</w:t>
            </w:r>
          </w:p>
        </w:tc>
        <w:tc>
          <w:tcPr>
            <w:tcW w:w="1270" w:type="dxa"/>
          </w:tcPr>
          <w:p w14:paraId="347DDD3F" w14:textId="77777777" w:rsidR="00DD2EE1" w:rsidRDefault="00DD2EE1" w:rsidP="001A29D4">
            <w:pPr>
              <w:pStyle w:val="afa"/>
            </w:pPr>
            <w:r>
              <w:rPr>
                <w:rFonts w:hint="eastAsia"/>
              </w:rPr>
              <w:t>JSON</w:t>
            </w:r>
          </w:p>
        </w:tc>
        <w:tc>
          <w:tcPr>
            <w:tcW w:w="1430" w:type="dxa"/>
          </w:tcPr>
          <w:p w14:paraId="5B9D8078" w14:textId="77777777" w:rsidR="00DD2EE1" w:rsidRDefault="00DD2EE1" w:rsidP="001A29D4">
            <w:pPr>
              <w:pStyle w:val="afa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140" w:type="dxa"/>
          </w:tcPr>
          <w:p w14:paraId="4456597B" w14:textId="77777777" w:rsidR="00DD2EE1" w:rsidRDefault="00DD2EE1" w:rsidP="001A29D4">
            <w:pPr>
              <w:pStyle w:val="afa"/>
            </w:pPr>
            <w:r>
              <w:rPr>
                <w:rFonts w:hint="eastAsia"/>
              </w:rPr>
              <w:t>印章</w:t>
            </w:r>
            <w:r>
              <w:rPr>
                <w:rFonts w:hint="eastAsia"/>
              </w:rPr>
              <w:t>ID</w:t>
            </w:r>
          </w:p>
        </w:tc>
      </w:tr>
      <w:tr w:rsidR="00DD2EE1" w14:paraId="2C5A7B91" w14:textId="77777777" w:rsidTr="001A29D4">
        <w:tc>
          <w:tcPr>
            <w:tcW w:w="1506" w:type="dxa"/>
          </w:tcPr>
          <w:p w14:paraId="1A0C8158" w14:textId="5EAAC1E5" w:rsidR="00DD2EE1" w:rsidRPr="00837CD0" w:rsidRDefault="00DD2EE1" w:rsidP="00DD2EE1">
            <w:pPr>
              <w:pStyle w:val="afa"/>
              <w:rPr>
                <w:rFonts w:hint="eastAsia"/>
              </w:rPr>
            </w:pPr>
            <w:r w:rsidRPr="00DD2EE1">
              <w:t xml:space="preserve">SealCreate </w:t>
            </w:r>
          </w:p>
        </w:tc>
        <w:tc>
          <w:tcPr>
            <w:tcW w:w="1210" w:type="dxa"/>
          </w:tcPr>
          <w:p w14:paraId="6CCACFA7" w14:textId="39616DAF" w:rsidR="00DD2EE1" w:rsidRDefault="00DD2EE1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70" w:type="dxa"/>
          </w:tcPr>
          <w:p w14:paraId="3B8D2CD5" w14:textId="4D1C9159" w:rsidR="00DD2EE1" w:rsidRDefault="00DD2EE1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</w:p>
        </w:tc>
        <w:tc>
          <w:tcPr>
            <w:tcW w:w="1430" w:type="dxa"/>
          </w:tcPr>
          <w:p w14:paraId="31FDC843" w14:textId="507EB445" w:rsidR="00DD2EE1" w:rsidRDefault="00DD2EE1" w:rsidP="001A29D4">
            <w:pPr>
              <w:pStyle w:val="afa"/>
            </w:pPr>
            <w:r>
              <w:rPr>
                <w:rFonts w:hint="eastAsia"/>
              </w:rPr>
              <w:t>String</w:t>
            </w:r>
          </w:p>
        </w:tc>
        <w:tc>
          <w:tcPr>
            <w:tcW w:w="3140" w:type="dxa"/>
          </w:tcPr>
          <w:p w14:paraId="6FF886DB" w14:textId="0B861869" w:rsidR="00DD2EE1" w:rsidRDefault="00DD2EE1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印章创建者</w:t>
            </w:r>
          </w:p>
        </w:tc>
      </w:tr>
      <w:tr w:rsidR="00DD2EE1" w14:paraId="4219DFA7" w14:textId="77777777" w:rsidTr="001A29D4">
        <w:tc>
          <w:tcPr>
            <w:tcW w:w="1506" w:type="dxa"/>
          </w:tcPr>
          <w:p w14:paraId="4AF3C471" w14:textId="2D638BDD" w:rsidR="00DD2EE1" w:rsidRPr="00DD2EE1" w:rsidRDefault="00DD2EE1" w:rsidP="00DD2EE1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</w:t>
            </w:r>
            <w:r>
              <w:rPr>
                <w:rFonts w:hint="eastAsia"/>
              </w:rPr>
              <w:t>alState</w:t>
            </w:r>
          </w:p>
        </w:tc>
        <w:tc>
          <w:tcPr>
            <w:tcW w:w="1210" w:type="dxa"/>
          </w:tcPr>
          <w:p w14:paraId="04C40E21" w14:textId="2DB9879D" w:rsidR="00DD2EE1" w:rsidRDefault="00DD2EE1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70" w:type="dxa"/>
          </w:tcPr>
          <w:p w14:paraId="705EAAC1" w14:textId="38E7D9EA" w:rsidR="00DD2EE1" w:rsidRDefault="00DD2EE1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</w:p>
        </w:tc>
        <w:tc>
          <w:tcPr>
            <w:tcW w:w="1430" w:type="dxa"/>
          </w:tcPr>
          <w:p w14:paraId="7AC992BD" w14:textId="36DC0F50" w:rsidR="00DD2EE1" w:rsidRDefault="00DD2EE1" w:rsidP="001A29D4">
            <w:pPr>
              <w:pStyle w:val="afa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140" w:type="dxa"/>
          </w:tcPr>
          <w:p w14:paraId="220F5AC4" w14:textId="30545B8F" w:rsidR="00DD2EE1" w:rsidRDefault="00DD2EE1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印章状态</w:t>
            </w:r>
          </w:p>
        </w:tc>
      </w:tr>
    </w:tbl>
    <w:p w14:paraId="665BEA1F" w14:textId="77777777" w:rsidR="00DD2EE1" w:rsidRDefault="00DD2EE1" w:rsidP="00DD2EE1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lastRenderedPageBreak/>
        <w:t>请求示例（可选）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D2EE1" w14:paraId="4AB9F84C" w14:textId="77777777" w:rsidTr="001A29D4">
        <w:tc>
          <w:tcPr>
            <w:tcW w:w="8522" w:type="dxa"/>
          </w:tcPr>
          <w:p w14:paraId="6F3189B7" w14:textId="77777777" w:rsidR="00DD2EE1" w:rsidRDefault="00DD2EE1" w:rsidP="001A29D4">
            <w:r>
              <w:rPr>
                <w:rFonts w:hint="eastAsia"/>
              </w:rPr>
              <w:t>{</w:t>
            </w:r>
          </w:p>
          <w:p w14:paraId="5A7D253E" w14:textId="77777777" w:rsidR="00DD2EE1" w:rsidRDefault="00DD2EE1" w:rsidP="001A29D4"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SealID</w:t>
            </w:r>
            <w:r>
              <w:rPr>
                <w:rFonts w:hint="eastAsia"/>
              </w:rPr>
              <w:t>“：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</w:p>
          <w:p w14:paraId="5D88D53C" w14:textId="2D982D94" w:rsidR="00DD2EE1" w:rsidRDefault="00DD2EE1" w:rsidP="001A29D4">
            <w:r>
              <w:t>“</w:t>
            </w:r>
            <w:r>
              <w:rPr>
                <w:rFonts w:hint="eastAsia"/>
              </w:rPr>
              <w:t>SealCreate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111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62796D88" w14:textId="78F5DA32" w:rsidR="00DD2EE1" w:rsidRPr="00DD2EE1" w:rsidRDefault="00DD2EE1" w:rsidP="001A29D4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SealState</w:t>
            </w:r>
            <w:r>
              <w:t>”</w:t>
            </w:r>
            <w:r>
              <w:rPr>
                <w:rFonts w:hint="eastAsia"/>
              </w:rPr>
              <w:t>:2</w:t>
            </w:r>
          </w:p>
          <w:p w14:paraId="0E0AADCB" w14:textId="77777777" w:rsidR="00DD2EE1" w:rsidRDefault="00DD2EE1" w:rsidP="001A29D4">
            <w:r>
              <w:rPr>
                <w:rFonts w:hint="eastAsia"/>
              </w:rPr>
              <w:t>}</w:t>
            </w:r>
          </w:p>
        </w:tc>
      </w:tr>
    </w:tbl>
    <w:p w14:paraId="5B775440" w14:textId="77777777" w:rsidR="00DD2EE1" w:rsidRDefault="00DD2EE1" w:rsidP="00DD2EE1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状态码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D2EE1" w14:paraId="7747BB99" w14:textId="77777777" w:rsidTr="001A29D4">
        <w:tc>
          <w:tcPr>
            <w:tcW w:w="4261" w:type="dxa"/>
          </w:tcPr>
          <w:p w14:paraId="0BE7F086" w14:textId="77777777" w:rsidR="00DD2EE1" w:rsidRDefault="00DD2EE1" w:rsidP="001A29D4">
            <w:pPr>
              <w:pStyle w:val="afa"/>
            </w:pPr>
            <w:r>
              <w:rPr>
                <w:rFonts w:hint="eastAsia"/>
              </w:rPr>
              <w:t>状态码</w:t>
            </w:r>
          </w:p>
        </w:tc>
        <w:tc>
          <w:tcPr>
            <w:tcW w:w="4261" w:type="dxa"/>
          </w:tcPr>
          <w:p w14:paraId="5C02ECEA" w14:textId="77777777" w:rsidR="00DD2EE1" w:rsidRDefault="00DD2EE1" w:rsidP="001A29D4">
            <w:pPr>
              <w:pStyle w:val="afa"/>
            </w:pPr>
            <w:r>
              <w:rPr>
                <w:rFonts w:hint="eastAsia"/>
              </w:rPr>
              <w:t>说明</w:t>
            </w:r>
          </w:p>
        </w:tc>
      </w:tr>
      <w:tr w:rsidR="00DD2EE1" w14:paraId="675DADE0" w14:textId="77777777" w:rsidTr="001A29D4">
        <w:tc>
          <w:tcPr>
            <w:tcW w:w="4261" w:type="dxa"/>
          </w:tcPr>
          <w:p w14:paraId="15F4E0AF" w14:textId="77777777" w:rsidR="00DD2EE1" w:rsidRDefault="00DD2EE1" w:rsidP="001A29D4">
            <w:pPr>
              <w:pStyle w:val="afa"/>
            </w:pPr>
            <w:r>
              <w:rPr>
                <w:rFonts w:hint="eastAsia"/>
              </w:rPr>
              <w:t>200</w:t>
            </w:r>
          </w:p>
        </w:tc>
        <w:tc>
          <w:tcPr>
            <w:tcW w:w="4261" w:type="dxa"/>
          </w:tcPr>
          <w:p w14:paraId="6E5C560A" w14:textId="77777777" w:rsidR="00DD2EE1" w:rsidRDefault="00DD2EE1" w:rsidP="001A29D4">
            <w:pPr>
              <w:pStyle w:val="afa"/>
            </w:pPr>
            <w:r>
              <w:rPr>
                <w:rFonts w:hint="eastAsia"/>
              </w:rPr>
              <w:t>表示响应成功。</w:t>
            </w:r>
          </w:p>
        </w:tc>
      </w:tr>
      <w:tr w:rsidR="00DD2EE1" w14:paraId="34C1395F" w14:textId="77777777" w:rsidTr="001A29D4">
        <w:tc>
          <w:tcPr>
            <w:tcW w:w="4261" w:type="dxa"/>
          </w:tcPr>
          <w:p w14:paraId="0FE4481D" w14:textId="77777777" w:rsidR="00DD2EE1" w:rsidRDefault="00DD2EE1" w:rsidP="001A29D4">
            <w:pPr>
              <w:pStyle w:val="afa"/>
            </w:pPr>
            <w:r>
              <w:rPr>
                <w:rFonts w:hint="eastAsia"/>
              </w:rPr>
              <w:t>401</w:t>
            </w:r>
          </w:p>
        </w:tc>
        <w:tc>
          <w:tcPr>
            <w:tcW w:w="4261" w:type="dxa"/>
          </w:tcPr>
          <w:p w14:paraId="43AF3CED" w14:textId="77777777" w:rsidR="00DD2EE1" w:rsidRDefault="00DD2EE1" w:rsidP="001A29D4">
            <w:pPr>
              <w:pStyle w:val="afa"/>
            </w:pPr>
            <w:r>
              <w:rPr>
                <w:rFonts w:hint="eastAsia"/>
              </w:rPr>
              <w:t>表示该请求尚未经过身份验证。</w:t>
            </w:r>
          </w:p>
        </w:tc>
      </w:tr>
      <w:tr w:rsidR="00DD2EE1" w14:paraId="3EEF1722" w14:textId="77777777" w:rsidTr="001A29D4">
        <w:tc>
          <w:tcPr>
            <w:tcW w:w="4261" w:type="dxa"/>
          </w:tcPr>
          <w:p w14:paraId="73C2D337" w14:textId="77777777" w:rsidR="00DD2EE1" w:rsidRDefault="00DD2EE1" w:rsidP="001A29D4">
            <w:pPr>
              <w:pStyle w:val="afa"/>
            </w:pPr>
            <w:r>
              <w:rPr>
                <w:rFonts w:hint="eastAsia"/>
              </w:rPr>
              <w:t>404</w:t>
            </w:r>
          </w:p>
        </w:tc>
        <w:tc>
          <w:tcPr>
            <w:tcW w:w="4261" w:type="dxa"/>
          </w:tcPr>
          <w:p w14:paraId="142DDFCA" w14:textId="77777777" w:rsidR="00DD2EE1" w:rsidRDefault="00DD2EE1" w:rsidP="001A29D4">
            <w:pPr>
              <w:pStyle w:val="afa"/>
            </w:pPr>
            <w:r>
              <w:rPr>
                <w:rFonts w:hint="eastAsia"/>
              </w:rPr>
              <w:t>表示该用户没有和这个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对应的订单</w:t>
            </w:r>
          </w:p>
        </w:tc>
      </w:tr>
    </w:tbl>
    <w:p w14:paraId="75574984" w14:textId="77777777" w:rsidR="00DD2EE1" w:rsidRDefault="00DD2EE1" w:rsidP="00DD2EE1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返回参数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76"/>
        <w:gridCol w:w="2430"/>
        <w:gridCol w:w="3816"/>
      </w:tblGrid>
      <w:tr w:rsidR="00DD2EE1" w14:paraId="0CC63B84" w14:textId="77777777" w:rsidTr="001A29D4">
        <w:tc>
          <w:tcPr>
            <w:tcW w:w="2276" w:type="dxa"/>
          </w:tcPr>
          <w:p w14:paraId="30AC48D0" w14:textId="77777777" w:rsidR="00DD2EE1" w:rsidRDefault="00DD2EE1" w:rsidP="001A29D4">
            <w:pPr>
              <w:pStyle w:val="afa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430" w:type="dxa"/>
          </w:tcPr>
          <w:p w14:paraId="5C7210C7" w14:textId="77777777" w:rsidR="00DD2EE1" w:rsidRDefault="00DD2EE1" w:rsidP="001A29D4">
            <w:pPr>
              <w:pStyle w:val="afa"/>
            </w:pPr>
            <w:r>
              <w:rPr>
                <w:rFonts w:hint="eastAsia"/>
              </w:rPr>
              <w:t>类型</w:t>
            </w:r>
          </w:p>
        </w:tc>
        <w:tc>
          <w:tcPr>
            <w:tcW w:w="3816" w:type="dxa"/>
          </w:tcPr>
          <w:p w14:paraId="1EFA8B7F" w14:textId="77777777" w:rsidR="00DD2EE1" w:rsidRDefault="00DD2EE1" w:rsidP="001A29D4">
            <w:pPr>
              <w:pStyle w:val="afa"/>
            </w:pPr>
            <w:r>
              <w:rPr>
                <w:rFonts w:hint="eastAsia"/>
              </w:rPr>
              <w:t>说明</w:t>
            </w:r>
          </w:p>
        </w:tc>
      </w:tr>
      <w:tr w:rsidR="00DD2EE1" w14:paraId="79696C4C" w14:textId="77777777" w:rsidTr="001A29D4">
        <w:tc>
          <w:tcPr>
            <w:tcW w:w="2276" w:type="dxa"/>
          </w:tcPr>
          <w:p w14:paraId="2BE5E928" w14:textId="77777777" w:rsidR="00DD2EE1" w:rsidRDefault="00DD2EE1" w:rsidP="001A29D4">
            <w:pPr>
              <w:pStyle w:val="afa"/>
            </w:pPr>
            <w:r>
              <w:rPr>
                <w:rFonts w:hint="eastAsia"/>
              </w:rPr>
              <w:t>Data</w:t>
            </w:r>
          </w:p>
        </w:tc>
        <w:tc>
          <w:tcPr>
            <w:tcW w:w="2430" w:type="dxa"/>
          </w:tcPr>
          <w:p w14:paraId="2E2E71D5" w14:textId="77777777" w:rsidR="00DD2EE1" w:rsidRDefault="00DD2EE1" w:rsidP="001A29D4">
            <w:pPr>
              <w:pStyle w:val="afa"/>
            </w:pPr>
            <w:r>
              <w:rPr>
                <w:rFonts w:hint="eastAsia"/>
              </w:rPr>
              <w:t>Interface</w:t>
            </w:r>
          </w:p>
        </w:tc>
        <w:tc>
          <w:tcPr>
            <w:tcW w:w="3816" w:type="dxa"/>
          </w:tcPr>
          <w:p w14:paraId="46D1CB1A" w14:textId="77777777" w:rsidR="00DD2EE1" w:rsidRDefault="00DD2EE1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统一数据接口</w:t>
            </w:r>
          </w:p>
        </w:tc>
      </w:tr>
    </w:tbl>
    <w:p w14:paraId="5C6CA73A" w14:textId="77777777" w:rsidR="00DD2EE1" w:rsidRDefault="00DD2EE1" w:rsidP="00DD2EE1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返回示例</w:t>
      </w:r>
    </w:p>
    <w:p w14:paraId="4F585395" w14:textId="77777777" w:rsidR="00DD2EE1" w:rsidRDefault="00DD2EE1" w:rsidP="00DD2EE1">
      <w:r>
        <w:rPr>
          <w:rFonts w:hint="eastAsia"/>
        </w:rPr>
        <w:t>正常返回示例如下（</w:t>
      </w:r>
      <w:r>
        <w:rPr>
          <w:rFonts w:hint="eastAsia"/>
        </w:rPr>
        <w:t>JSON</w:t>
      </w:r>
      <w:r>
        <w:rPr>
          <w:rFonts w:hint="eastAsia"/>
        </w:rPr>
        <w:t>格式）：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D2EE1" w14:paraId="652A78A9" w14:textId="77777777" w:rsidTr="001A29D4">
        <w:tc>
          <w:tcPr>
            <w:tcW w:w="8522" w:type="dxa"/>
          </w:tcPr>
          <w:p w14:paraId="0A8B4A1B" w14:textId="77777777" w:rsidR="00DD2EE1" w:rsidRDefault="00DD2EE1" w:rsidP="001A29D4">
            <w:r>
              <w:rPr>
                <w:rFonts w:hint="eastAsia"/>
              </w:rPr>
              <w:t>{</w:t>
            </w:r>
          </w:p>
          <w:p w14:paraId="1CA6B285" w14:textId="77777777" w:rsidR="00DD2EE1" w:rsidRDefault="00DD2EE1" w:rsidP="001A29D4"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14:paraId="612FCEF4" w14:textId="77777777" w:rsidR="00DD2EE1" w:rsidRPr="00DD2EE1" w:rsidRDefault="00DD2EE1" w:rsidP="00DD2EE1">
            <w:r w:rsidRPr="00DD2EE1">
              <w:t>SealList []SealInfo `json:"sealList"`</w:t>
            </w:r>
          </w:p>
          <w:p w14:paraId="421B6172" w14:textId="77777777" w:rsidR="00DD2EE1" w:rsidRDefault="00DD2EE1" w:rsidP="001A29D4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2F76370B" w14:textId="77777777" w:rsidR="00DD2EE1" w:rsidRDefault="00DD2EE1" w:rsidP="001A29D4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5404B403" w14:textId="44160C6B" w:rsidR="00DD2EE1" w:rsidRDefault="00DD2EE1" w:rsidP="00DD2EE1">
      <w:pPr>
        <w:pStyle w:val="3"/>
      </w:pPr>
      <w:r>
        <w:rPr>
          <w:rFonts w:hint="eastAsia"/>
        </w:rPr>
        <w:t>印章</w:t>
      </w:r>
      <w:r>
        <w:rPr>
          <w:rFonts w:hint="eastAsia"/>
        </w:rPr>
        <w:t>状态列表</w:t>
      </w:r>
    </w:p>
    <w:p w14:paraId="537ABC2B" w14:textId="225BF6CD" w:rsidR="00DD2EE1" w:rsidRDefault="00DD2EE1" w:rsidP="00DD2EE1">
      <w:r>
        <w:rPr>
          <w:rFonts w:hint="eastAsia"/>
        </w:rPr>
        <w:t>管理员查询印章</w:t>
      </w:r>
      <w:r>
        <w:rPr>
          <w:rFonts w:hint="eastAsia"/>
        </w:rPr>
        <w:t>状态</w:t>
      </w:r>
    </w:p>
    <w:p w14:paraId="269198BC" w14:textId="77777777" w:rsidR="00DD2EE1" w:rsidRDefault="00DD2EE1" w:rsidP="00DD2EE1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接口说明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626"/>
        <w:gridCol w:w="6896"/>
      </w:tblGrid>
      <w:tr w:rsidR="00DD2EE1" w14:paraId="6BACB459" w14:textId="77777777" w:rsidTr="001A29D4">
        <w:tc>
          <w:tcPr>
            <w:tcW w:w="1626" w:type="dxa"/>
          </w:tcPr>
          <w:p w14:paraId="3A9D3957" w14:textId="77777777" w:rsidR="00DD2EE1" w:rsidRDefault="00DD2EE1" w:rsidP="001A29D4">
            <w:pPr>
              <w:pStyle w:val="afa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96" w:type="dxa"/>
          </w:tcPr>
          <w:p w14:paraId="3CAD9EAA" w14:textId="07B40E5F" w:rsidR="00DD2EE1" w:rsidRDefault="00DD2EE1" w:rsidP="001A29D4">
            <w:pPr>
              <w:pStyle w:val="afa"/>
            </w:pPr>
            <w:r>
              <w:rPr>
                <w:rFonts w:hint="eastAsia"/>
              </w:rPr>
              <w:t>http://localhost:8888</w:t>
            </w:r>
            <w:r w:rsidRPr="00837CD0">
              <w:t>/api/seal/</w:t>
            </w:r>
            <w:r w:rsidRPr="00DD2EE1">
              <w:t>sealStateList</w:t>
            </w:r>
          </w:p>
        </w:tc>
      </w:tr>
      <w:tr w:rsidR="00DD2EE1" w14:paraId="1FC97566" w14:textId="77777777" w:rsidTr="001A29D4">
        <w:tc>
          <w:tcPr>
            <w:tcW w:w="1626" w:type="dxa"/>
          </w:tcPr>
          <w:p w14:paraId="5B8FBD4E" w14:textId="77777777" w:rsidR="00DD2EE1" w:rsidRDefault="00DD2EE1" w:rsidP="001A29D4">
            <w:pPr>
              <w:pStyle w:val="afa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6896" w:type="dxa"/>
          </w:tcPr>
          <w:p w14:paraId="345E46A8" w14:textId="326E9735" w:rsidR="00DD2EE1" w:rsidRDefault="00F5649D" w:rsidP="001A29D4">
            <w:pPr>
              <w:pStyle w:val="afa"/>
            </w:pPr>
            <w:r>
              <w:rPr>
                <w:rFonts w:hint="eastAsia"/>
              </w:rPr>
              <w:t>GET</w:t>
            </w:r>
          </w:p>
        </w:tc>
      </w:tr>
      <w:tr w:rsidR="00DD2EE1" w14:paraId="374DED60" w14:textId="77777777" w:rsidTr="001A29D4">
        <w:tc>
          <w:tcPr>
            <w:tcW w:w="1626" w:type="dxa"/>
          </w:tcPr>
          <w:p w14:paraId="0EA97FC8" w14:textId="77777777" w:rsidR="00DD2EE1" w:rsidRDefault="00DD2EE1" w:rsidP="001A29D4">
            <w:pPr>
              <w:pStyle w:val="afa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返回格式</w:t>
            </w:r>
          </w:p>
        </w:tc>
        <w:tc>
          <w:tcPr>
            <w:tcW w:w="6896" w:type="dxa"/>
          </w:tcPr>
          <w:p w14:paraId="1797D833" w14:textId="77777777" w:rsidR="00DD2EE1" w:rsidRDefault="00DD2EE1" w:rsidP="001A29D4">
            <w:pPr>
              <w:pStyle w:val="afa"/>
            </w:pPr>
            <w:r>
              <w:rPr>
                <w:rFonts w:hint="eastAsia"/>
              </w:rPr>
              <w:t>application/json</w:t>
            </w:r>
          </w:p>
        </w:tc>
      </w:tr>
      <w:tr w:rsidR="00DD2EE1" w14:paraId="3EE0E31B" w14:textId="77777777" w:rsidTr="001A29D4">
        <w:tc>
          <w:tcPr>
            <w:tcW w:w="1626" w:type="dxa"/>
          </w:tcPr>
          <w:p w14:paraId="43985557" w14:textId="77777777" w:rsidR="00DD2EE1" w:rsidRDefault="00DD2EE1" w:rsidP="001A29D4">
            <w:pPr>
              <w:pStyle w:val="afa"/>
            </w:pPr>
            <w:r>
              <w:rPr>
                <w:rFonts w:hint="eastAsia"/>
              </w:rPr>
              <w:t>是否需要登录</w:t>
            </w:r>
          </w:p>
        </w:tc>
        <w:tc>
          <w:tcPr>
            <w:tcW w:w="6896" w:type="dxa"/>
          </w:tcPr>
          <w:p w14:paraId="460EBFCD" w14:textId="77777777" w:rsidR="00DD2EE1" w:rsidRDefault="00DD2EE1" w:rsidP="001A29D4">
            <w:pPr>
              <w:pStyle w:val="afa"/>
            </w:pPr>
            <w:r>
              <w:rPr>
                <w:rFonts w:hint="eastAsia"/>
              </w:rPr>
              <w:t>是</w:t>
            </w:r>
          </w:p>
        </w:tc>
      </w:tr>
    </w:tbl>
    <w:p w14:paraId="54754F29" w14:textId="77777777" w:rsidR="00DD2EE1" w:rsidRDefault="00DD2EE1" w:rsidP="00DD2EE1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lastRenderedPageBreak/>
        <w:t>请求参数</w:t>
      </w:r>
    </w:p>
    <w:tbl>
      <w:tblPr>
        <w:tblW w:w="85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6"/>
        <w:gridCol w:w="1210"/>
        <w:gridCol w:w="1270"/>
        <w:gridCol w:w="1430"/>
        <w:gridCol w:w="3140"/>
      </w:tblGrid>
      <w:tr w:rsidR="00DD2EE1" w14:paraId="2636E67B" w14:textId="77777777" w:rsidTr="001A29D4">
        <w:tc>
          <w:tcPr>
            <w:tcW w:w="1506" w:type="dxa"/>
            <w:tcBorders>
              <w:bottom w:val="single" w:sz="4" w:space="0" w:color="auto"/>
            </w:tcBorders>
          </w:tcPr>
          <w:p w14:paraId="336AB542" w14:textId="77777777" w:rsidR="00DD2EE1" w:rsidRDefault="00DD2EE1" w:rsidP="001A29D4">
            <w:pPr>
              <w:pStyle w:val="afa"/>
            </w:pPr>
            <w:r>
              <w:rPr>
                <w:rFonts w:hint="eastAsia"/>
              </w:rPr>
              <w:t>参数字段</w:t>
            </w:r>
          </w:p>
        </w:tc>
        <w:tc>
          <w:tcPr>
            <w:tcW w:w="1210" w:type="dxa"/>
            <w:tcBorders>
              <w:bottom w:val="single" w:sz="4" w:space="0" w:color="auto"/>
            </w:tcBorders>
          </w:tcPr>
          <w:p w14:paraId="1FB864E5" w14:textId="77777777" w:rsidR="00DD2EE1" w:rsidRDefault="00DD2EE1" w:rsidP="001A29D4">
            <w:pPr>
              <w:pStyle w:val="afa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1270" w:type="dxa"/>
            <w:tcBorders>
              <w:bottom w:val="single" w:sz="4" w:space="0" w:color="auto"/>
            </w:tcBorders>
          </w:tcPr>
          <w:p w14:paraId="00035659" w14:textId="77777777" w:rsidR="00DD2EE1" w:rsidRDefault="00DD2EE1" w:rsidP="001A29D4">
            <w:pPr>
              <w:pStyle w:val="afa"/>
            </w:pPr>
            <w:r>
              <w:rPr>
                <w:rFonts w:hint="eastAsia"/>
              </w:rPr>
              <w:t>传参方式</w:t>
            </w:r>
          </w:p>
        </w:tc>
        <w:tc>
          <w:tcPr>
            <w:tcW w:w="1430" w:type="dxa"/>
            <w:tcBorders>
              <w:bottom w:val="single" w:sz="4" w:space="0" w:color="auto"/>
            </w:tcBorders>
          </w:tcPr>
          <w:p w14:paraId="1B144DCE" w14:textId="77777777" w:rsidR="00DD2EE1" w:rsidRDefault="00DD2EE1" w:rsidP="001A29D4">
            <w:pPr>
              <w:pStyle w:val="afa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3140" w:type="dxa"/>
            <w:tcBorders>
              <w:bottom w:val="single" w:sz="4" w:space="0" w:color="auto"/>
            </w:tcBorders>
          </w:tcPr>
          <w:p w14:paraId="74F99786" w14:textId="77777777" w:rsidR="00DD2EE1" w:rsidRDefault="00DD2EE1" w:rsidP="001A29D4">
            <w:pPr>
              <w:pStyle w:val="afa"/>
            </w:pPr>
            <w:r>
              <w:rPr>
                <w:rFonts w:hint="eastAsia"/>
              </w:rPr>
              <w:t>说明</w:t>
            </w:r>
          </w:p>
        </w:tc>
      </w:tr>
    </w:tbl>
    <w:p w14:paraId="6ECB825E" w14:textId="77777777" w:rsidR="00DD2EE1" w:rsidRDefault="00DD2EE1" w:rsidP="00DD2EE1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请求示例（可选）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D2EE1" w14:paraId="77B14864" w14:textId="77777777" w:rsidTr="001A29D4">
        <w:tc>
          <w:tcPr>
            <w:tcW w:w="8522" w:type="dxa"/>
          </w:tcPr>
          <w:p w14:paraId="10553C93" w14:textId="77777777" w:rsidR="00DD2EE1" w:rsidRDefault="00DD2EE1" w:rsidP="001A29D4">
            <w:r>
              <w:rPr>
                <w:rFonts w:hint="eastAsia"/>
              </w:rPr>
              <w:t>{</w:t>
            </w:r>
          </w:p>
          <w:p w14:paraId="1EFD54F7" w14:textId="77777777" w:rsidR="00DD2EE1" w:rsidRDefault="00DD2EE1" w:rsidP="001A29D4">
            <w:r>
              <w:rPr>
                <w:rFonts w:hint="eastAsia"/>
              </w:rPr>
              <w:t>}</w:t>
            </w:r>
          </w:p>
        </w:tc>
      </w:tr>
    </w:tbl>
    <w:p w14:paraId="67331B2A" w14:textId="77777777" w:rsidR="00DD2EE1" w:rsidRDefault="00DD2EE1" w:rsidP="00DD2EE1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状态码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D2EE1" w14:paraId="0B18DCB2" w14:textId="77777777" w:rsidTr="001A29D4">
        <w:tc>
          <w:tcPr>
            <w:tcW w:w="4261" w:type="dxa"/>
          </w:tcPr>
          <w:p w14:paraId="2EA5F765" w14:textId="77777777" w:rsidR="00DD2EE1" w:rsidRDefault="00DD2EE1" w:rsidP="001A29D4">
            <w:pPr>
              <w:pStyle w:val="afa"/>
            </w:pPr>
            <w:r>
              <w:rPr>
                <w:rFonts w:hint="eastAsia"/>
              </w:rPr>
              <w:t>状态码</w:t>
            </w:r>
          </w:p>
        </w:tc>
        <w:tc>
          <w:tcPr>
            <w:tcW w:w="4261" w:type="dxa"/>
          </w:tcPr>
          <w:p w14:paraId="3010AF11" w14:textId="77777777" w:rsidR="00DD2EE1" w:rsidRDefault="00DD2EE1" w:rsidP="001A29D4">
            <w:pPr>
              <w:pStyle w:val="afa"/>
            </w:pPr>
            <w:r>
              <w:rPr>
                <w:rFonts w:hint="eastAsia"/>
              </w:rPr>
              <w:t>说明</w:t>
            </w:r>
          </w:p>
        </w:tc>
      </w:tr>
      <w:tr w:rsidR="00DD2EE1" w14:paraId="1FD2CC09" w14:textId="77777777" w:rsidTr="001A29D4">
        <w:tc>
          <w:tcPr>
            <w:tcW w:w="4261" w:type="dxa"/>
          </w:tcPr>
          <w:p w14:paraId="53D75102" w14:textId="77777777" w:rsidR="00DD2EE1" w:rsidRDefault="00DD2EE1" w:rsidP="001A29D4">
            <w:pPr>
              <w:pStyle w:val="afa"/>
            </w:pPr>
            <w:r>
              <w:rPr>
                <w:rFonts w:hint="eastAsia"/>
              </w:rPr>
              <w:t>200</w:t>
            </w:r>
          </w:p>
        </w:tc>
        <w:tc>
          <w:tcPr>
            <w:tcW w:w="4261" w:type="dxa"/>
          </w:tcPr>
          <w:p w14:paraId="064BAA59" w14:textId="77777777" w:rsidR="00DD2EE1" w:rsidRDefault="00DD2EE1" w:rsidP="001A29D4">
            <w:pPr>
              <w:pStyle w:val="afa"/>
            </w:pPr>
            <w:r>
              <w:rPr>
                <w:rFonts w:hint="eastAsia"/>
              </w:rPr>
              <w:t>表示响应成功。</w:t>
            </w:r>
          </w:p>
        </w:tc>
      </w:tr>
      <w:tr w:rsidR="00DD2EE1" w14:paraId="5E06DF40" w14:textId="77777777" w:rsidTr="001A29D4">
        <w:tc>
          <w:tcPr>
            <w:tcW w:w="4261" w:type="dxa"/>
          </w:tcPr>
          <w:p w14:paraId="74EA357B" w14:textId="77777777" w:rsidR="00DD2EE1" w:rsidRDefault="00DD2EE1" w:rsidP="001A29D4">
            <w:pPr>
              <w:pStyle w:val="afa"/>
            </w:pPr>
            <w:r>
              <w:rPr>
                <w:rFonts w:hint="eastAsia"/>
              </w:rPr>
              <w:t>401</w:t>
            </w:r>
          </w:p>
        </w:tc>
        <w:tc>
          <w:tcPr>
            <w:tcW w:w="4261" w:type="dxa"/>
          </w:tcPr>
          <w:p w14:paraId="5812A312" w14:textId="77777777" w:rsidR="00DD2EE1" w:rsidRDefault="00DD2EE1" w:rsidP="001A29D4">
            <w:pPr>
              <w:pStyle w:val="afa"/>
            </w:pPr>
            <w:r>
              <w:rPr>
                <w:rFonts w:hint="eastAsia"/>
              </w:rPr>
              <w:t>表示该请求尚未经过身份验证。</w:t>
            </w:r>
          </w:p>
        </w:tc>
      </w:tr>
      <w:tr w:rsidR="00DD2EE1" w14:paraId="54CA5FEC" w14:textId="77777777" w:rsidTr="001A29D4">
        <w:tc>
          <w:tcPr>
            <w:tcW w:w="4261" w:type="dxa"/>
          </w:tcPr>
          <w:p w14:paraId="48AF81CD" w14:textId="77777777" w:rsidR="00DD2EE1" w:rsidRDefault="00DD2EE1" w:rsidP="001A29D4">
            <w:pPr>
              <w:pStyle w:val="afa"/>
            </w:pPr>
            <w:r>
              <w:rPr>
                <w:rFonts w:hint="eastAsia"/>
              </w:rPr>
              <w:t>404</w:t>
            </w:r>
          </w:p>
        </w:tc>
        <w:tc>
          <w:tcPr>
            <w:tcW w:w="4261" w:type="dxa"/>
          </w:tcPr>
          <w:p w14:paraId="1013705D" w14:textId="77777777" w:rsidR="00DD2EE1" w:rsidRDefault="00DD2EE1" w:rsidP="001A29D4">
            <w:pPr>
              <w:pStyle w:val="afa"/>
            </w:pPr>
            <w:r>
              <w:rPr>
                <w:rFonts w:hint="eastAsia"/>
              </w:rPr>
              <w:t>表示该用户没有和这个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对应的订单</w:t>
            </w:r>
          </w:p>
        </w:tc>
      </w:tr>
    </w:tbl>
    <w:p w14:paraId="72CECD27" w14:textId="77777777" w:rsidR="00DD2EE1" w:rsidRDefault="00DD2EE1" w:rsidP="00DD2EE1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返回参数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76"/>
        <w:gridCol w:w="2430"/>
        <w:gridCol w:w="3816"/>
      </w:tblGrid>
      <w:tr w:rsidR="00DD2EE1" w14:paraId="34695400" w14:textId="77777777" w:rsidTr="001A29D4">
        <w:tc>
          <w:tcPr>
            <w:tcW w:w="2276" w:type="dxa"/>
          </w:tcPr>
          <w:p w14:paraId="02A14B01" w14:textId="77777777" w:rsidR="00DD2EE1" w:rsidRDefault="00DD2EE1" w:rsidP="001A29D4">
            <w:pPr>
              <w:pStyle w:val="afa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430" w:type="dxa"/>
          </w:tcPr>
          <w:p w14:paraId="00C72655" w14:textId="77777777" w:rsidR="00DD2EE1" w:rsidRDefault="00DD2EE1" w:rsidP="001A29D4">
            <w:pPr>
              <w:pStyle w:val="afa"/>
            </w:pPr>
            <w:r>
              <w:rPr>
                <w:rFonts w:hint="eastAsia"/>
              </w:rPr>
              <w:t>类型</w:t>
            </w:r>
          </w:p>
        </w:tc>
        <w:tc>
          <w:tcPr>
            <w:tcW w:w="3816" w:type="dxa"/>
          </w:tcPr>
          <w:p w14:paraId="73162A80" w14:textId="77777777" w:rsidR="00DD2EE1" w:rsidRDefault="00DD2EE1" w:rsidP="001A29D4">
            <w:pPr>
              <w:pStyle w:val="afa"/>
            </w:pPr>
            <w:r>
              <w:rPr>
                <w:rFonts w:hint="eastAsia"/>
              </w:rPr>
              <w:t>说明</w:t>
            </w:r>
          </w:p>
        </w:tc>
      </w:tr>
      <w:tr w:rsidR="00DD2EE1" w14:paraId="5E478C14" w14:textId="77777777" w:rsidTr="001A29D4">
        <w:tc>
          <w:tcPr>
            <w:tcW w:w="2276" w:type="dxa"/>
          </w:tcPr>
          <w:p w14:paraId="47C85333" w14:textId="77777777" w:rsidR="00DD2EE1" w:rsidRDefault="00DD2EE1" w:rsidP="001A29D4">
            <w:pPr>
              <w:pStyle w:val="afa"/>
            </w:pPr>
            <w:r>
              <w:rPr>
                <w:rFonts w:hint="eastAsia"/>
              </w:rPr>
              <w:t>Data</w:t>
            </w:r>
          </w:p>
        </w:tc>
        <w:tc>
          <w:tcPr>
            <w:tcW w:w="2430" w:type="dxa"/>
          </w:tcPr>
          <w:p w14:paraId="6B2CA524" w14:textId="77777777" w:rsidR="00DD2EE1" w:rsidRDefault="00DD2EE1" w:rsidP="001A29D4">
            <w:pPr>
              <w:pStyle w:val="afa"/>
            </w:pPr>
            <w:r>
              <w:rPr>
                <w:rFonts w:hint="eastAsia"/>
              </w:rPr>
              <w:t>Interface</w:t>
            </w:r>
          </w:p>
        </w:tc>
        <w:tc>
          <w:tcPr>
            <w:tcW w:w="3816" w:type="dxa"/>
          </w:tcPr>
          <w:p w14:paraId="2AC83936" w14:textId="77777777" w:rsidR="00DD2EE1" w:rsidRDefault="00DD2EE1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统一数据接口</w:t>
            </w:r>
          </w:p>
        </w:tc>
      </w:tr>
    </w:tbl>
    <w:p w14:paraId="79D5D5B2" w14:textId="77777777" w:rsidR="00DD2EE1" w:rsidRDefault="00DD2EE1" w:rsidP="00DD2EE1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返回示例</w:t>
      </w:r>
    </w:p>
    <w:p w14:paraId="1B74063A" w14:textId="77777777" w:rsidR="00DD2EE1" w:rsidRDefault="00DD2EE1" w:rsidP="00DD2EE1">
      <w:r>
        <w:rPr>
          <w:rFonts w:hint="eastAsia"/>
        </w:rPr>
        <w:t>正常返回示例如下（</w:t>
      </w:r>
      <w:r>
        <w:rPr>
          <w:rFonts w:hint="eastAsia"/>
        </w:rPr>
        <w:t>JSON</w:t>
      </w:r>
      <w:r>
        <w:rPr>
          <w:rFonts w:hint="eastAsia"/>
        </w:rPr>
        <w:t>格式）：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D2EE1" w14:paraId="7FEA35D1" w14:textId="77777777" w:rsidTr="001A29D4">
        <w:tc>
          <w:tcPr>
            <w:tcW w:w="8522" w:type="dxa"/>
          </w:tcPr>
          <w:p w14:paraId="4D1F9C96" w14:textId="77777777" w:rsidR="00DD2EE1" w:rsidRDefault="00DD2EE1" w:rsidP="001A29D4">
            <w:r>
              <w:rPr>
                <w:rFonts w:hint="eastAsia"/>
              </w:rPr>
              <w:t>{</w:t>
            </w:r>
          </w:p>
          <w:p w14:paraId="50C70533" w14:textId="77777777" w:rsidR="00DD2EE1" w:rsidRDefault="00DD2EE1" w:rsidP="001A29D4"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14:paraId="1816CF71" w14:textId="77777777" w:rsidR="00F5649D" w:rsidRPr="00F5649D" w:rsidRDefault="00F5649D" w:rsidP="00F5649D">
            <w:r w:rsidRPr="00F5649D">
              <w:t>SealStateList []SealState `json:"sealStateList"`</w:t>
            </w:r>
          </w:p>
          <w:p w14:paraId="159E7382" w14:textId="77777777" w:rsidR="00DD2EE1" w:rsidRDefault="00DD2EE1" w:rsidP="001A29D4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7AC20296" w14:textId="77777777" w:rsidR="00DD2EE1" w:rsidRDefault="00DD2EE1" w:rsidP="001A29D4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01A0F0DA" w14:textId="698ED28C" w:rsidR="00F5649D" w:rsidRDefault="00F5649D" w:rsidP="00F5649D">
      <w:pPr>
        <w:pStyle w:val="2"/>
      </w:pPr>
      <w:r>
        <w:rPr>
          <w:rFonts w:hint="eastAsia"/>
        </w:rPr>
        <w:t>文件</w:t>
      </w:r>
      <w:r>
        <w:rPr>
          <w:rFonts w:hint="eastAsia"/>
        </w:rPr>
        <w:t>模块</w:t>
      </w:r>
    </w:p>
    <w:p w14:paraId="3780DA95" w14:textId="3CDAE31C" w:rsidR="00F5649D" w:rsidRDefault="00F5649D" w:rsidP="00F5649D">
      <w:pPr>
        <w:pStyle w:val="3"/>
      </w:pPr>
      <w:r>
        <w:rPr>
          <w:rFonts w:hint="eastAsia"/>
        </w:rPr>
        <w:t>文件下载</w:t>
      </w:r>
    </w:p>
    <w:p w14:paraId="06FBCA5A" w14:textId="77777777" w:rsidR="00F5649D" w:rsidRDefault="00F5649D" w:rsidP="00F5649D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接口说明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626"/>
        <w:gridCol w:w="6896"/>
      </w:tblGrid>
      <w:tr w:rsidR="00F5649D" w14:paraId="5F31ECD0" w14:textId="77777777" w:rsidTr="001A29D4">
        <w:tc>
          <w:tcPr>
            <w:tcW w:w="1626" w:type="dxa"/>
          </w:tcPr>
          <w:p w14:paraId="048E9971" w14:textId="77777777" w:rsidR="00F5649D" w:rsidRDefault="00F5649D" w:rsidP="001A29D4">
            <w:pPr>
              <w:pStyle w:val="afa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96" w:type="dxa"/>
          </w:tcPr>
          <w:p w14:paraId="6DA1471C" w14:textId="3A68ED33" w:rsidR="00F5649D" w:rsidRDefault="00F5649D" w:rsidP="001A29D4">
            <w:pPr>
              <w:pStyle w:val="afa"/>
            </w:pPr>
            <w:r>
              <w:rPr>
                <w:rFonts w:hint="eastAsia"/>
              </w:rPr>
              <w:t>http://localhost:8888</w:t>
            </w:r>
            <w:r>
              <w:rPr>
                <w:rFonts w:hint="eastAsia"/>
              </w:rPr>
              <w:t>/api</w:t>
            </w:r>
            <w:r w:rsidRPr="00F5649D">
              <w:t>/fileStorage/fileDownload</w:t>
            </w:r>
          </w:p>
        </w:tc>
      </w:tr>
      <w:tr w:rsidR="00F5649D" w14:paraId="19E5C573" w14:textId="77777777" w:rsidTr="001A29D4">
        <w:tc>
          <w:tcPr>
            <w:tcW w:w="1626" w:type="dxa"/>
          </w:tcPr>
          <w:p w14:paraId="1956DA48" w14:textId="77777777" w:rsidR="00F5649D" w:rsidRDefault="00F5649D" w:rsidP="001A29D4">
            <w:pPr>
              <w:pStyle w:val="afa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6896" w:type="dxa"/>
          </w:tcPr>
          <w:p w14:paraId="3400B328" w14:textId="77777777" w:rsidR="00F5649D" w:rsidRDefault="00F5649D" w:rsidP="001A29D4">
            <w:pPr>
              <w:pStyle w:val="afa"/>
            </w:pPr>
            <w:r>
              <w:rPr>
                <w:rFonts w:hint="eastAsia"/>
              </w:rPr>
              <w:t>GET</w:t>
            </w:r>
          </w:p>
        </w:tc>
      </w:tr>
      <w:tr w:rsidR="00F5649D" w14:paraId="08556A4D" w14:textId="77777777" w:rsidTr="001A29D4">
        <w:tc>
          <w:tcPr>
            <w:tcW w:w="1626" w:type="dxa"/>
          </w:tcPr>
          <w:p w14:paraId="1ED47DEF" w14:textId="77777777" w:rsidR="00F5649D" w:rsidRDefault="00F5649D" w:rsidP="001A29D4">
            <w:pPr>
              <w:pStyle w:val="afa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返回格式</w:t>
            </w:r>
          </w:p>
        </w:tc>
        <w:tc>
          <w:tcPr>
            <w:tcW w:w="6896" w:type="dxa"/>
          </w:tcPr>
          <w:p w14:paraId="58EFF34B" w14:textId="77777777" w:rsidR="00F5649D" w:rsidRDefault="00F5649D" w:rsidP="001A29D4">
            <w:pPr>
              <w:pStyle w:val="afa"/>
            </w:pPr>
            <w:r>
              <w:rPr>
                <w:rFonts w:hint="eastAsia"/>
              </w:rPr>
              <w:t>application/json</w:t>
            </w:r>
          </w:p>
        </w:tc>
      </w:tr>
      <w:tr w:rsidR="00F5649D" w14:paraId="5F125314" w14:textId="77777777" w:rsidTr="001A29D4">
        <w:tc>
          <w:tcPr>
            <w:tcW w:w="1626" w:type="dxa"/>
          </w:tcPr>
          <w:p w14:paraId="4FDBCE95" w14:textId="77777777" w:rsidR="00F5649D" w:rsidRDefault="00F5649D" w:rsidP="001A29D4">
            <w:pPr>
              <w:pStyle w:val="afa"/>
            </w:pPr>
            <w:r>
              <w:rPr>
                <w:rFonts w:hint="eastAsia"/>
              </w:rPr>
              <w:t>是否需要登录</w:t>
            </w:r>
          </w:p>
        </w:tc>
        <w:tc>
          <w:tcPr>
            <w:tcW w:w="6896" w:type="dxa"/>
          </w:tcPr>
          <w:p w14:paraId="3E911653" w14:textId="77777777" w:rsidR="00F5649D" w:rsidRDefault="00F5649D" w:rsidP="001A29D4">
            <w:pPr>
              <w:pStyle w:val="afa"/>
            </w:pPr>
            <w:r>
              <w:rPr>
                <w:rFonts w:hint="eastAsia"/>
              </w:rPr>
              <w:t>是</w:t>
            </w:r>
          </w:p>
        </w:tc>
      </w:tr>
    </w:tbl>
    <w:p w14:paraId="5D0A19CE" w14:textId="77777777" w:rsidR="00F5649D" w:rsidRDefault="00F5649D" w:rsidP="00F5649D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lastRenderedPageBreak/>
        <w:t>请求参数</w:t>
      </w:r>
    </w:p>
    <w:tbl>
      <w:tblPr>
        <w:tblW w:w="85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6"/>
        <w:gridCol w:w="1210"/>
        <w:gridCol w:w="1270"/>
        <w:gridCol w:w="1430"/>
        <w:gridCol w:w="3140"/>
      </w:tblGrid>
      <w:tr w:rsidR="00F5649D" w14:paraId="5CB76FDC" w14:textId="77777777" w:rsidTr="00F5649D">
        <w:tc>
          <w:tcPr>
            <w:tcW w:w="1506" w:type="dxa"/>
          </w:tcPr>
          <w:p w14:paraId="678CD11F" w14:textId="77777777" w:rsidR="00F5649D" w:rsidRDefault="00F5649D" w:rsidP="001A29D4">
            <w:pPr>
              <w:pStyle w:val="afa"/>
            </w:pPr>
            <w:r>
              <w:rPr>
                <w:rFonts w:hint="eastAsia"/>
              </w:rPr>
              <w:t>参数字段</w:t>
            </w:r>
          </w:p>
        </w:tc>
        <w:tc>
          <w:tcPr>
            <w:tcW w:w="1210" w:type="dxa"/>
          </w:tcPr>
          <w:p w14:paraId="203F7193" w14:textId="77777777" w:rsidR="00F5649D" w:rsidRDefault="00F5649D" w:rsidP="001A29D4">
            <w:pPr>
              <w:pStyle w:val="afa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1270" w:type="dxa"/>
          </w:tcPr>
          <w:p w14:paraId="3CF4C9AD" w14:textId="77777777" w:rsidR="00F5649D" w:rsidRDefault="00F5649D" w:rsidP="001A29D4">
            <w:pPr>
              <w:pStyle w:val="afa"/>
            </w:pPr>
            <w:r>
              <w:rPr>
                <w:rFonts w:hint="eastAsia"/>
              </w:rPr>
              <w:t>传参方式</w:t>
            </w:r>
          </w:p>
        </w:tc>
        <w:tc>
          <w:tcPr>
            <w:tcW w:w="1430" w:type="dxa"/>
          </w:tcPr>
          <w:p w14:paraId="15E9D14F" w14:textId="77777777" w:rsidR="00F5649D" w:rsidRDefault="00F5649D" w:rsidP="001A29D4">
            <w:pPr>
              <w:pStyle w:val="afa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3140" w:type="dxa"/>
          </w:tcPr>
          <w:p w14:paraId="460F86E9" w14:textId="77777777" w:rsidR="00F5649D" w:rsidRDefault="00F5649D" w:rsidP="001A29D4">
            <w:pPr>
              <w:pStyle w:val="afa"/>
            </w:pPr>
            <w:r>
              <w:rPr>
                <w:rFonts w:hint="eastAsia"/>
              </w:rPr>
              <w:t>说明</w:t>
            </w:r>
          </w:p>
        </w:tc>
      </w:tr>
      <w:tr w:rsidR="00F5649D" w14:paraId="488FF28A" w14:textId="77777777" w:rsidTr="00F5649D">
        <w:tc>
          <w:tcPr>
            <w:tcW w:w="1506" w:type="dxa"/>
          </w:tcPr>
          <w:p w14:paraId="1D6B64C9" w14:textId="7ABCB8F8" w:rsidR="00F5649D" w:rsidRDefault="00F5649D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10" w:type="dxa"/>
          </w:tcPr>
          <w:p w14:paraId="3C063422" w14:textId="04B0E6BB" w:rsidR="00F5649D" w:rsidRDefault="00F5649D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550AD045" w14:textId="69BFBFC2" w:rsidR="00F5649D" w:rsidRDefault="00F5649D" w:rsidP="001A29D4">
            <w:pPr>
              <w:pStyle w:val="afa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orm</w:t>
            </w:r>
          </w:p>
        </w:tc>
        <w:tc>
          <w:tcPr>
            <w:tcW w:w="1430" w:type="dxa"/>
          </w:tcPr>
          <w:p w14:paraId="1AE4D1B1" w14:textId="2B4A7A11" w:rsidR="00F5649D" w:rsidRDefault="00F5649D" w:rsidP="001A29D4">
            <w:pPr>
              <w:pStyle w:val="afa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140" w:type="dxa"/>
          </w:tcPr>
          <w:p w14:paraId="574D38FC" w14:textId="307EE1C3" w:rsidR="00F5649D" w:rsidRDefault="00F5649D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id</w:t>
            </w:r>
          </w:p>
        </w:tc>
      </w:tr>
      <w:tr w:rsidR="00F5649D" w14:paraId="6623A17C" w14:textId="77777777" w:rsidTr="001A29D4">
        <w:tc>
          <w:tcPr>
            <w:tcW w:w="1506" w:type="dxa"/>
            <w:tcBorders>
              <w:bottom w:val="single" w:sz="4" w:space="0" w:color="auto"/>
            </w:tcBorders>
          </w:tcPr>
          <w:p w14:paraId="03DF06CA" w14:textId="533BDD29" w:rsidR="00F5649D" w:rsidRDefault="00F5649D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FileUrl</w:t>
            </w:r>
          </w:p>
        </w:tc>
        <w:tc>
          <w:tcPr>
            <w:tcW w:w="1210" w:type="dxa"/>
            <w:tcBorders>
              <w:bottom w:val="single" w:sz="4" w:space="0" w:color="auto"/>
            </w:tcBorders>
          </w:tcPr>
          <w:p w14:paraId="1E143758" w14:textId="142BF246" w:rsidR="00F5649D" w:rsidRDefault="00F5649D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70" w:type="dxa"/>
            <w:tcBorders>
              <w:bottom w:val="single" w:sz="4" w:space="0" w:color="auto"/>
            </w:tcBorders>
          </w:tcPr>
          <w:p w14:paraId="089BFB25" w14:textId="256616F1" w:rsidR="00F5649D" w:rsidRDefault="00F5649D" w:rsidP="001A29D4">
            <w:pPr>
              <w:pStyle w:val="afa"/>
            </w:pPr>
            <w:r>
              <w:t>F</w:t>
            </w:r>
            <w:r>
              <w:rPr>
                <w:rFonts w:hint="eastAsia"/>
              </w:rPr>
              <w:t>orm</w:t>
            </w:r>
          </w:p>
        </w:tc>
        <w:tc>
          <w:tcPr>
            <w:tcW w:w="1430" w:type="dxa"/>
            <w:tcBorders>
              <w:bottom w:val="single" w:sz="4" w:space="0" w:color="auto"/>
            </w:tcBorders>
          </w:tcPr>
          <w:p w14:paraId="62FE7B8D" w14:textId="46DC1F6B" w:rsidR="00F5649D" w:rsidRDefault="00F5649D" w:rsidP="001A29D4">
            <w:pPr>
              <w:pStyle w:val="afa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40" w:type="dxa"/>
            <w:tcBorders>
              <w:bottom w:val="single" w:sz="4" w:space="0" w:color="auto"/>
            </w:tcBorders>
          </w:tcPr>
          <w:p w14:paraId="57D6CA81" w14:textId="18B84606" w:rsidR="00F5649D" w:rsidRDefault="00F5649D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文件地址</w:t>
            </w:r>
          </w:p>
        </w:tc>
      </w:tr>
    </w:tbl>
    <w:p w14:paraId="044B3540" w14:textId="77777777" w:rsidR="00F5649D" w:rsidRDefault="00F5649D" w:rsidP="00F5649D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请求示例（可选）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5649D" w14:paraId="66AB3804" w14:textId="77777777" w:rsidTr="001A29D4">
        <w:tc>
          <w:tcPr>
            <w:tcW w:w="8522" w:type="dxa"/>
          </w:tcPr>
          <w:p w14:paraId="5446820F" w14:textId="77777777" w:rsidR="00F5649D" w:rsidRDefault="00F5649D" w:rsidP="001A29D4">
            <w:r>
              <w:rPr>
                <w:rFonts w:hint="eastAsia"/>
              </w:rPr>
              <w:t>{</w:t>
            </w:r>
          </w:p>
          <w:p w14:paraId="22D601F2" w14:textId="0256E591" w:rsidR="00F5649D" w:rsidRDefault="00F5649D" w:rsidP="001A29D4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  <w:p w14:paraId="6DA050E8" w14:textId="3AD8A698" w:rsidR="00F5649D" w:rsidRDefault="00F5649D" w:rsidP="001A29D4">
            <w:pPr>
              <w:rPr>
                <w:rFonts w:hint="eastAsia"/>
              </w:rPr>
            </w:pPr>
            <w:r>
              <w:rPr>
                <w:rFonts w:hint="eastAsia"/>
              </w:rPr>
              <w:t>FileUrl</w:t>
            </w:r>
            <w:r>
              <w:rPr>
                <w:rFonts w:hint="eastAsia"/>
              </w:rPr>
              <w:t>：</w:t>
            </w:r>
            <w:r>
              <w:t>”</w:t>
            </w:r>
            <w:r>
              <w:rPr>
                <w:rFonts w:hint="eastAsia"/>
              </w:rPr>
              <w:t>/project/</w:t>
            </w:r>
            <w:r>
              <w:t>”</w:t>
            </w:r>
          </w:p>
          <w:p w14:paraId="2FF860ED" w14:textId="77777777" w:rsidR="00F5649D" w:rsidRDefault="00F5649D" w:rsidP="001A29D4">
            <w:r>
              <w:rPr>
                <w:rFonts w:hint="eastAsia"/>
              </w:rPr>
              <w:t>}</w:t>
            </w:r>
          </w:p>
        </w:tc>
      </w:tr>
    </w:tbl>
    <w:p w14:paraId="5190DC13" w14:textId="77777777" w:rsidR="00F5649D" w:rsidRDefault="00F5649D" w:rsidP="00F5649D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状态码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5649D" w14:paraId="026AF97D" w14:textId="77777777" w:rsidTr="001A29D4">
        <w:tc>
          <w:tcPr>
            <w:tcW w:w="4261" w:type="dxa"/>
          </w:tcPr>
          <w:p w14:paraId="3D57B0F3" w14:textId="77777777" w:rsidR="00F5649D" w:rsidRDefault="00F5649D" w:rsidP="001A29D4">
            <w:pPr>
              <w:pStyle w:val="afa"/>
            </w:pPr>
            <w:r>
              <w:rPr>
                <w:rFonts w:hint="eastAsia"/>
              </w:rPr>
              <w:t>状态码</w:t>
            </w:r>
          </w:p>
        </w:tc>
        <w:tc>
          <w:tcPr>
            <w:tcW w:w="4261" w:type="dxa"/>
          </w:tcPr>
          <w:p w14:paraId="682C3144" w14:textId="77777777" w:rsidR="00F5649D" w:rsidRDefault="00F5649D" w:rsidP="001A29D4">
            <w:pPr>
              <w:pStyle w:val="afa"/>
            </w:pPr>
            <w:r>
              <w:rPr>
                <w:rFonts w:hint="eastAsia"/>
              </w:rPr>
              <w:t>说明</w:t>
            </w:r>
          </w:p>
        </w:tc>
      </w:tr>
      <w:tr w:rsidR="00F5649D" w14:paraId="5C430C2B" w14:textId="77777777" w:rsidTr="001A29D4">
        <w:tc>
          <w:tcPr>
            <w:tcW w:w="4261" w:type="dxa"/>
          </w:tcPr>
          <w:p w14:paraId="5CF1E695" w14:textId="77777777" w:rsidR="00F5649D" w:rsidRDefault="00F5649D" w:rsidP="001A29D4">
            <w:pPr>
              <w:pStyle w:val="afa"/>
            </w:pPr>
            <w:r>
              <w:rPr>
                <w:rFonts w:hint="eastAsia"/>
              </w:rPr>
              <w:t>200</w:t>
            </w:r>
          </w:p>
        </w:tc>
        <w:tc>
          <w:tcPr>
            <w:tcW w:w="4261" w:type="dxa"/>
          </w:tcPr>
          <w:p w14:paraId="4727C87C" w14:textId="77777777" w:rsidR="00F5649D" w:rsidRDefault="00F5649D" w:rsidP="001A29D4">
            <w:pPr>
              <w:pStyle w:val="afa"/>
            </w:pPr>
            <w:r>
              <w:rPr>
                <w:rFonts w:hint="eastAsia"/>
              </w:rPr>
              <w:t>表示响应成功。</w:t>
            </w:r>
          </w:p>
        </w:tc>
      </w:tr>
      <w:tr w:rsidR="00F5649D" w14:paraId="36D6390A" w14:textId="77777777" w:rsidTr="001A29D4">
        <w:tc>
          <w:tcPr>
            <w:tcW w:w="4261" w:type="dxa"/>
          </w:tcPr>
          <w:p w14:paraId="1336C6A2" w14:textId="77777777" w:rsidR="00F5649D" w:rsidRDefault="00F5649D" w:rsidP="001A29D4">
            <w:pPr>
              <w:pStyle w:val="afa"/>
            </w:pPr>
            <w:r>
              <w:rPr>
                <w:rFonts w:hint="eastAsia"/>
              </w:rPr>
              <w:t>401</w:t>
            </w:r>
          </w:p>
        </w:tc>
        <w:tc>
          <w:tcPr>
            <w:tcW w:w="4261" w:type="dxa"/>
          </w:tcPr>
          <w:p w14:paraId="376EF5BE" w14:textId="77777777" w:rsidR="00F5649D" w:rsidRDefault="00F5649D" w:rsidP="001A29D4">
            <w:pPr>
              <w:pStyle w:val="afa"/>
            </w:pPr>
            <w:r>
              <w:rPr>
                <w:rFonts w:hint="eastAsia"/>
              </w:rPr>
              <w:t>表示该请求尚未经过身份验证。</w:t>
            </w:r>
          </w:p>
        </w:tc>
      </w:tr>
      <w:tr w:rsidR="00F5649D" w14:paraId="38505E54" w14:textId="77777777" w:rsidTr="001A29D4">
        <w:tc>
          <w:tcPr>
            <w:tcW w:w="4261" w:type="dxa"/>
          </w:tcPr>
          <w:p w14:paraId="53570541" w14:textId="77777777" w:rsidR="00F5649D" w:rsidRDefault="00F5649D" w:rsidP="001A29D4">
            <w:pPr>
              <w:pStyle w:val="afa"/>
            </w:pPr>
            <w:r>
              <w:rPr>
                <w:rFonts w:hint="eastAsia"/>
              </w:rPr>
              <w:t>404</w:t>
            </w:r>
          </w:p>
        </w:tc>
        <w:tc>
          <w:tcPr>
            <w:tcW w:w="4261" w:type="dxa"/>
          </w:tcPr>
          <w:p w14:paraId="4C717989" w14:textId="77777777" w:rsidR="00F5649D" w:rsidRDefault="00F5649D" w:rsidP="001A29D4">
            <w:pPr>
              <w:pStyle w:val="afa"/>
            </w:pPr>
            <w:r>
              <w:rPr>
                <w:rFonts w:hint="eastAsia"/>
              </w:rPr>
              <w:t>表示该用户没有和这个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对应的订单</w:t>
            </w:r>
          </w:p>
        </w:tc>
      </w:tr>
    </w:tbl>
    <w:p w14:paraId="7E3F8305" w14:textId="77777777" w:rsidR="00F5649D" w:rsidRDefault="00F5649D" w:rsidP="00F5649D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返回参数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76"/>
        <w:gridCol w:w="2430"/>
        <w:gridCol w:w="3816"/>
      </w:tblGrid>
      <w:tr w:rsidR="00F5649D" w14:paraId="1A839ECB" w14:textId="77777777" w:rsidTr="001A29D4">
        <w:tc>
          <w:tcPr>
            <w:tcW w:w="2276" w:type="dxa"/>
          </w:tcPr>
          <w:p w14:paraId="65925418" w14:textId="77777777" w:rsidR="00F5649D" w:rsidRDefault="00F5649D" w:rsidP="001A29D4">
            <w:pPr>
              <w:pStyle w:val="afa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430" w:type="dxa"/>
          </w:tcPr>
          <w:p w14:paraId="39B11188" w14:textId="77777777" w:rsidR="00F5649D" w:rsidRDefault="00F5649D" w:rsidP="001A29D4">
            <w:pPr>
              <w:pStyle w:val="afa"/>
            </w:pPr>
            <w:r>
              <w:rPr>
                <w:rFonts w:hint="eastAsia"/>
              </w:rPr>
              <w:t>类型</w:t>
            </w:r>
          </w:p>
        </w:tc>
        <w:tc>
          <w:tcPr>
            <w:tcW w:w="3816" w:type="dxa"/>
          </w:tcPr>
          <w:p w14:paraId="58FA6F10" w14:textId="77777777" w:rsidR="00F5649D" w:rsidRDefault="00F5649D" w:rsidP="001A29D4">
            <w:pPr>
              <w:pStyle w:val="afa"/>
            </w:pPr>
            <w:r>
              <w:rPr>
                <w:rFonts w:hint="eastAsia"/>
              </w:rPr>
              <w:t>说明</w:t>
            </w:r>
          </w:p>
        </w:tc>
      </w:tr>
      <w:tr w:rsidR="00F5649D" w14:paraId="37E883D1" w14:textId="77777777" w:rsidTr="001A29D4">
        <w:tc>
          <w:tcPr>
            <w:tcW w:w="2276" w:type="dxa"/>
          </w:tcPr>
          <w:p w14:paraId="466F8D64" w14:textId="77777777" w:rsidR="00F5649D" w:rsidRDefault="00F5649D" w:rsidP="001A29D4">
            <w:pPr>
              <w:pStyle w:val="afa"/>
            </w:pPr>
            <w:r>
              <w:rPr>
                <w:rFonts w:hint="eastAsia"/>
              </w:rPr>
              <w:t>Data</w:t>
            </w:r>
          </w:p>
        </w:tc>
        <w:tc>
          <w:tcPr>
            <w:tcW w:w="2430" w:type="dxa"/>
          </w:tcPr>
          <w:p w14:paraId="408FFF48" w14:textId="77777777" w:rsidR="00F5649D" w:rsidRDefault="00F5649D" w:rsidP="001A29D4">
            <w:pPr>
              <w:pStyle w:val="afa"/>
            </w:pPr>
            <w:r>
              <w:rPr>
                <w:rFonts w:hint="eastAsia"/>
              </w:rPr>
              <w:t>Interface</w:t>
            </w:r>
          </w:p>
        </w:tc>
        <w:tc>
          <w:tcPr>
            <w:tcW w:w="3816" w:type="dxa"/>
          </w:tcPr>
          <w:p w14:paraId="6F4151B5" w14:textId="77777777" w:rsidR="00F5649D" w:rsidRDefault="00F5649D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统一数据接口</w:t>
            </w:r>
          </w:p>
        </w:tc>
      </w:tr>
    </w:tbl>
    <w:p w14:paraId="6E15B487" w14:textId="77777777" w:rsidR="00F5649D" w:rsidRDefault="00F5649D" w:rsidP="00F5649D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返回示例</w:t>
      </w:r>
    </w:p>
    <w:p w14:paraId="51BB8372" w14:textId="77777777" w:rsidR="00F5649D" w:rsidRDefault="00F5649D" w:rsidP="00F5649D">
      <w:r>
        <w:rPr>
          <w:rFonts w:hint="eastAsia"/>
        </w:rPr>
        <w:t>正常返回示例如下（</w:t>
      </w:r>
      <w:r>
        <w:rPr>
          <w:rFonts w:hint="eastAsia"/>
        </w:rPr>
        <w:t>JSON</w:t>
      </w:r>
      <w:r>
        <w:rPr>
          <w:rFonts w:hint="eastAsia"/>
        </w:rPr>
        <w:t>格式）：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5649D" w14:paraId="29314C19" w14:textId="77777777" w:rsidTr="001A29D4">
        <w:tc>
          <w:tcPr>
            <w:tcW w:w="8522" w:type="dxa"/>
          </w:tcPr>
          <w:p w14:paraId="21AE958A" w14:textId="77777777" w:rsidR="00F5649D" w:rsidRDefault="00F5649D" w:rsidP="001A29D4">
            <w:r>
              <w:rPr>
                <w:rFonts w:hint="eastAsia"/>
              </w:rPr>
              <w:t>{</w:t>
            </w:r>
          </w:p>
          <w:p w14:paraId="41ABA2E7" w14:textId="5A3FF896" w:rsidR="00F5649D" w:rsidRDefault="00F5649D" w:rsidP="001A29D4"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14:paraId="7095549A" w14:textId="0DA76158" w:rsidR="00F5649D" w:rsidRPr="00F5649D" w:rsidRDefault="00F5649D" w:rsidP="00F5649D">
            <w:pPr>
              <w:ind w:firstLineChars="100" w:firstLine="220"/>
            </w:pPr>
            <w:r>
              <w:t>F</w:t>
            </w:r>
            <w:r>
              <w:rPr>
                <w:rFonts w:hint="eastAsia"/>
              </w:rPr>
              <w:t>ile Stream</w:t>
            </w:r>
          </w:p>
          <w:p w14:paraId="2BDB8C3C" w14:textId="77777777" w:rsidR="00F5649D" w:rsidRDefault="00F5649D" w:rsidP="001A29D4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209FB00B" w14:textId="77777777" w:rsidR="00F5649D" w:rsidRDefault="00F5649D" w:rsidP="001A29D4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19403B52" w14:textId="77CCA7D0" w:rsidR="00F5649D" w:rsidRDefault="00F5649D" w:rsidP="00F5649D">
      <w:pPr>
        <w:pStyle w:val="3"/>
      </w:pPr>
      <w:r>
        <w:rPr>
          <w:rFonts w:hint="eastAsia"/>
        </w:rPr>
        <w:t>文件</w:t>
      </w:r>
      <w:r>
        <w:rPr>
          <w:rFonts w:hint="eastAsia"/>
        </w:rPr>
        <w:t>预览</w:t>
      </w:r>
    </w:p>
    <w:p w14:paraId="50307614" w14:textId="77777777" w:rsidR="00F5649D" w:rsidRDefault="00F5649D" w:rsidP="00F5649D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接口说明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626"/>
        <w:gridCol w:w="6896"/>
      </w:tblGrid>
      <w:tr w:rsidR="00F5649D" w14:paraId="57CD837D" w14:textId="77777777" w:rsidTr="001A29D4">
        <w:tc>
          <w:tcPr>
            <w:tcW w:w="1626" w:type="dxa"/>
          </w:tcPr>
          <w:p w14:paraId="6E2ECD6E" w14:textId="77777777" w:rsidR="00F5649D" w:rsidRDefault="00F5649D" w:rsidP="001A29D4">
            <w:pPr>
              <w:pStyle w:val="afa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96" w:type="dxa"/>
          </w:tcPr>
          <w:p w14:paraId="148BF1F2" w14:textId="4211973B" w:rsidR="00F5649D" w:rsidRDefault="00F5649D" w:rsidP="001A29D4">
            <w:pPr>
              <w:pStyle w:val="afa"/>
            </w:pPr>
            <w:r>
              <w:rPr>
                <w:rFonts w:hint="eastAsia"/>
              </w:rPr>
              <w:t>http://localhost:8888/api</w:t>
            </w:r>
            <w:r w:rsidRPr="00F5649D">
              <w:t>/fileStorage/filePreview</w:t>
            </w:r>
          </w:p>
        </w:tc>
      </w:tr>
      <w:tr w:rsidR="00F5649D" w14:paraId="43772F1F" w14:textId="77777777" w:rsidTr="001A29D4">
        <w:tc>
          <w:tcPr>
            <w:tcW w:w="1626" w:type="dxa"/>
          </w:tcPr>
          <w:p w14:paraId="023A438E" w14:textId="77777777" w:rsidR="00F5649D" w:rsidRDefault="00F5649D" w:rsidP="001A29D4">
            <w:pPr>
              <w:pStyle w:val="afa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6896" w:type="dxa"/>
          </w:tcPr>
          <w:p w14:paraId="103E5CB4" w14:textId="77777777" w:rsidR="00F5649D" w:rsidRDefault="00F5649D" w:rsidP="001A29D4">
            <w:pPr>
              <w:pStyle w:val="afa"/>
            </w:pPr>
            <w:r>
              <w:rPr>
                <w:rFonts w:hint="eastAsia"/>
              </w:rPr>
              <w:t>GET</w:t>
            </w:r>
          </w:p>
        </w:tc>
      </w:tr>
      <w:tr w:rsidR="00F5649D" w14:paraId="2BE23098" w14:textId="77777777" w:rsidTr="001A29D4">
        <w:tc>
          <w:tcPr>
            <w:tcW w:w="1626" w:type="dxa"/>
          </w:tcPr>
          <w:p w14:paraId="4E579EEA" w14:textId="77777777" w:rsidR="00F5649D" w:rsidRDefault="00F5649D" w:rsidP="001A29D4">
            <w:pPr>
              <w:pStyle w:val="afa"/>
            </w:pPr>
            <w:r>
              <w:rPr>
                <w:rFonts w:hint="eastAsia"/>
              </w:rPr>
              <w:lastRenderedPageBreak/>
              <w:t>请求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返回格式</w:t>
            </w:r>
          </w:p>
        </w:tc>
        <w:tc>
          <w:tcPr>
            <w:tcW w:w="6896" w:type="dxa"/>
          </w:tcPr>
          <w:p w14:paraId="12784B01" w14:textId="77777777" w:rsidR="00F5649D" w:rsidRDefault="00F5649D" w:rsidP="001A29D4">
            <w:pPr>
              <w:pStyle w:val="afa"/>
            </w:pPr>
            <w:r>
              <w:rPr>
                <w:rFonts w:hint="eastAsia"/>
              </w:rPr>
              <w:t>application/json</w:t>
            </w:r>
          </w:p>
        </w:tc>
      </w:tr>
      <w:tr w:rsidR="00F5649D" w14:paraId="77B40013" w14:textId="77777777" w:rsidTr="001A29D4">
        <w:tc>
          <w:tcPr>
            <w:tcW w:w="1626" w:type="dxa"/>
          </w:tcPr>
          <w:p w14:paraId="1F6EF8C9" w14:textId="77777777" w:rsidR="00F5649D" w:rsidRDefault="00F5649D" w:rsidP="001A29D4">
            <w:pPr>
              <w:pStyle w:val="afa"/>
            </w:pPr>
            <w:r>
              <w:rPr>
                <w:rFonts w:hint="eastAsia"/>
              </w:rPr>
              <w:t>是否需要登录</w:t>
            </w:r>
          </w:p>
        </w:tc>
        <w:tc>
          <w:tcPr>
            <w:tcW w:w="6896" w:type="dxa"/>
          </w:tcPr>
          <w:p w14:paraId="7F4AE805" w14:textId="77777777" w:rsidR="00F5649D" w:rsidRDefault="00F5649D" w:rsidP="001A29D4">
            <w:pPr>
              <w:pStyle w:val="afa"/>
            </w:pPr>
            <w:r>
              <w:rPr>
                <w:rFonts w:hint="eastAsia"/>
              </w:rPr>
              <w:t>是</w:t>
            </w:r>
          </w:p>
        </w:tc>
      </w:tr>
    </w:tbl>
    <w:p w14:paraId="4F73C745" w14:textId="77777777" w:rsidR="00F5649D" w:rsidRDefault="00F5649D" w:rsidP="00F5649D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请求参数</w:t>
      </w:r>
    </w:p>
    <w:tbl>
      <w:tblPr>
        <w:tblW w:w="85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6"/>
        <w:gridCol w:w="1210"/>
        <w:gridCol w:w="1270"/>
        <w:gridCol w:w="1430"/>
        <w:gridCol w:w="3140"/>
      </w:tblGrid>
      <w:tr w:rsidR="00F5649D" w14:paraId="38B189C5" w14:textId="77777777" w:rsidTr="001A29D4">
        <w:tc>
          <w:tcPr>
            <w:tcW w:w="1506" w:type="dxa"/>
          </w:tcPr>
          <w:p w14:paraId="27B09156" w14:textId="77777777" w:rsidR="00F5649D" w:rsidRDefault="00F5649D" w:rsidP="001A29D4">
            <w:pPr>
              <w:pStyle w:val="afa"/>
            </w:pPr>
            <w:r>
              <w:rPr>
                <w:rFonts w:hint="eastAsia"/>
              </w:rPr>
              <w:t>参数字段</w:t>
            </w:r>
          </w:p>
        </w:tc>
        <w:tc>
          <w:tcPr>
            <w:tcW w:w="1210" w:type="dxa"/>
          </w:tcPr>
          <w:p w14:paraId="3BC45FF7" w14:textId="77777777" w:rsidR="00F5649D" w:rsidRDefault="00F5649D" w:rsidP="001A29D4">
            <w:pPr>
              <w:pStyle w:val="afa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1270" w:type="dxa"/>
          </w:tcPr>
          <w:p w14:paraId="77A26AC2" w14:textId="77777777" w:rsidR="00F5649D" w:rsidRDefault="00F5649D" w:rsidP="001A29D4">
            <w:pPr>
              <w:pStyle w:val="afa"/>
            </w:pPr>
            <w:r>
              <w:rPr>
                <w:rFonts w:hint="eastAsia"/>
              </w:rPr>
              <w:t>传参方式</w:t>
            </w:r>
          </w:p>
        </w:tc>
        <w:tc>
          <w:tcPr>
            <w:tcW w:w="1430" w:type="dxa"/>
          </w:tcPr>
          <w:p w14:paraId="2CE68120" w14:textId="77777777" w:rsidR="00F5649D" w:rsidRDefault="00F5649D" w:rsidP="001A29D4">
            <w:pPr>
              <w:pStyle w:val="afa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3140" w:type="dxa"/>
          </w:tcPr>
          <w:p w14:paraId="21F46ACA" w14:textId="77777777" w:rsidR="00F5649D" w:rsidRDefault="00F5649D" w:rsidP="001A29D4">
            <w:pPr>
              <w:pStyle w:val="afa"/>
            </w:pPr>
            <w:r>
              <w:rPr>
                <w:rFonts w:hint="eastAsia"/>
              </w:rPr>
              <w:t>说明</w:t>
            </w:r>
          </w:p>
        </w:tc>
      </w:tr>
      <w:tr w:rsidR="00F5649D" w14:paraId="3A682678" w14:textId="77777777" w:rsidTr="001A29D4">
        <w:tc>
          <w:tcPr>
            <w:tcW w:w="1506" w:type="dxa"/>
          </w:tcPr>
          <w:p w14:paraId="0DFF21DC" w14:textId="77777777" w:rsidR="00F5649D" w:rsidRDefault="00F5649D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10" w:type="dxa"/>
          </w:tcPr>
          <w:p w14:paraId="0FC2BFDA" w14:textId="77777777" w:rsidR="00F5649D" w:rsidRDefault="00F5649D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3D46DA3F" w14:textId="77777777" w:rsidR="00F5649D" w:rsidRDefault="00F5649D" w:rsidP="001A29D4">
            <w:pPr>
              <w:pStyle w:val="afa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orm</w:t>
            </w:r>
          </w:p>
        </w:tc>
        <w:tc>
          <w:tcPr>
            <w:tcW w:w="1430" w:type="dxa"/>
          </w:tcPr>
          <w:p w14:paraId="622F8ABC" w14:textId="77777777" w:rsidR="00F5649D" w:rsidRDefault="00F5649D" w:rsidP="001A29D4">
            <w:pPr>
              <w:pStyle w:val="afa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140" w:type="dxa"/>
          </w:tcPr>
          <w:p w14:paraId="54EA450F" w14:textId="77777777" w:rsidR="00F5649D" w:rsidRDefault="00F5649D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id</w:t>
            </w:r>
          </w:p>
        </w:tc>
      </w:tr>
      <w:tr w:rsidR="00F5649D" w14:paraId="6DAB0198" w14:textId="77777777" w:rsidTr="001A29D4">
        <w:tc>
          <w:tcPr>
            <w:tcW w:w="1506" w:type="dxa"/>
            <w:tcBorders>
              <w:bottom w:val="single" w:sz="4" w:space="0" w:color="auto"/>
            </w:tcBorders>
          </w:tcPr>
          <w:p w14:paraId="48989126" w14:textId="77777777" w:rsidR="00F5649D" w:rsidRDefault="00F5649D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FileUrl</w:t>
            </w:r>
          </w:p>
        </w:tc>
        <w:tc>
          <w:tcPr>
            <w:tcW w:w="1210" w:type="dxa"/>
            <w:tcBorders>
              <w:bottom w:val="single" w:sz="4" w:space="0" w:color="auto"/>
            </w:tcBorders>
          </w:tcPr>
          <w:p w14:paraId="20054A8E" w14:textId="77777777" w:rsidR="00F5649D" w:rsidRDefault="00F5649D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70" w:type="dxa"/>
            <w:tcBorders>
              <w:bottom w:val="single" w:sz="4" w:space="0" w:color="auto"/>
            </w:tcBorders>
          </w:tcPr>
          <w:p w14:paraId="0609E4B5" w14:textId="77777777" w:rsidR="00F5649D" w:rsidRDefault="00F5649D" w:rsidP="001A29D4">
            <w:pPr>
              <w:pStyle w:val="afa"/>
            </w:pPr>
            <w:r>
              <w:t>F</w:t>
            </w:r>
            <w:r>
              <w:rPr>
                <w:rFonts w:hint="eastAsia"/>
              </w:rPr>
              <w:t>orm</w:t>
            </w:r>
          </w:p>
        </w:tc>
        <w:tc>
          <w:tcPr>
            <w:tcW w:w="1430" w:type="dxa"/>
            <w:tcBorders>
              <w:bottom w:val="single" w:sz="4" w:space="0" w:color="auto"/>
            </w:tcBorders>
          </w:tcPr>
          <w:p w14:paraId="4497B34B" w14:textId="77777777" w:rsidR="00F5649D" w:rsidRDefault="00F5649D" w:rsidP="001A29D4">
            <w:pPr>
              <w:pStyle w:val="afa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40" w:type="dxa"/>
            <w:tcBorders>
              <w:bottom w:val="single" w:sz="4" w:space="0" w:color="auto"/>
            </w:tcBorders>
          </w:tcPr>
          <w:p w14:paraId="0AC61F4A" w14:textId="77777777" w:rsidR="00F5649D" w:rsidRDefault="00F5649D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文件地址</w:t>
            </w:r>
          </w:p>
        </w:tc>
      </w:tr>
    </w:tbl>
    <w:p w14:paraId="54690866" w14:textId="77777777" w:rsidR="00F5649D" w:rsidRDefault="00F5649D" w:rsidP="00F5649D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请求示例（可选）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5649D" w14:paraId="2815155A" w14:textId="77777777" w:rsidTr="001A29D4">
        <w:tc>
          <w:tcPr>
            <w:tcW w:w="8522" w:type="dxa"/>
          </w:tcPr>
          <w:p w14:paraId="5C740559" w14:textId="77777777" w:rsidR="00F5649D" w:rsidRDefault="00F5649D" w:rsidP="001A29D4">
            <w:r>
              <w:rPr>
                <w:rFonts w:hint="eastAsia"/>
              </w:rPr>
              <w:t>{</w:t>
            </w:r>
          </w:p>
          <w:p w14:paraId="69FE0E6E" w14:textId="77777777" w:rsidR="00F5649D" w:rsidRDefault="00F5649D" w:rsidP="001A29D4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  <w:p w14:paraId="527C8FC4" w14:textId="77777777" w:rsidR="00F5649D" w:rsidRDefault="00F5649D" w:rsidP="001A29D4">
            <w:pPr>
              <w:rPr>
                <w:rFonts w:hint="eastAsia"/>
              </w:rPr>
            </w:pPr>
            <w:r>
              <w:rPr>
                <w:rFonts w:hint="eastAsia"/>
              </w:rPr>
              <w:t>FileUrl</w:t>
            </w:r>
            <w:r>
              <w:rPr>
                <w:rFonts w:hint="eastAsia"/>
              </w:rPr>
              <w:t>：</w:t>
            </w:r>
            <w:r>
              <w:t>”</w:t>
            </w:r>
            <w:r>
              <w:rPr>
                <w:rFonts w:hint="eastAsia"/>
              </w:rPr>
              <w:t>/project/</w:t>
            </w:r>
            <w:r>
              <w:t>”</w:t>
            </w:r>
          </w:p>
          <w:p w14:paraId="0FA42B12" w14:textId="77777777" w:rsidR="00F5649D" w:rsidRDefault="00F5649D" w:rsidP="001A29D4">
            <w:r>
              <w:rPr>
                <w:rFonts w:hint="eastAsia"/>
              </w:rPr>
              <w:t>}</w:t>
            </w:r>
          </w:p>
        </w:tc>
      </w:tr>
    </w:tbl>
    <w:p w14:paraId="4BE0DFEE" w14:textId="77777777" w:rsidR="00F5649D" w:rsidRDefault="00F5649D" w:rsidP="00F5649D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状态码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5649D" w14:paraId="75F96967" w14:textId="77777777" w:rsidTr="001A29D4">
        <w:tc>
          <w:tcPr>
            <w:tcW w:w="4261" w:type="dxa"/>
          </w:tcPr>
          <w:p w14:paraId="0CFB9D2F" w14:textId="77777777" w:rsidR="00F5649D" w:rsidRDefault="00F5649D" w:rsidP="001A29D4">
            <w:pPr>
              <w:pStyle w:val="afa"/>
            </w:pPr>
            <w:r>
              <w:rPr>
                <w:rFonts w:hint="eastAsia"/>
              </w:rPr>
              <w:t>状态码</w:t>
            </w:r>
          </w:p>
        </w:tc>
        <w:tc>
          <w:tcPr>
            <w:tcW w:w="4261" w:type="dxa"/>
          </w:tcPr>
          <w:p w14:paraId="2BC9C0E2" w14:textId="77777777" w:rsidR="00F5649D" w:rsidRDefault="00F5649D" w:rsidP="001A29D4">
            <w:pPr>
              <w:pStyle w:val="afa"/>
            </w:pPr>
            <w:r>
              <w:rPr>
                <w:rFonts w:hint="eastAsia"/>
              </w:rPr>
              <w:t>说明</w:t>
            </w:r>
          </w:p>
        </w:tc>
      </w:tr>
      <w:tr w:rsidR="00F5649D" w14:paraId="318F140C" w14:textId="77777777" w:rsidTr="001A29D4">
        <w:tc>
          <w:tcPr>
            <w:tcW w:w="4261" w:type="dxa"/>
          </w:tcPr>
          <w:p w14:paraId="7C4D834F" w14:textId="77777777" w:rsidR="00F5649D" w:rsidRDefault="00F5649D" w:rsidP="001A29D4">
            <w:pPr>
              <w:pStyle w:val="afa"/>
            </w:pPr>
            <w:r>
              <w:rPr>
                <w:rFonts w:hint="eastAsia"/>
              </w:rPr>
              <w:t>200</w:t>
            </w:r>
          </w:p>
        </w:tc>
        <w:tc>
          <w:tcPr>
            <w:tcW w:w="4261" w:type="dxa"/>
          </w:tcPr>
          <w:p w14:paraId="44B3674F" w14:textId="77777777" w:rsidR="00F5649D" w:rsidRDefault="00F5649D" w:rsidP="001A29D4">
            <w:pPr>
              <w:pStyle w:val="afa"/>
            </w:pPr>
            <w:r>
              <w:rPr>
                <w:rFonts w:hint="eastAsia"/>
              </w:rPr>
              <w:t>表示响应成功。</w:t>
            </w:r>
          </w:p>
        </w:tc>
      </w:tr>
      <w:tr w:rsidR="00F5649D" w14:paraId="7C6B4104" w14:textId="77777777" w:rsidTr="001A29D4">
        <w:tc>
          <w:tcPr>
            <w:tcW w:w="4261" w:type="dxa"/>
          </w:tcPr>
          <w:p w14:paraId="5900DBBC" w14:textId="77777777" w:rsidR="00F5649D" w:rsidRDefault="00F5649D" w:rsidP="001A29D4">
            <w:pPr>
              <w:pStyle w:val="afa"/>
            </w:pPr>
            <w:r>
              <w:rPr>
                <w:rFonts w:hint="eastAsia"/>
              </w:rPr>
              <w:t>401</w:t>
            </w:r>
          </w:p>
        </w:tc>
        <w:tc>
          <w:tcPr>
            <w:tcW w:w="4261" w:type="dxa"/>
          </w:tcPr>
          <w:p w14:paraId="10FAB12A" w14:textId="77777777" w:rsidR="00F5649D" w:rsidRDefault="00F5649D" w:rsidP="001A29D4">
            <w:pPr>
              <w:pStyle w:val="afa"/>
            </w:pPr>
            <w:r>
              <w:rPr>
                <w:rFonts w:hint="eastAsia"/>
              </w:rPr>
              <w:t>表示该请求尚未经过身份验证。</w:t>
            </w:r>
          </w:p>
        </w:tc>
      </w:tr>
      <w:tr w:rsidR="00F5649D" w14:paraId="7BC6A925" w14:textId="77777777" w:rsidTr="001A29D4">
        <w:tc>
          <w:tcPr>
            <w:tcW w:w="4261" w:type="dxa"/>
          </w:tcPr>
          <w:p w14:paraId="39AA2F77" w14:textId="77777777" w:rsidR="00F5649D" w:rsidRDefault="00F5649D" w:rsidP="001A29D4">
            <w:pPr>
              <w:pStyle w:val="afa"/>
            </w:pPr>
            <w:r>
              <w:rPr>
                <w:rFonts w:hint="eastAsia"/>
              </w:rPr>
              <w:t>404</w:t>
            </w:r>
          </w:p>
        </w:tc>
        <w:tc>
          <w:tcPr>
            <w:tcW w:w="4261" w:type="dxa"/>
          </w:tcPr>
          <w:p w14:paraId="50EBA931" w14:textId="77777777" w:rsidR="00F5649D" w:rsidRDefault="00F5649D" w:rsidP="001A29D4">
            <w:pPr>
              <w:pStyle w:val="afa"/>
            </w:pPr>
            <w:r>
              <w:rPr>
                <w:rFonts w:hint="eastAsia"/>
              </w:rPr>
              <w:t>表示该用户没有和这个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对应的订单</w:t>
            </w:r>
          </w:p>
        </w:tc>
      </w:tr>
    </w:tbl>
    <w:p w14:paraId="0F53E34F" w14:textId="77777777" w:rsidR="00F5649D" w:rsidRDefault="00F5649D" w:rsidP="00F5649D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返回参数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76"/>
        <w:gridCol w:w="2430"/>
        <w:gridCol w:w="3816"/>
      </w:tblGrid>
      <w:tr w:rsidR="00F5649D" w14:paraId="3044B901" w14:textId="77777777" w:rsidTr="001A29D4">
        <w:tc>
          <w:tcPr>
            <w:tcW w:w="2276" w:type="dxa"/>
          </w:tcPr>
          <w:p w14:paraId="204412B6" w14:textId="77777777" w:rsidR="00F5649D" w:rsidRDefault="00F5649D" w:rsidP="001A29D4">
            <w:pPr>
              <w:pStyle w:val="afa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430" w:type="dxa"/>
          </w:tcPr>
          <w:p w14:paraId="6E8E8EC1" w14:textId="77777777" w:rsidR="00F5649D" w:rsidRDefault="00F5649D" w:rsidP="001A29D4">
            <w:pPr>
              <w:pStyle w:val="afa"/>
            </w:pPr>
            <w:r>
              <w:rPr>
                <w:rFonts w:hint="eastAsia"/>
              </w:rPr>
              <w:t>类型</w:t>
            </w:r>
          </w:p>
        </w:tc>
        <w:tc>
          <w:tcPr>
            <w:tcW w:w="3816" w:type="dxa"/>
          </w:tcPr>
          <w:p w14:paraId="6E077C9E" w14:textId="77777777" w:rsidR="00F5649D" w:rsidRDefault="00F5649D" w:rsidP="001A29D4">
            <w:pPr>
              <w:pStyle w:val="afa"/>
            </w:pPr>
            <w:r>
              <w:rPr>
                <w:rFonts w:hint="eastAsia"/>
              </w:rPr>
              <w:t>说明</w:t>
            </w:r>
          </w:p>
        </w:tc>
      </w:tr>
      <w:tr w:rsidR="00F5649D" w14:paraId="6DA260AD" w14:textId="77777777" w:rsidTr="001A29D4">
        <w:tc>
          <w:tcPr>
            <w:tcW w:w="2276" w:type="dxa"/>
          </w:tcPr>
          <w:p w14:paraId="577A1BBA" w14:textId="77777777" w:rsidR="00F5649D" w:rsidRDefault="00F5649D" w:rsidP="001A29D4">
            <w:pPr>
              <w:pStyle w:val="afa"/>
            </w:pPr>
            <w:r>
              <w:rPr>
                <w:rFonts w:hint="eastAsia"/>
              </w:rPr>
              <w:t>Data</w:t>
            </w:r>
          </w:p>
        </w:tc>
        <w:tc>
          <w:tcPr>
            <w:tcW w:w="2430" w:type="dxa"/>
          </w:tcPr>
          <w:p w14:paraId="0286898A" w14:textId="77777777" w:rsidR="00F5649D" w:rsidRDefault="00F5649D" w:rsidP="001A29D4">
            <w:pPr>
              <w:pStyle w:val="afa"/>
            </w:pPr>
            <w:r>
              <w:rPr>
                <w:rFonts w:hint="eastAsia"/>
              </w:rPr>
              <w:t>Interface</w:t>
            </w:r>
          </w:p>
        </w:tc>
        <w:tc>
          <w:tcPr>
            <w:tcW w:w="3816" w:type="dxa"/>
          </w:tcPr>
          <w:p w14:paraId="7E5713DF" w14:textId="77777777" w:rsidR="00F5649D" w:rsidRDefault="00F5649D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统一数据接口</w:t>
            </w:r>
          </w:p>
        </w:tc>
      </w:tr>
    </w:tbl>
    <w:p w14:paraId="0963B7C6" w14:textId="77777777" w:rsidR="00F5649D" w:rsidRDefault="00F5649D" w:rsidP="00F5649D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返回示例</w:t>
      </w:r>
    </w:p>
    <w:p w14:paraId="518DE232" w14:textId="77777777" w:rsidR="00F5649D" w:rsidRDefault="00F5649D" w:rsidP="00F5649D">
      <w:r>
        <w:rPr>
          <w:rFonts w:hint="eastAsia"/>
        </w:rPr>
        <w:t>正常返回示例如下（</w:t>
      </w:r>
      <w:r>
        <w:rPr>
          <w:rFonts w:hint="eastAsia"/>
        </w:rPr>
        <w:t>JSON</w:t>
      </w:r>
      <w:r>
        <w:rPr>
          <w:rFonts w:hint="eastAsia"/>
        </w:rPr>
        <w:t>格式）：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5649D" w14:paraId="3C9ACC56" w14:textId="77777777" w:rsidTr="001A29D4">
        <w:tc>
          <w:tcPr>
            <w:tcW w:w="8522" w:type="dxa"/>
          </w:tcPr>
          <w:p w14:paraId="4B2B8C01" w14:textId="77777777" w:rsidR="00F5649D" w:rsidRDefault="00F5649D" w:rsidP="001A29D4">
            <w:r>
              <w:rPr>
                <w:rFonts w:hint="eastAsia"/>
              </w:rPr>
              <w:t>{</w:t>
            </w:r>
          </w:p>
          <w:p w14:paraId="60A6D528" w14:textId="77777777" w:rsidR="00F5649D" w:rsidRDefault="00F5649D" w:rsidP="001A29D4"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14:paraId="7B4C54B7" w14:textId="77777777" w:rsidR="00F5649D" w:rsidRPr="00F5649D" w:rsidRDefault="00F5649D" w:rsidP="001A29D4">
            <w:pPr>
              <w:ind w:firstLineChars="100" w:firstLine="220"/>
            </w:pPr>
            <w:r>
              <w:t>F</w:t>
            </w:r>
            <w:r>
              <w:rPr>
                <w:rFonts w:hint="eastAsia"/>
              </w:rPr>
              <w:t>ile Stream</w:t>
            </w:r>
          </w:p>
          <w:p w14:paraId="3A5AF3FB" w14:textId="77777777" w:rsidR="00F5649D" w:rsidRDefault="00F5649D" w:rsidP="001A29D4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4E4EB5A1" w14:textId="77777777" w:rsidR="00F5649D" w:rsidRDefault="00F5649D" w:rsidP="001A29D4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7AFB99EE" w14:textId="3D51902D" w:rsidR="00F5649D" w:rsidRDefault="00F5649D" w:rsidP="00F5649D">
      <w:pPr>
        <w:pStyle w:val="3"/>
      </w:pPr>
      <w:r>
        <w:rPr>
          <w:rFonts w:hint="eastAsia"/>
        </w:rPr>
        <w:lastRenderedPageBreak/>
        <w:t>文件</w:t>
      </w:r>
      <w:r>
        <w:rPr>
          <w:rFonts w:hint="eastAsia"/>
        </w:rPr>
        <w:t>上传</w:t>
      </w:r>
    </w:p>
    <w:p w14:paraId="214D37DF" w14:textId="77777777" w:rsidR="00F5649D" w:rsidRDefault="00F5649D" w:rsidP="00F5649D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接口说明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626"/>
        <w:gridCol w:w="6896"/>
      </w:tblGrid>
      <w:tr w:rsidR="00F5649D" w14:paraId="5ED01EB9" w14:textId="77777777" w:rsidTr="001A29D4">
        <w:tc>
          <w:tcPr>
            <w:tcW w:w="1626" w:type="dxa"/>
          </w:tcPr>
          <w:p w14:paraId="2A653BF5" w14:textId="77777777" w:rsidR="00F5649D" w:rsidRDefault="00F5649D" w:rsidP="001A29D4">
            <w:pPr>
              <w:pStyle w:val="afa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96" w:type="dxa"/>
          </w:tcPr>
          <w:p w14:paraId="08B9E699" w14:textId="0919F302" w:rsidR="00F5649D" w:rsidRDefault="00F5649D" w:rsidP="001A29D4">
            <w:pPr>
              <w:pStyle w:val="afa"/>
            </w:pPr>
            <w:r>
              <w:rPr>
                <w:rFonts w:hint="eastAsia"/>
              </w:rPr>
              <w:t>http://localhost:8888/api</w:t>
            </w:r>
            <w:r w:rsidRPr="00F5649D">
              <w:t>/fileStorage/fileUpload</w:t>
            </w:r>
          </w:p>
        </w:tc>
      </w:tr>
      <w:tr w:rsidR="00F5649D" w14:paraId="036292C5" w14:textId="77777777" w:rsidTr="001A29D4">
        <w:tc>
          <w:tcPr>
            <w:tcW w:w="1626" w:type="dxa"/>
          </w:tcPr>
          <w:p w14:paraId="71378050" w14:textId="77777777" w:rsidR="00F5649D" w:rsidRDefault="00F5649D" w:rsidP="001A29D4">
            <w:pPr>
              <w:pStyle w:val="afa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6896" w:type="dxa"/>
          </w:tcPr>
          <w:p w14:paraId="7942667C" w14:textId="767664CC" w:rsidR="00F5649D" w:rsidRDefault="00F5649D" w:rsidP="001A29D4">
            <w:pPr>
              <w:pStyle w:val="afa"/>
            </w:pPr>
            <w:r>
              <w:rPr>
                <w:rFonts w:hint="eastAsia"/>
              </w:rPr>
              <w:t>POST</w:t>
            </w:r>
          </w:p>
        </w:tc>
      </w:tr>
      <w:tr w:rsidR="00F5649D" w14:paraId="1D15E949" w14:textId="77777777" w:rsidTr="001A29D4">
        <w:tc>
          <w:tcPr>
            <w:tcW w:w="1626" w:type="dxa"/>
          </w:tcPr>
          <w:p w14:paraId="77A53C72" w14:textId="77777777" w:rsidR="00F5649D" w:rsidRDefault="00F5649D" w:rsidP="001A29D4">
            <w:pPr>
              <w:pStyle w:val="afa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返回格式</w:t>
            </w:r>
          </w:p>
        </w:tc>
        <w:tc>
          <w:tcPr>
            <w:tcW w:w="6896" w:type="dxa"/>
          </w:tcPr>
          <w:p w14:paraId="190CDA0D" w14:textId="77777777" w:rsidR="00F5649D" w:rsidRDefault="00F5649D" w:rsidP="001A29D4">
            <w:pPr>
              <w:pStyle w:val="afa"/>
            </w:pPr>
            <w:r>
              <w:rPr>
                <w:rFonts w:hint="eastAsia"/>
              </w:rPr>
              <w:t>application/json</w:t>
            </w:r>
          </w:p>
        </w:tc>
      </w:tr>
      <w:tr w:rsidR="00F5649D" w14:paraId="7E82BAE6" w14:textId="77777777" w:rsidTr="001A29D4">
        <w:tc>
          <w:tcPr>
            <w:tcW w:w="1626" w:type="dxa"/>
          </w:tcPr>
          <w:p w14:paraId="6CA350B6" w14:textId="77777777" w:rsidR="00F5649D" w:rsidRDefault="00F5649D" w:rsidP="001A29D4">
            <w:pPr>
              <w:pStyle w:val="afa"/>
            </w:pPr>
            <w:r>
              <w:rPr>
                <w:rFonts w:hint="eastAsia"/>
              </w:rPr>
              <w:t>是否需要登录</w:t>
            </w:r>
          </w:p>
        </w:tc>
        <w:tc>
          <w:tcPr>
            <w:tcW w:w="6896" w:type="dxa"/>
          </w:tcPr>
          <w:p w14:paraId="505C42FD" w14:textId="77777777" w:rsidR="00F5649D" w:rsidRDefault="00F5649D" w:rsidP="001A29D4">
            <w:pPr>
              <w:pStyle w:val="afa"/>
            </w:pPr>
            <w:r>
              <w:rPr>
                <w:rFonts w:hint="eastAsia"/>
              </w:rPr>
              <w:t>是</w:t>
            </w:r>
          </w:p>
        </w:tc>
      </w:tr>
    </w:tbl>
    <w:p w14:paraId="78490555" w14:textId="77777777" w:rsidR="00F5649D" w:rsidRDefault="00F5649D" w:rsidP="00F5649D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请求参数</w:t>
      </w:r>
    </w:p>
    <w:tbl>
      <w:tblPr>
        <w:tblW w:w="85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6"/>
        <w:gridCol w:w="1210"/>
        <w:gridCol w:w="1270"/>
        <w:gridCol w:w="1430"/>
        <w:gridCol w:w="3140"/>
      </w:tblGrid>
      <w:tr w:rsidR="00F5649D" w14:paraId="15852A73" w14:textId="77777777" w:rsidTr="001A29D4">
        <w:tc>
          <w:tcPr>
            <w:tcW w:w="1506" w:type="dxa"/>
          </w:tcPr>
          <w:p w14:paraId="245E90C8" w14:textId="77777777" w:rsidR="00F5649D" w:rsidRDefault="00F5649D" w:rsidP="001A29D4">
            <w:pPr>
              <w:pStyle w:val="afa"/>
            </w:pPr>
            <w:r>
              <w:rPr>
                <w:rFonts w:hint="eastAsia"/>
              </w:rPr>
              <w:t>参数字段</w:t>
            </w:r>
          </w:p>
        </w:tc>
        <w:tc>
          <w:tcPr>
            <w:tcW w:w="1210" w:type="dxa"/>
          </w:tcPr>
          <w:p w14:paraId="5AE508B8" w14:textId="77777777" w:rsidR="00F5649D" w:rsidRDefault="00F5649D" w:rsidP="001A29D4">
            <w:pPr>
              <w:pStyle w:val="afa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1270" w:type="dxa"/>
          </w:tcPr>
          <w:p w14:paraId="1F8C604D" w14:textId="77777777" w:rsidR="00F5649D" w:rsidRDefault="00F5649D" w:rsidP="001A29D4">
            <w:pPr>
              <w:pStyle w:val="afa"/>
            </w:pPr>
            <w:r>
              <w:rPr>
                <w:rFonts w:hint="eastAsia"/>
              </w:rPr>
              <w:t>传参方式</w:t>
            </w:r>
          </w:p>
        </w:tc>
        <w:tc>
          <w:tcPr>
            <w:tcW w:w="1430" w:type="dxa"/>
          </w:tcPr>
          <w:p w14:paraId="67571B33" w14:textId="77777777" w:rsidR="00F5649D" w:rsidRDefault="00F5649D" w:rsidP="001A29D4">
            <w:pPr>
              <w:pStyle w:val="afa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3140" w:type="dxa"/>
          </w:tcPr>
          <w:p w14:paraId="13BB5A55" w14:textId="77777777" w:rsidR="00F5649D" w:rsidRDefault="00F5649D" w:rsidP="001A29D4">
            <w:pPr>
              <w:pStyle w:val="afa"/>
            </w:pPr>
            <w:r>
              <w:rPr>
                <w:rFonts w:hint="eastAsia"/>
              </w:rPr>
              <w:t>说明</w:t>
            </w:r>
          </w:p>
        </w:tc>
      </w:tr>
      <w:tr w:rsidR="00F5649D" w14:paraId="3BC563D0" w14:textId="77777777" w:rsidTr="001A29D4">
        <w:tc>
          <w:tcPr>
            <w:tcW w:w="1506" w:type="dxa"/>
          </w:tcPr>
          <w:p w14:paraId="30BA40C4" w14:textId="77777777" w:rsidR="00F5649D" w:rsidRDefault="00F5649D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10" w:type="dxa"/>
          </w:tcPr>
          <w:p w14:paraId="74536183" w14:textId="77777777" w:rsidR="00F5649D" w:rsidRDefault="00F5649D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3DD0D547" w14:textId="77777777" w:rsidR="00F5649D" w:rsidRDefault="00F5649D" w:rsidP="001A29D4">
            <w:pPr>
              <w:pStyle w:val="afa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orm</w:t>
            </w:r>
          </w:p>
        </w:tc>
        <w:tc>
          <w:tcPr>
            <w:tcW w:w="1430" w:type="dxa"/>
          </w:tcPr>
          <w:p w14:paraId="0F92D3D8" w14:textId="77777777" w:rsidR="00F5649D" w:rsidRDefault="00F5649D" w:rsidP="001A29D4">
            <w:pPr>
              <w:pStyle w:val="afa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140" w:type="dxa"/>
          </w:tcPr>
          <w:p w14:paraId="0ED5D126" w14:textId="77777777" w:rsidR="00F5649D" w:rsidRDefault="00F5649D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id</w:t>
            </w:r>
          </w:p>
        </w:tc>
      </w:tr>
      <w:tr w:rsidR="00F5649D" w14:paraId="7552356B" w14:textId="77777777" w:rsidTr="00F5649D">
        <w:tc>
          <w:tcPr>
            <w:tcW w:w="1506" w:type="dxa"/>
          </w:tcPr>
          <w:p w14:paraId="1E930791" w14:textId="1E9E948C" w:rsidR="00F5649D" w:rsidRDefault="00F5649D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210" w:type="dxa"/>
          </w:tcPr>
          <w:p w14:paraId="099619D3" w14:textId="50FC4145" w:rsidR="00F5649D" w:rsidRDefault="00F5649D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5E696674" w14:textId="77777777" w:rsidR="00F5649D" w:rsidRDefault="00F5649D" w:rsidP="001A29D4">
            <w:pPr>
              <w:pStyle w:val="afa"/>
            </w:pPr>
            <w:r>
              <w:t>F</w:t>
            </w:r>
            <w:r>
              <w:rPr>
                <w:rFonts w:hint="eastAsia"/>
              </w:rPr>
              <w:t>orm</w:t>
            </w:r>
          </w:p>
        </w:tc>
        <w:tc>
          <w:tcPr>
            <w:tcW w:w="1430" w:type="dxa"/>
          </w:tcPr>
          <w:p w14:paraId="0C8C4FD4" w14:textId="77777777" w:rsidR="00F5649D" w:rsidRDefault="00F5649D" w:rsidP="001A29D4">
            <w:pPr>
              <w:pStyle w:val="afa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40" w:type="dxa"/>
          </w:tcPr>
          <w:p w14:paraId="7DDF29C4" w14:textId="26E8398B" w:rsidR="00F5649D" w:rsidRDefault="00F5649D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文件类型</w:t>
            </w:r>
          </w:p>
        </w:tc>
      </w:tr>
      <w:tr w:rsidR="00F5649D" w14:paraId="191F58FA" w14:textId="77777777" w:rsidTr="001A29D4">
        <w:tc>
          <w:tcPr>
            <w:tcW w:w="1506" w:type="dxa"/>
            <w:tcBorders>
              <w:bottom w:val="single" w:sz="4" w:space="0" w:color="auto"/>
            </w:tcBorders>
          </w:tcPr>
          <w:p w14:paraId="521CB9EE" w14:textId="21E98887" w:rsidR="00F5649D" w:rsidRDefault="00F5649D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FileList</w:t>
            </w:r>
          </w:p>
        </w:tc>
        <w:tc>
          <w:tcPr>
            <w:tcW w:w="1210" w:type="dxa"/>
            <w:tcBorders>
              <w:bottom w:val="single" w:sz="4" w:space="0" w:color="auto"/>
            </w:tcBorders>
          </w:tcPr>
          <w:p w14:paraId="3315BF12" w14:textId="3EB277F1" w:rsidR="00F5649D" w:rsidRDefault="00F5649D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  <w:tcBorders>
              <w:bottom w:val="single" w:sz="4" w:space="0" w:color="auto"/>
            </w:tcBorders>
          </w:tcPr>
          <w:p w14:paraId="644FE6AF" w14:textId="083FBFD3" w:rsidR="00F5649D" w:rsidRDefault="00F5649D" w:rsidP="001A29D4">
            <w:pPr>
              <w:pStyle w:val="afa"/>
            </w:pPr>
            <w:r>
              <w:rPr>
                <w:rFonts w:hint="eastAsia"/>
              </w:rPr>
              <w:t>FormData</w:t>
            </w:r>
          </w:p>
        </w:tc>
        <w:tc>
          <w:tcPr>
            <w:tcW w:w="1430" w:type="dxa"/>
            <w:tcBorders>
              <w:bottom w:val="single" w:sz="4" w:space="0" w:color="auto"/>
            </w:tcBorders>
          </w:tcPr>
          <w:p w14:paraId="6851BCE9" w14:textId="1DBC48E4" w:rsidR="00F5649D" w:rsidRDefault="00F5649D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[]*Byte</w:t>
            </w:r>
          </w:p>
        </w:tc>
        <w:tc>
          <w:tcPr>
            <w:tcW w:w="3140" w:type="dxa"/>
            <w:tcBorders>
              <w:bottom w:val="single" w:sz="4" w:space="0" w:color="auto"/>
            </w:tcBorders>
          </w:tcPr>
          <w:p w14:paraId="22C921B8" w14:textId="62CF2ACA" w:rsidR="00F5649D" w:rsidRDefault="00F5649D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文件列表</w:t>
            </w:r>
          </w:p>
        </w:tc>
      </w:tr>
    </w:tbl>
    <w:p w14:paraId="6DD83564" w14:textId="77777777" w:rsidR="00F5649D" w:rsidRDefault="00F5649D" w:rsidP="00F5649D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请求示例（可选）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5649D" w14:paraId="0C9598FF" w14:textId="77777777" w:rsidTr="001A29D4">
        <w:tc>
          <w:tcPr>
            <w:tcW w:w="8522" w:type="dxa"/>
          </w:tcPr>
          <w:p w14:paraId="1A853058" w14:textId="77777777" w:rsidR="00F5649D" w:rsidRDefault="00F5649D" w:rsidP="001A29D4">
            <w:r>
              <w:rPr>
                <w:rFonts w:hint="eastAsia"/>
              </w:rPr>
              <w:t>{</w:t>
            </w:r>
          </w:p>
          <w:p w14:paraId="029C72EB" w14:textId="77777777" w:rsidR="00F5649D" w:rsidRDefault="00F5649D" w:rsidP="001A29D4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  <w:p w14:paraId="46F157C5" w14:textId="206C9925" w:rsidR="00F5649D" w:rsidRDefault="00F5649D" w:rsidP="001A29D4"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：</w:t>
            </w:r>
            <w:r>
              <w:t>”</w:t>
            </w:r>
            <w:r>
              <w:rPr>
                <w:rFonts w:hint="eastAsia"/>
              </w:rPr>
              <w:t>.png</w:t>
            </w:r>
            <w:r>
              <w:t>”</w:t>
            </w:r>
          </w:p>
          <w:p w14:paraId="7381FEE5" w14:textId="0252499C" w:rsidR="00F5649D" w:rsidRDefault="00F5649D" w:rsidP="001A29D4">
            <w:pPr>
              <w:rPr>
                <w:rFonts w:hint="eastAsia"/>
              </w:rPr>
            </w:pPr>
            <w:r>
              <w:rPr>
                <w:rFonts w:hint="eastAsia"/>
              </w:rPr>
              <w:t>FileList:[file stream]</w:t>
            </w:r>
          </w:p>
          <w:p w14:paraId="33C0F577" w14:textId="77777777" w:rsidR="00F5649D" w:rsidRDefault="00F5649D" w:rsidP="001A29D4">
            <w:r>
              <w:rPr>
                <w:rFonts w:hint="eastAsia"/>
              </w:rPr>
              <w:t>}</w:t>
            </w:r>
          </w:p>
        </w:tc>
      </w:tr>
    </w:tbl>
    <w:p w14:paraId="621B1C0B" w14:textId="77777777" w:rsidR="00F5649D" w:rsidRDefault="00F5649D" w:rsidP="00F5649D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状态码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5649D" w14:paraId="621D2DBE" w14:textId="77777777" w:rsidTr="001A29D4">
        <w:tc>
          <w:tcPr>
            <w:tcW w:w="4261" w:type="dxa"/>
          </w:tcPr>
          <w:p w14:paraId="450FAEAF" w14:textId="77777777" w:rsidR="00F5649D" w:rsidRDefault="00F5649D" w:rsidP="001A29D4">
            <w:pPr>
              <w:pStyle w:val="afa"/>
            </w:pPr>
            <w:r>
              <w:rPr>
                <w:rFonts w:hint="eastAsia"/>
              </w:rPr>
              <w:t>状态码</w:t>
            </w:r>
          </w:p>
        </w:tc>
        <w:tc>
          <w:tcPr>
            <w:tcW w:w="4261" w:type="dxa"/>
          </w:tcPr>
          <w:p w14:paraId="05AD3D81" w14:textId="77777777" w:rsidR="00F5649D" w:rsidRDefault="00F5649D" w:rsidP="001A29D4">
            <w:pPr>
              <w:pStyle w:val="afa"/>
            </w:pPr>
            <w:r>
              <w:rPr>
                <w:rFonts w:hint="eastAsia"/>
              </w:rPr>
              <w:t>说明</w:t>
            </w:r>
          </w:p>
        </w:tc>
      </w:tr>
      <w:tr w:rsidR="00F5649D" w14:paraId="2FB12091" w14:textId="77777777" w:rsidTr="001A29D4">
        <w:tc>
          <w:tcPr>
            <w:tcW w:w="4261" w:type="dxa"/>
          </w:tcPr>
          <w:p w14:paraId="1470AE7D" w14:textId="77777777" w:rsidR="00F5649D" w:rsidRDefault="00F5649D" w:rsidP="001A29D4">
            <w:pPr>
              <w:pStyle w:val="afa"/>
            </w:pPr>
            <w:r>
              <w:rPr>
                <w:rFonts w:hint="eastAsia"/>
              </w:rPr>
              <w:t>200</w:t>
            </w:r>
          </w:p>
        </w:tc>
        <w:tc>
          <w:tcPr>
            <w:tcW w:w="4261" w:type="dxa"/>
          </w:tcPr>
          <w:p w14:paraId="41E2AA6E" w14:textId="77777777" w:rsidR="00F5649D" w:rsidRDefault="00F5649D" w:rsidP="001A29D4">
            <w:pPr>
              <w:pStyle w:val="afa"/>
            </w:pPr>
            <w:r>
              <w:rPr>
                <w:rFonts w:hint="eastAsia"/>
              </w:rPr>
              <w:t>表示响应成功。</w:t>
            </w:r>
          </w:p>
        </w:tc>
      </w:tr>
      <w:tr w:rsidR="00F5649D" w14:paraId="5B128254" w14:textId="77777777" w:rsidTr="001A29D4">
        <w:tc>
          <w:tcPr>
            <w:tcW w:w="4261" w:type="dxa"/>
          </w:tcPr>
          <w:p w14:paraId="393B3604" w14:textId="77777777" w:rsidR="00F5649D" w:rsidRDefault="00F5649D" w:rsidP="001A29D4">
            <w:pPr>
              <w:pStyle w:val="afa"/>
            </w:pPr>
            <w:r>
              <w:rPr>
                <w:rFonts w:hint="eastAsia"/>
              </w:rPr>
              <w:t>401</w:t>
            </w:r>
          </w:p>
        </w:tc>
        <w:tc>
          <w:tcPr>
            <w:tcW w:w="4261" w:type="dxa"/>
          </w:tcPr>
          <w:p w14:paraId="2F93FB0A" w14:textId="77777777" w:rsidR="00F5649D" w:rsidRDefault="00F5649D" w:rsidP="001A29D4">
            <w:pPr>
              <w:pStyle w:val="afa"/>
            </w:pPr>
            <w:r>
              <w:rPr>
                <w:rFonts w:hint="eastAsia"/>
              </w:rPr>
              <w:t>表示该请求尚未经过身份验证。</w:t>
            </w:r>
          </w:p>
        </w:tc>
      </w:tr>
      <w:tr w:rsidR="00F5649D" w14:paraId="3171BD6A" w14:textId="77777777" w:rsidTr="001A29D4">
        <w:tc>
          <w:tcPr>
            <w:tcW w:w="4261" w:type="dxa"/>
          </w:tcPr>
          <w:p w14:paraId="701EA63B" w14:textId="77777777" w:rsidR="00F5649D" w:rsidRDefault="00F5649D" w:rsidP="001A29D4">
            <w:pPr>
              <w:pStyle w:val="afa"/>
            </w:pPr>
            <w:r>
              <w:rPr>
                <w:rFonts w:hint="eastAsia"/>
              </w:rPr>
              <w:t>404</w:t>
            </w:r>
          </w:p>
        </w:tc>
        <w:tc>
          <w:tcPr>
            <w:tcW w:w="4261" w:type="dxa"/>
          </w:tcPr>
          <w:p w14:paraId="62DC1DD7" w14:textId="77777777" w:rsidR="00F5649D" w:rsidRDefault="00F5649D" w:rsidP="001A29D4">
            <w:pPr>
              <w:pStyle w:val="afa"/>
            </w:pPr>
            <w:r>
              <w:rPr>
                <w:rFonts w:hint="eastAsia"/>
              </w:rPr>
              <w:t>表示该用户没有和这个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对应的订单</w:t>
            </w:r>
          </w:p>
        </w:tc>
      </w:tr>
    </w:tbl>
    <w:p w14:paraId="737C4C18" w14:textId="77777777" w:rsidR="00F5649D" w:rsidRDefault="00F5649D" w:rsidP="00F5649D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返回参数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76"/>
        <w:gridCol w:w="2430"/>
        <w:gridCol w:w="3816"/>
      </w:tblGrid>
      <w:tr w:rsidR="00F5649D" w14:paraId="59D4D8E4" w14:textId="77777777" w:rsidTr="001A29D4">
        <w:tc>
          <w:tcPr>
            <w:tcW w:w="2276" w:type="dxa"/>
          </w:tcPr>
          <w:p w14:paraId="02802497" w14:textId="77777777" w:rsidR="00F5649D" w:rsidRDefault="00F5649D" w:rsidP="001A29D4">
            <w:pPr>
              <w:pStyle w:val="afa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430" w:type="dxa"/>
          </w:tcPr>
          <w:p w14:paraId="09086FAE" w14:textId="77777777" w:rsidR="00F5649D" w:rsidRDefault="00F5649D" w:rsidP="001A29D4">
            <w:pPr>
              <w:pStyle w:val="afa"/>
            </w:pPr>
            <w:r>
              <w:rPr>
                <w:rFonts w:hint="eastAsia"/>
              </w:rPr>
              <w:t>类型</w:t>
            </w:r>
          </w:p>
        </w:tc>
        <w:tc>
          <w:tcPr>
            <w:tcW w:w="3816" w:type="dxa"/>
          </w:tcPr>
          <w:p w14:paraId="23B109E2" w14:textId="77777777" w:rsidR="00F5649D" w:rsidRDefault="00F5649D" w:rsidP="001A29D4">
            <w:pPr>
              <w:pStyle w:val="afa"/>
            </w:pPr>
            <w:r>
              <w:rPr>
                <w:rFonts w:hint="eastAsia"/>
              </w:rPr>
              <w:t>说明</w:t>
            </w:r>
          </w:p>
        </w:tc>
      </w:tr>
      <w:tr w:rsidR="00F5649D" w14:paraId="1BD95820" w14:textId="77777777" w:rsidTr="001A29D4">
        <w:tc>
          <w:tcPr>
            <w:tcW w:w="2276" w:type="dxa"/>
          </w:tcPr>
          <w:p w14:paraId="55917D74" w14:textId="77777777" w:rsidR="00F5649D" w:rsidRDefault="00F5649D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2430" w:type="dxa"/>
          </w:tcPr>
          <w:p w14:paraId="4986AC66" w14:textId="77777777" w:rsidR="00F5649D" w:rsidRDefault="00F5649D" w:rsidP="001A29D4">
            <w:pPr>
              <w:pStyle w:val="afa"/>
            </w:pPr>
            <w:r>
              <w:rPr>
                <w:rFonts w:hint="eastAsia"/>
              </w:rPr>
              <w:t>Interface</w:t>
            </w:r>
          </w:p>
        </w:tc>
        <w:tc>
          <w:tcPr>
            <w:tcW w:w="3816" w:type="dxa"/>
          </w:tcPr>
          <w:p w14:paraId="4E90960D" w14:textId="77777777" w:rsidR="00F5649D" w:rsidRDefault="00F5649D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统一数据接口</w:t>
            </w:r>
          </w:p>
        </w:tc>
      </w:tr>
    </w:tbl>
    <w:p w14:paraId="7C169093" w14:textId="77777777" w:rsidR="00F5649D" w:rsidRDefault="00F5649D" w:rsidP="00F5649D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返回示例</w:t>
      </w:r>
    </w:p>
    <w:p w14:paraId="08B54626" w14:textId="77777777" w:rsidR="00F5649D" w:rsidRDefault="00F5649D" w:rsidP="00F5649D">
      <w:r>
        <w:rPr>
          <w:rFonts w:hint="eastAsia"/>
        </w:rPr>
        <w:t>正常返回示例如下（</w:t>
      </w:r>
      <w:r>
        <w:rPr>
          <w:rFonts w:hint="eastAsia"/>
        </w:rPr>
        <w:t>JSON</w:t>
      </w:r>
      <w:r>
        <w:rPr>
          <w:rFonts w:hint="eastAsia"/>
        </w:rPr>
        <w:t>格式）：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5649D" w14:paraId="6F273F35" w14:textId="77777777" w:rsidTr="001A29D4">
        <w:tc>
          <w:tcPr>
            <w:tcW w:w="8522" w:type="dxa"/>
          </w:tcPr>
          <w:p w14:paraId="2D50E544" w14:textId="77777777" w:rsidR="00F5649D" w:rsidRDefault="00F5649D" w:rsidP="001A29D4">
            <w:r>
              <w:rPr>
                <w:rFonts w:hint="eastAsia"/>
              </w:rPr>
              <w:t>{</w:t>
            </w:r>
          </w:p>
          <w:p w14:paraId="137823CB" w14:textId="77777777" w:rsidR="00F5649D" w:rsidRDefault="00F5649D" w:rsidP="001A29D4">
            <w:r>
              <w:rPr>
                <w:rFonts w:hint="eastAsia"/>
              </w:rPr>
              <w:lastRenderedPageBreak/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14:paraId="06852C84" w14:textId="79331DA0" w:rsidR="00095281" w:rsidRPr="00095281" w:rsidRDefault="00095281" w:rsidP="00095281">
            <w:pPr>
              <w:ind w:firstLineChars="100" w:firstLine="220"/>
              <w:rPr>
                <w:rFonts w:hint="eastAsia"/>
              </w:rPr>
            </w:pPr>
            <w:r w:rsidRPr="00095281">
              <w:t>Id       int64          `json:"id"` // id</w:t>
            </w:r>
            <w:r w:rsidRPr="00095281">
              <w:br/>
              <w:t xml:space="preserve">Name     string         `json:"name,optional"` // </w:t>
            </w:r>
            <w:r w:rsidRPr="00095281">
              <w:rPr>
                <w:rFonts w:hint="eastAsia"/>
              </w:rPr>
              <w:t>名称</w:t>
            </w:r>
            <w:r w:rsidRPr="00095281">
              <w:rPr>
                <w:rFonts w:hint="eastAsia"/>
              </w:rPr>
              <w:br/>
            </w:r>
            <w:r w:rsidRPr="00095281">
              <w:t>Message  string         `json:"message"`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信息</w:t>
            </w:r>
            <w:r w:rsidRPr="00095281">
              <w:br/>
              <w:t xml:space="preserve">Data     []int64        `json:"data,optional"` // </w:t>
            </w:r>
            <w:r w:rsidRPr="00095281">
              <w:rPr>
                <w:rFonts w:hint="eastAsia"/>
              </w:rPr>
              <w:t>数据</w:t>
            </w:r>
            <w:r w:rsidRPr="00095281">
              <w:rPr>
                <w:rFonts w:hint="eastAsia"/>
              </w:rPr>
              <w:br/>
            </w:r>
            <w:r w:rsidRPr="00095281">
              <w:t>NameList []string       `json:"nameList,optional"`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文件名列表</w:t>
            </w:r>
            <w:r w:rsidRPr="00095281">
              <w:br/>
              <w:t>FileList []FileInfoResp `json:"fileList,optional"`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数据库文件信息列表</w:t>
            </w:r>
          </w:p>
          <w:p w14:paraId="79B4CCAB" w14:textId="77777777" w:rsidR="00F5649D" w:rsidRDefault="00F5649D" w:rsidP="001A29D4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281CAD0B" w14:textId="77777777" w:rsidR="00F5649D" w:rsidRDefault="00F5649D" w:rsidP="001A29D4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0C2A06FA" w14:textId="326AFEC3" w:rsidR="00095281" w:rsidRDefault="00095281" w:rsidP="00095281">
      <w:pPr>
        <w:pStyle w:val="3"/>
      </w:pPr>
      <w:r>
        <w:rPr>
          <w:rFonts w:hint="eastAsia"/>
        </w:rPr>
        <w:lastRenderedPageBreak/>
        <w:t>获取文件信息</w:t>
      </w:r>
    </w:p>
    <w:p w14:paraId="435A5633" w14:textId="77777777" w:rsidR="00095281" w:rsidRDefault="00095281" w:rsidP="00095281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接口说明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626"/>
        <w:gridCol w:w="6896"/>
      </w:tblGrid>
      <w:tr w:rsidR="00095281" w14:paraId="36378F7C" w14:textId="77777777" w:rsidTr="001A29D4">
        <w:tc>
          <w:tcPr>
            <w:tcW w:w="1626" w:type="dxa"/>
          </w:tcPr>
          <w:p w14:paraId="7BA9B0E6" w14:textId="77777777" w:rsidR="00095281" w:rsidRDefault="00095281" w:rsidP="001A29D4">
            <w:pPr>
              <w:pStyle w:val="afa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96" w:type="dxa"/>
          </w:tcPr>
          <w:p w14:paraId="37F4679C" w14:textId="23A3AF95" w:rsidR="00095281" w:rsidRPr="00095281" w:rsidRDefault="00095281" w:rsidP="00095281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http://localhost:8888/api</w:t>
            </w:r>
            <w:r w:rsidRPr="00F5649D">
              <w:t>/fileStorage/</w:t>
            </w:r>
            <w:r w:rsidRPr="00095281">
              <w:t>getFileInfo</w:t>
            </w:r>
          </w:p>
        </w:tc>
      </w:tr>
      <w:tr w:rsidR="00095281" w14:paraId="23E6B38C" w14:textId="77777777" w:rsidTr="001A29D4">
        <w:tc>
          <w:tcPr>
            <w:tcW w:w="1626" w:type="dxa"/>
          </w:tcPr>
          <w:p w14:paraId="0C884A49" w14:textId="77777777" w:rsidR="00095281" w:rsidRDefault="00095281" w:rsidP="001A29D4">
            <w:pPr>
              <w:pStyle w:val="afa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6896" w:type="dxa"/>
          </w:tcPr>
          <w:p w14:paraId="63969BDF" w14:textId="29E6DAAB" w:rsidR="00095281" w:rsidRDefault="00095281" w:rsidP="001A29D4">
            <w:pPr>
              <w:pStyle w:val="afa"/>
            </w:pPr>
            <w:r>
              <w:rPr>
                <w:rFonts w:hint="eastAsia"/>
              </w:rPr>
              <w:t>GET</w:t>
            </w:r>
          </w:p>
        </w:tc>
      </w:tr>
      <w:tr w:rsidR="00095281" w14:paraId="34F6F4A1" w14:textId="77777777" w:rsidTr="001A29D4">
        <w:tc>
          <w:tcPr>
            <w:tcW w:w="1626" w:type="dxa"/>
          </w:tcPr>
          <w:p w14:paraId="6482CD29" w14:textId="77777777" w:rsidR="00095281" w:rsidRDefault="00095281" w:rsidP="001A29D4">
            <w:pPr>
              <w:pStyle w:val="afa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返回格式</w:t>
            </w:r>
          </w:p>
        </w:tc>
        <w:tc>
          <w:tcPr>
            <w:tcW w:w="6896" w:type="dxa"/>
          </w:tcPr>
          <w:p w14:paraId="09058CCB" w14:textId="77777777" w:rsidR="00095281" w:rsidRDefault="00095281" w:rsidP="001A29D4">
            <w:pPr>
              <w:pStyle w:val="afa"/>
            </w:pPr>
            <w:r>
              <w:rPr>
                <w:rFonts w:hint="eastAsia"/>
              </w:rPr>
              <w:t>application/json</w:t>
            </w:r>
          </w:p>
        </w:tc>
      </w:tr>
      <w:tr w:rsidR="00095281" w14:paraId="6D0419DE" w14:textId="77777777" w:rsidTr="001A29D4">
        <w:tc>
          <w:tcPr>
            <w:tcW w:w="1626" w:type="dxa"/>
          </w:tcPr>
          <w:p w14:paraId="011396C4" w14:textId="77777777" w:rsidR="00095281" w:rsidRDefault="00095281" w:rsidP="001A29D4">
            <w:pPr>
              <w:pStyle w:val="afa"/>
            </w:pPr>
            <w:r>
              <w:rPr>
                <w:rFonts w:hint="eastAsia"/>
              </w:rPr>
              <w:t>是否需要登录</w:t>
            </w:r>
          </w:p>
        </w:tc>
        <w:tc>
          <w:tcPr>
            <w:tcW w:w="6896" w:type="dxa"/>
          </w:tcPr>
          <w:p w14:paraId="678B7B3F" w14:textId="77777777" w:rsidR="00095281" w:rsidRDefault="00095281" w:rsidP="001A29D4">
            <w:pPr>
              <w:pStyle w:val="afa"/>
            </w:pPr>
            <w:r>
              <w:rPr>
                <w:rFonts w:hint="eastAsia"/>
              </w:rPr>
              <w:t>是</w:t>
            </w:r>
          </w:p>
        </w:tc>
      </w:tr>
    </w:tbl>
    <w:p w14:paraId="51615A3A" w14:textId="77777777" w:rsidR="00095281" w:rsidRDefault="00095281" w:rsidP="00095281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请求参数</w:t>
      </w:r>
    </w:p>
    <w:tbl>
      <w:tblPr>
        <w:tblW w:w="85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6"/>
        <w:gridCol w:w="1210"/>
        <w:gridCol w:w="1270"/>
        <w:gridCol w:w="1430"/>
        <w:gridCol w:w="3140"/>
      </w:tblGrid>
      <w:tr w:rsidR="00095281" w14:paraId="04FFAF63" w14:textId="77777777" w:rsidTr="001A29D4">
        <w:tc>
          <w:tcPr>
            <w:tcW w:w="1506" w:type="dxa"/>
          </w:tcPr>
          <w:p w14:paraId="1ECF3139" w14:textId="77777777" w:rsidR="00095281" w:rsidRDefault="00095281" w:rsidP="001A29D4">
            <w:pPr>
              <w:pStyle w:val="afa"/>
            </w:pPr>
            <w:r>
              <w:rPr>
                <w:rFonts w:hint="eastAsia"/>
              </w:rPr>
              <w:t>参数字段</w:t>
            </w:r>
          </w:p>
        </w:tc>
        <w:tc>
          <w:tcPr>
            <w:tcW w:w="1210" w:type="dxa"/>
          </w:tcPr>
          <w:p w14:paraId="0DA01C7F" w14:textId="77777777" w:rsidR="00095281" w:rsidRDefault="00095281" w:rsidP="001A29D4">
            <w:pPr>
              <w:pStyle w:val="afa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1270" w:type="dxa"/>
          </w:tcPr>
          <w:p w14:paraId="5271DDDF" w14:textId="77777777" w:rsidR="00095281" w:rsidRDefault="00095281" w:rsidP="001A29D4">
            <w:pPr>
              <w:pStyle w:val="afa"/>
            </w:pPr>
            <w:r>
              <w:rPr>
                <w:rFonts w:hint="eastAsia"/>
              </w:rPr>
              <w:t>传参方式</w:t>
            </w:r>
          </w:p>
        </w:tc>
        <w:tc>
          <w:tcPr>
            <w:tcW w:w="1430" w:type="dxa"/>
          </w:tcPr>
          <w:p w14:paraId="75599484" w14:textId="77777777" w:rsidR="00095281" w:rsidRDefault="00095281" w:rsidP="001A29D4">
            <w:pPr>
              <w:pStyle w:val="afa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3140" w:type="dxa"/>
          </w:tcPr>
          <w:p w14:paraId="08A38A5C" w14:textId="77777777" w:rsidR="00095281" w:rsidRDefault="00095281" w:rsidP="001A29D4">
            <w:pPr>
              <w:pStyle w:val="afa"/>
            </w:pPr>
            <w:r>
              <w:rPr>
                <w:rFonts w:hint="eastAsia"/>
              </w:rPr>
              <w:t>说明</w:t>
            </w:r>
          </w:p>
        </w:tc>
      </w:tr>
      <w:tr w:rsidR="00095281" w14:paraId="75378EAF" w14:textId="77777777" w:rsidTr="001A29D4">
        <w:tc>
          <w:tcPr>
            <w:tcW w:w="1506" w:type="dxa"/>
          </w:tcPr>
          <w:p w14:paraId="5FF812C6" w14:textId="77777777" w:rsidR="00095281" w:rsidRDefault="00095281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10" w:type="dxa"/>
          </w:tcPr>
          <w:p w14:paraId="4AF51D68" w14:textId="77777777" w:rsidR="00095281" w:rsidRDefault="00095281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3875F2B4" w14:textId="77777777" w:rsidR="00095281" w:rsidRDefault="00095281" w:rsidP="001A29D4">
            <w:pPr>
              <w:pStyle w:val="afa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orm</w:t>
            </w:r>
          </w:p>
        </w:tc>
        <w:tc>
          <w:tcPr>
            <w:tcW w:w="1430" w:type="dxa"/>
          </w:tcPr>
          <w:p w14:paraId="1FECA7A7" w14:textId="77777777" w:rsidR="00095281" w:rsidRDefault="00095281" w:rsidP="001A29D4">
            <w:pPr>
              <w:pStyle w:val="afa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140" w:type="dxa"/>
          </w:tcPr>
          <w:p w14:paraId="54E8775A" w14:textId="77777777" w:rsidR="00095281" w:rsidRDefault="00095281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id</w:t>
            </w:r>
          </w:p>
        </w:tc>
      </w:tr>
    </w:tbl>
    <w:p w14:paraId="483818F2" w14:textId="77777777" w:rsidR="00095281" w:rsidRDefault="00095281" w:rsidP="00095281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请求示例（可选）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95281" w14:paraId="48511FB9" w14:textId="77777777" w:rsidTr="001A29D4">
        <w:tc>
          <w:tcPr>
            <w:tcW w:w="8522" w:type="dxa"/>
          </w:tcPr>
          <w:p w14:paraId="2B21E68A" w14:textId="77777777" w:rsidR="00095281" w:rsidRDefault="00095281" w:rsidP="001A29D4">
            <w:r>
              <w:rPr>
                <w:rFonts w:hint="eastAsia"/>
              </w:rPr>
              <w:t>{</w:t>
            </w:r>
          </w:p>
          <w:p w14:paraId="4E9601D1" w14:textId="77777777" w:rsidR="00095281" w:rsidRDefault="00095281" w:rsidP="001A29D4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  <w:p w14:paraId="7150EAEB" w14:textId="77777777" w:rsidR="00095281" w:rsidRDefault="00095281" w:rsidP="001A29D4">
            <w:r>
              <w:rPr>
                <w:rFonts w:hint="eastAsia"/>
              </w:rPr>
              <w:t>}</w:t>
            </w:r>
          </w:p>
        </w:tc>
      </w:tr>
    </w:tbl>
    <w:p w14:paraId="6B3ADAD7" w14:textId="77777777" w:rsidR="00095281" w:rsidRDefault="00095281" w:rsidP="00095281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状态码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95281" w14:paraId="348A968E" w14:textId="77777777" w:rsidTr="001A29D4">
        <w:tc>
          <w:tcPr>
            <w:tcW w:w="4261" w:type="dxa"/>
          </w:tcPr>
          <w:p w14:paraId="4BEA53C1" w14:textId="77777777" w:rsidR="00095281" w:rsidRDefault="00095281" w:rsidP="001A29D4">
            <w:pPr>
              <w:pStyle w:val="afa"/>
            </w:pPr>
            <w:r>
              <w:rPr>
                <w:rFonts w:hint="eastAsia"/>
              </w:rPr>
              <w:t>状态码</w:t>
            </w:r>
          </w:p>
        </w:tc>
        <w:tc>
          <w:tcPr>
            <w:tcW w:w="4261" w:type="dxa"/>
          </w:tcPr>
          <w:p w14:paraId="779BF172" w14:textId="77777777" w:rsidR="00095281" w:rsidRDefault="00095281" w:rsidP="001A29D4">
            <w:pPr>
              <w:pStyle w:val="afa"/>
            </w:pPr>
            <w:r>
              <w:rPr>
                <w:rFonts w:hint="eastAsia"/>
              </w:rPr>
              <w:t>说明</w:t>
            </w:r>
          </w:p>
        </w:tc>
      </w:tr>
      <w:tr w:rsidR="00095281" w14:paraId="65B63BD2" w14:textId="77777777" w:rsidTr="001A29D4">
        <w:tc>
          <w:tcPr>
            <w:tcW w:w="4261" w:type="dxa"/>
          </w:tcPr>
          <w:p w14:paraId="43BE8E0B" w14:textId="77777777" w:rsidR="00095281" w:rsidRDefault="00095281" w:rsidP="001A29D4">
            <w:pPr>
              <w:pStyle w:val="afa"/>
            </w:pPr>
            <w:r>
              <w:rPr>
                <w:rFonts w:hint="eastAsia"/>
              </w:rPr>
              <w:t>200</w:t>
            </w:r>
          </w:p>
        </w:tc>
        <w:tc>
          <w:tcPr>
            <w:tcW w:w="4261" w:type="dxa"/>
          </w:tcPr>
          <w:p w14:paraId="005C0847" w14:textId="77777777" w:rsidR="00095281" w:rsidRDefault="00095281" w:rsidP="001A29D4">
            <w:pPr>
              <w:pStyle w:val="afa"/>
            </w:pPr>
            <w:r>
              <w:rPr>
                <w:rFonts w:hint="eastAsia"/>
              </w:rPr>
              <w:t>表示响应成功。</w:t>
            </w:r>
          </w:p>
        </w:tc>
      </w:tr>
      <w:tr w:rsidR="00095281" w14:paraId="007ADDCB" w14:textId="77777777" w:rsidTr="001A29D4">
        <w:tc>
          <w:tcPr>
            <w:tcW w:w="4261" w:type="dxa"/>
          </w:tcPr>
          <w:p w14:paraId="1B21D1B1" w14:textId="77777777" w:rsidR="00095281" w:rsidRDefault="00095281" w:rsidP="001A29D4">
            <w:pPr>
              <w:pStyle w:val="afa"/>
            </w:pPr>
            <w:r>
              <w:rPr>
                <w:rFonts w:hint="eastAsia"/>
              </w:rPr>
              <w:t>401</w:t>
            </w:r>
          </w:p>
        </w:tc>
        <w:tc>
          <w:tcPr>
            <w:tcW w:w="4261" w:type="dxa"/>
          </w:tcPr>
          <w:p w14:paraId="7B763276" w14:textId="77777777" w:rsidR="00095281" w:rsidRDefault="00095281" w:rsidP="001A29D4">
            <w:pPr>
              <w:pStyle w:val="afa"/>
            </w:pPr>
            <w:r>
              <w:rPr>
                <w:rFonts w:hint="eastAsia"/>
              </w:rPr>
              <w:t>表示该请求尚未经过身份验证。</w:t>
            </w:r>
          </w:p>
        </w:tc>
      </w:tr>
      <w:tr w:rsidR="00095281" w14:paraId="40542501" w14:textId="77777777" w:rsidTr="001A29D4">
        <w:tc>
          <w:tcPr>
            <w:tcW w:w="4261" w:type="dxa"/>
          </w:tcPr>
          <w:p w14:paraId="049B7138" w14:textId="77777777" w:rsidR="00095281" w:rsidRDefault="00095281" w:rsidP="001A29D4">
            <w:pPr>
              <w:pStyle w:val="afa"/>
            </w:pPr>
            <w:r>
              <w:rPr>
                <w:rFonts w:hint="eastAsia"/>
              </w:rPr>
              <w:t>404</w:t>
            </w:r>
          </w:p>
        </w:tc>
        <w:tc>
          <w:tcPr>
            <w:tcW w:w="4261" w:type="dxa"/>
          </w:tcPr>
          <w:p w14:paraId="5A5314DC" w14:textId="77777777" w:rsidR="00095281" w:rsidRDefault="00095281" w:rsidP="001A29D4">
            <w:pPr>
              <w:pStyle w:val="afa"/>
            </w:pPr>
            <w:r>
              <w:rPr>
                <w:rFonts w:hint="eastAsia"/>
              </w:rPr>
              <w:t>表示该用户没有和这个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对应的订单</w:t>
            </w:r>
          </w:p>
        </w:tc>
      </w:tr>
    </w:tbl>
    <w:p w14:paraId="771C7339" w14:textId="77777777" w:rsidR="00095281" w:rsidRDefault="00095281" w:rsidP="00095281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返回参数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76"/>
        <w:gridCol w:w="2430"/>
        <w:gridCol w:w="3816"/>
      </w:tblGrid>
      <w:tr w:rsidR="00095281" w14:paraId="11D5C702" w14:textId="77777777" w:rsidTr="001A29D4">
        <w:tc>
          <w:tcPr>
            <w:tcW w:w="2276" w:type="dxa"/>
          </w:tcPr>
          <w:p w14:paraId="197D4613" w14:textId="77777777" w:rsidR="00095281" w:rsidRDefault="00095281" w:rsidP="001A29D4">
            <w:pPr>
              <w:pStyle w:val="afa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430" w:type="dxa"/>
          </w:tcPr>
          <w:p w14:paraId="75F5FDD2" w14:textId="77777777" w:rsidR="00095281" w:rsidRDefault="00095281" w:rsidP="001A29D4">
            <w:pPr>
              <w:pStyle w:val="afa"/>
            </w:pPr>
            <w:r>
              <w:rPr>
                <w:rFonts w:hint="eastAsia"/>
              </w:rPr>
              <w:t>类型</w:t>
            </w:r>
          </w:p>
        </w:tc>
        <w:tc>
          <w:tcPr>
            <w:tcW w:w="3816" w:type="dxa"/>
          </w:tcPr>
          <w:p w14:paraId="791766F5" w14:textId="77777777" w:rsidR="00095281" w:rsidRDefault="00095281" w:rsidP="001A29D4">
            <w:pPr>
              <w:pStyle w:val="afa"/>
            </w:pPr>
            <w:r>
              <w:rPr>
                <w:rFonts w:hint="eastAsia"/>
              </w:rPr>
              <w:t>说明</w:t>
            </w:r>
          </w:p>
        </w:tc>
      </w:tr>
      <w:tr w:rsidR="00095281" w14:paraId="0DB32308" w14:textId="77777777" w:rsidTr="001A29D4">
        <w:tc>
          <w:tcPr>
            <w:tcW w:w="2276" w:type="dxa"/>
          </w:tcPr>
          <w:p w14:paraId="514050E5" w14:textId="77777777" w:rsidR="00095281" w:rsidRDefault="00095281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Data</w:t>
            </w:r>
          </w:p>
        </w:tc>
        <w:tc>
          <w:tcPr>
            <w:tcW w:w="2430" w:type="dxa"/>
          </w:tcPr>
          <w:p w14:paraId="2B6C51BC" w14:textId="77777777" w:rsidR="00095281" w:rsidRDefault="00095281" w:rsidP="001A29D4">
            <w:pPr>
              <w:pStyle w:val="afa"/>
            </w:pPr>
            <w:r>
              <w:rPr>
                <w:rFonts w:hint="eastAsia"/>
              </w:rPr>
              <w:t>Interface</w:t>
            </w:r>
          </w:p>
        </w:tc>
        <w:tc>
          <w:tcPr>
            <w:tcW w:w="3816" w:type="dxa"/>
          </w:tcPr>
          <w:p w14:paraId="75886C64" w14:textId="77777777" w:rsidR="00095281" w:rsidRDefault="00095281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统一数据接口</w:t>
            </w:r>
          </w:p>
        </w:tc>
      </w:tr>
    </w:tbl>
    <w:p w14:paraId="2C539032" w14:textId="77777777" w:rsidR="00095281" w:rsidRDefault="00095281" w:rsidP="00095281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返回示例</w:t>
      </w:r>
    </w:p>
    <w:p w14:paraId="1CCFA10A" w14:textId="77777777" w:rsidR="00095281" w:rsidRDefault="00095281" w:rsidP="00095281">
      <w:r>
        <w:rPr>
          <w:rFonts w:hint="eastAsia"/>
        </w:rPr>
        <w:t>正常返回示例如下（</w:t>
      </w:r>
      <w:r>
        <w:rPr>
          <w:rFonts w:hint="eastAsia"/>
        </w:rPr>
        <w:t>JSON</w:t>
      </w:r>
      <w:r>
        <w:rPr>
          <w:rFonts w:hint="eastAsia"/>
        </w:rPr>
        <w:t>格式）：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95281" w14:paraId="129C31B9" w14:textId="77777777" w:rsidTr="001A29D4">
        <w:tc>
          <w:tcPr>
            <w:tcW w:w="8522" w:type="dxa"/>
          </w:tcPr>
          <w:p w14:paraId="6461AC0F" w14:textId="77777777" w:rsidR="00095281" w:rsidRDefault="00095281" w:rsidP="001A29D4">
            <w:r>
              <w:rPr>
                <w:rFonts w:hint="eastAsia"/>
              </w:rPr>
              <w:t>{</w:t>
            </w:r>
          </w:p>
          <w:p w14:paraId="1212BAD5" w14:textId="77777777" w:rsidR="00095281" w:rsidRDefault="00095281" w:rsidP="001A29D4"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14:paraId="2A49F5DC" w14:textId="77777777" w:rsidR="00095281" w:rsidRPr="00095281" w:rsidRDefault="00095281" w:rsidP="00095281">
            <w:pPr>
              <w:ind w:firstLineChars="100" w:firstLine="220"/>
            </w:pPr>
            <w:r w:rsidRPr="00095281">
              <w:t xml:space="preserve">Id       int64  `json:"id"` // </w:t>
            </w:r>
            <w:r w:rsidRPr="00095281">
              <w:rPr>
                <w:rFonts w:hint="eastAsia"/>
              </w:rPr>
              <w:t>文件</w:t>
            </w:r>
            <w:r w:rsidRPr="00095281">
              <w:t>-id</w:t>
            </w:r>
            <w:r w:rsidRPr="00095281">
              <w:br/>
              <w:t xml:space="preserve">Name     string `json:"name"` // </w:t>
            </w:r>
            <w:r w:rsidRPr="00095281">
              <w:rPr>
                <w:rFonts w:hint="eastAsia"/>
              </w:rPr>
              <w:t>文件名称</w:t>
            </w:r>
            <w:r w:rsidRPr="00095281">
              <w:rPr>
                <w:rFonts w:hint="eastAsia"/>
              </w:rPr>
              <w:br/>
            </w:r>
            <w:r w:rsidRPr="00095281">
              <w:t xml:space="preserve">FileUrl  string `json:"fileUrl"` // </w:t>
            </w:r>
            <w:r w:rsidRPr="00095281">
              <w:rPr>
                <w:rFonts w:hint="eastAsia"/>
              </w:rPr>
              <w:t>文件地址</w:t>
            </w:r>
            <w:r w:rsidRPr="00095281">
              <w:rPr>
                <w:rFonts w:hint="eastAsia"/>
              </w:rPr>
              <w:br/>
            </w:r>
            <w:r w:rsidRPr="00095281">
              <w:t xml:space="preserve">FileSize int64  `json:"fileSize"` // </w:t>
            </w:r>
            <w:r w:rsidRPr="00095281">
              <w:rPr>
                <w:rFonts w:hint="eastAsia"/>
              </w:rPr>
              <w:t>文件大小</w:t>
            </w:r>
            <w:r w:rsidRPr="00095281">
              <w:rPr>
                <w:rFonts w:hint="eastAsia"/>
              </w:rPr>
              <w:br/>
            </w:r>
            <w:r w:rsidRPr="00095281">
              <w:t xml:space="preserve">FileType string `json:"fileType"` // </w:t>
            </w:r>
            <w:r w:rsidRPr="00095281">
              <w:rPr>
                <w:rFonts w:hint="eastAsia"/>
              </w:rPr>
              <w:t>文件类型</w:t>
            </w:r>
            <w:r w:rsidRPr="00095281">
              <w:rPr>
                <w:rFonts w:hint="eastAsia"/>
              </w:rPr>
              <w:br/>
            </w:r>
            <w:r w:rsidRPr="00095281">
              <w:t xml:space="preserve">FileHash string `json:"fileHash"` // </w:t>
            </w:r>
            <w:r w:rsidRPr="00095281">
              <w:rPr>
                <w:rFonts w:hint="eastAsia"/>
              </w:rPr>
              <w:t>文件</w:t>
            </w:r>
            <w:r w:rsidRPr="00095281">
              <w:t>hash</w:t>
            </w:r>
          </w:p>
          <w:p w14:paraId="62A6A132" w14:textId="77777777" w:rsidR="00095281" w:rsidRDefault="00095281" w:rsidP="001A29D4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2D82EBC8" w14:textId="77777777" w:rsidR="00095281" w:rsidRDefault="00095281" w:rsidP="001A29D4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13BBDB5A" w14:textId="10A9FF97" w:rsidR="00095281" w:rsidRDefault="00095281" w:rsidP="00095281">
      <w:pPr>
        <w:pStyle w:val="2"/>
      </w:pPr>
      <w:r>
        <w:rPr>
          <w:rFonts w:hint="eastAsia"/>
        </w:rPr>
        <w:t>合同</w:t>
      </w:r>
      <w:r>
        <w:rPr>
          <w:rFonts w:hint="eastAsia"/>
        </w:rPr>
        <w:t>模块</w:t>
      </w:r>
    </w:p>
    <w:p w14:paraId="1E946753" w14:textId="0C012076" w:rsidR="00095281" w:rsidRDefault="00095281" w:rsidP="00095281">
      <w:pPr>
        <w:pStyle w:val="3"/>
      </w:pPr>
      <w:r>
        <w:rPr>
          <w:rFonts w:hint="eastAsia"/>
        </w:rPr>
        <w:t>获取</w:t>
      </w:r>
      <w:r>
        <w:rPr>
          <w:rFonts w:hint="eastAsia"/>
        </w:rPr>
        <w:t>合同列表</w:t>
      </w:r>
    </w:p>
    <w:p w14:paraId="3E4C9FA3" w14:textId="77777777" w:rsidR="00095281" w:rsidRDefault="00095281" w:rsidP="00095281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接口说明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626"/>
        <w:gridCol w:w="6896"/>
      </w:tblGrid>
      <w:tr w:rsidR="00095281" w14:paraId="6477EAC5" w14:textId="77777777" w:rsidTr="001A29D4">
        <w:tc>
          <w:tcPr>
            <w:tcW w:w="1626" w:type="dxa"/>
          </w:tcPr>
          <w:p w14:paraId="1C950ACE" w14:textId="77777777" w:rsidR="00095281" w:rsidRDefault="00095281" w:rsidP="001A29D4">
            <w:pPr>
              <w:pStyle w:val="afa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96" w:type="dxa"/>
          </w:tcPr>
          <w:p w14:paraId="1CCC4B78" w14:textId="6D7006DC" w:rsidR="00095281" w:rsidRPr="00095281" w:rsidRDefault="00095281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http://localhost:8888</w:t>
            </w:r>
            <w:r w:rsidRPr="00095281">
              <w:t>/api/contract/ContractList</w:t>
            </w:r>
          </w:p>
        </w:tc>
      </w:tr>
      <w:tr w:rsidR="00095281" w14:paraId="7E3B2907" w14:textId="77777777" w:rsidTr="001A29D4">
        <w:tc>
          <w:tcPr>
            <w:tcW w:w="1626" w:type="dxa"/>
          </w:tcPr>
          <w:p w14:paraId="67767FE6" w14:textId="77777777" w:rsidR="00095281" w:rsidRDefault="00095281" w:rsidP="001A29D4">
            <w:pPr>
              <w:pStyle w:val="afa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6896" w:type="dxa"/>
          </w:tcPr>
          <w:p w14:paraId="48158FD1" w14:textId="225732D1" w:rsidR="00095281" w:rsidRDefault="00095281" w:rsidP="001A29D4">
            <w:pPr>
              <w:pStyle w:val="afa"/>
            </w:pPr>
            <w:r>
              <w:rPr>
                <w:rFonts w:hint="eastAsia"/>
              </w:rPr>
              <w:t>POST</w:t>
            </w:r>
          </w:p>
        </w:tc>
      </w:tr>
      <w:tr w:rsidR="00095281" w14:paraId="4CC3C114" w14:textId="77777777" w:rsidTr="001A29D4">
        <w:tc>
          <w:tcPr>
            <w:tcW w:w="1626" w:type="dxa"/>
          </w:tcPr>
          <w:p w14:paraId="3EA1E528" w14:textId="77777777" w:rsidR="00095281" w:rsidRDefault="00095281" w:rsidP="001A29D4">
            <w:pPr>
              <w:pStyle w:val="afa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返回格式</w:t>
            </w:r>
          </w:p>
        </w:tc>
        <w:tc>
          <w:tcPr>
            <w:tcW w:w="6896" w:type="dxa"/>
          </w:tcPr>
          <w:p w14:paraId="63E113DC" w14:textId="77777777" w:rsidR="00095281" w:rsidRDefault="00095281" w:rsidP="001A29D4">
            <w:pPr>
              <w:pStyle w:val="afa"/>
            </w:pPr>
            <w:r>
              <w:rPr>
                <w:rFonts w:hint="eastAsia"/>
              </w:rPr>
              <w:t>application/json</w:t>
            </w:r>
          </w:p>
        </w:tc>
      </w:tr>
      <w:tr w:rsidR="00095281" w14:paraId="1927F5EB" w14:textId="77777777" w:rsidTr="001A29D4">
        <w:tc>
          <w:tcPr>
            <w:tcW w:w="1626" w:type="dxa"/>
          </w:tcPr>
          <w:p w14:paraId="0CD2F429" w14:textId="77777777" w:rsidR="00095281" w:rsidRDefault="00095281" w:rsidP="001A29D4">
            <w:pPr>
              <w:pStyle w:val="afa"/>
            </w:pPr>
            <w:r>
              <w:rPr>
                <w:rFonts w:hint="eastAsia"/>
              </w:rPr>
              <w:t>是否需要登录</w:t>
            </w:r>
          </w:p>
        </w:tc>
        <w:tc>
          <w:tcPr>
            <w:tcW w:w="6896" w:type="dxa"/>
          </w:tcPr>
          <w:p w14:paraId="13ED7ED9" w14:textId="77777777" w:rsidR="00095281" w:rsidRDefault="00095281" w:rsidP="001A29D4">
            <w:pPr>
              <w:pStyle w:val="afa"/>
            </w:pPr>
            <w:r>
              <w:rPr>
                <w:rFonts w:hint="eastAsia"/>
              </w:rPr>
              <w:t>是</w:t>
            </w:r>
          </w:p>
        </w:tc>
      </w:tr>
    </w:tbl>
    <w:p w14:paraId="2D11FCDB" w14:textId="77777777" w:rsidR="00095281" w:rsidRDefault="00095281" w:rsidP="00095281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请求参数</w:t>
      </w:r>
    </w:p>
    <w:tbl>
      <w:tblPr>
        <w:tblW w:w="85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6"/>
        <w:gridCol w:w="1210"/>
        <w:gridCol w:w="1270"/>
        <w:gridCol w:w="1430"/>
        <w:gridCol w:w="3140"/>
      </w:tblGrid>
      <w:tr w:rsidR="00095281" w14:paraId="279D2D64" w14:textId="77777777" w:rsidTr="001A29D4">
        <w:tc>
          <w:tcPr>
            <w:tcW w:w="1506" w:type="dxa"/>
          </w:tcPr>
          <w:p w14:paraId="261E3826" w14:textId="77777777" w:rsidR="00095281" w:rsidRDefault="00095281" w:rsidP="001A29D4">
            <w:pPr>
              <w:pStyle w:val="afa"/>
            </w:pPr>
            <w:r>
              <w:rPr>
                <w:rFonts w:hint="eastAsia"/>
              </w:rPr>
              <w:t>参数字段</w:t>
            </w:r>
          </w:p>
        </w:tc>
        <w:tc>
          <w:tcPr>
            <w:tcW w:w="1210" w:type="dxa"/>
          </w:tcPr>
          <w:p w14:paraId="705CD46E" w14:textId="77777777" w:rsidR="00095281" w:rsidRDefault="00095281" w:rsidP="001A29D4">
            <w:pPr>
              <w:pStyle w:val="afa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1270" w:type="dxa"/>
          </w:tcPr>
          <w:p w14:paraId="344E7CDE" w14:textId="77777777" w:rsidR="00095281" w:rsidRDefault="00095281" w:rsidP="001A29D4">
            <w:pPr>
              <w:pStyle w:val="afa"/>
            </w:pPr>
            <w:r>
              <w:rPr>
                <w:rFonts w:hint="eastAsia"/>
              </w:rPr>
              <w:t>传参方式</w:t>
            </w:r>
          </w:p>
        </w:tc>
        <w:tc>
          <w:tcPr>
            <w:tcW w:w="1430" w:type="dxa"/>
          </w:tcPr>
          <w:p w14:paraId="421922B2" w14:textId="77777777" w:rsidR="00095281" w:rsidRDefault="00095281" w:rsidP="001A29D4">
            <w:pPr>
              <w:pStyle w:val="afa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3140" w:type="dxa"/>
          </w:tcPr>
          <w:p w14:paraId="5954DC88" w14:textId="77777777" w:rsidR="00095281" w:rsidRDefault="00095281" w:rsidP="001A29D4">
            <w:pPr>
              <w:pStyle w:val="afa"/>
            </w:pPr>
            <w:r>
              <w:rPr>
                <w:rFonts w:hint="eastAsia"/>
              </w:rPr>
              <w:t>说明</w:t>
            </w:r>
          </w:p>
        </w:tc>
      </w:tr>
    </w:tbl>
    <w:p w14:paraId="5A763A44" w14:textId="77777777" w:rsidR="00095281" w:rsidRDefault="00095281" w:rsidP="00095281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请求示例（可选）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95281" w14:paraId="336DC88C" w14:textId="77777777" w:rsidTr="001A29D4">
        <w:tc>
          <w:tcPr>
            <w:tcW w:w="8522" w:type="dxa"/>
          </w:tcPr>
          <w:p w14:paraId="04A63679" w14:textId="77777777" w:rsidR="00095281" w:rsidRDefault="00095281" w:rsidP="001A29D4">
            <w:r>
              <w:rPr>
                <w:rFonts w:hint="eastAsia"/>
              </w:rPr>
              <w:t>{</w:t>
            </w:r>
          </w:p>
          <w:p w14:paraId="2D33B32E" w14:textId="77777777" w:rsidR="00095281" w:rsidRDefault="00095281" w:rsidP="001A29D4">
            <w:r>
              <w:rPr>
                <w:rFonts w:hint="eastAsia"/>
              </w:rPr>
              <w:t>}</w:t>
            </w:r>
          </w:p>
        </w:tc>
      </w:tr>
    </w:tbl>
    <w:p w14:paraId="15B37EB9" w14:textId="77777777" w:rsidR="00095281" w:rsidRDefault="00095281" w:rsidP="00095281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状态码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95281" w14:paraId="00AFF893" w14:textId="77777777" w:rsidTr="001A29D4">
        <w:tc>
          <w:tcPr>
            <w:tcW w:w="4261" w:type="dxa"/>
          </w:tcPr>
          <w:p w14:paraId="22114D36" w14:textId="77777777" w:rsidR="00095281" w:rsidRDefault="00095281" w:rsidP="001A29D4">
            <w:pPr>
              <w:pStyle w:val="afa"/>
            </w:pPr>
            <w:r>
              <w:rPr>
                <w:rFonts w:hint="eastAsia"/>
              </w:rPr>
              <w:t>状态码</w:t>
            </w:r>
          </w:p>
        </w:tc>
        <w:tc>
          <w:tcPr>
            <w:tcW w:w="4261" w:type="dxa"/>
          </w:tcPr>
          <w:p w14:paraId="0CCBC778" w14:textId="77777777" w:rsidR="00095281" w:rsidRDefault="00095281" w:rsidP="001A29D4">
            <w:pPr>
              <w:pStyle w:val="afa"/>
            </w:pPr>
            <w:r>
              <w:rPr>
                <w:rFonts w:hint="eastAsia"/>
              </w:rPr>
              <w:t>说明</w:t>
            </w:r>
          </w:p>
        </w:tc>
      </w:tr>
      <w:tr w:rsidR="00095281" w14:paraId="07DAF584" w14:textId="77777777" w:rsidTr="001A29D4">
        <w:tc>
          <w:tcPr>
            <w:tcW w:w="4261" w:type="dxa"/>
          </w:tcPr>
          <w:p w14:paraId="79DFD8CB" w14:textId="77777777" w:rsidR="00095281" w:rsidRDefault="00095281" w:rsidP="001A29D4">
            <w:pPr>
              <w:pStyle w:val="afa"/>
            </w:pPr>
            <w:r>
              <w:rPr>
                <w:rFonts w:hint="eastAsia"/>
              </w:rPr>
              <w:t>200</w:t>
            </w:r>
          </w:p>
        </w:tc>
        <w:tc>
          <w:tcPr>
            <w:tcW w:w="4261" w:type="dxa"/>
          </w:tcPr>
          <w:p w14:paraId="1B8CE932" w14:textId="77777777" w:rsidR="00095281" w:rsidRDefault="00095281" w:rsidP="001A29D4">
            <w:pPr>
              <w:pStyle w:val="afa"/>
            </w:pPr>
            <w:r>
              <w:rPr>
                <w:rFonts w:hint="eastAsia"/>
              </w:rPr>
              <w:t>表示响应成功。</w:t>
            </w:r>
          </w:p>
        </w:tc>
      </w:tr>
      <w:tr w:rsidR="00095281" w14:paraId="5D20A06B" w14:textId="77777777" w:rsidTr="001A29D4">
        <w:tc>
          <w:tcPr>
            <w:tcW w:w="4261" w:type="dxa"/>
          </w:tcPr>
          <w:p w14:paraId="76096DF7" w14:textId="77777777" w:rsidR="00095281" w:rsidRDefault="00095281" w:rsidP="001A29D4">
            <w:pPr>
              <w:pStyle w:val="afa"/>
            </w:pPr>
            <w:r>
              <w:rPr>
                <w:rFonts w:hint="eastAsia"/>
              </w:rPr>
              <w:lastRenderedPageBreak/>
              <w:t>401</w:t>
            </w:r>
          </w:p>
        </w:tc>
        <w:tc>
          <w:tcPr>
            <w:tcW w:w="4261" w:type="dxa"/>
          </w:tcPr>
          <w:p w14:paraId="62CC9297" w14:textId="77777777" w:rsidR="00095281" w:rsidRDefault="00095281" w:rsidP="001A29D4">
            <w:pPr>
              <w:pStyle w:val="afa"/>
            </w:pPr>
            <w:r>
              <w:rPr>
                <w:rFonts w:hint="eastAsia"/>
              </w:rPr>
              <w:t>表示该请求尚未经过身份验证。</w:t>
            </w:r>
          </w:p>
        </w:tc>
      </w:tr>
      <w:tr w:rsidR="00095281" w14:paraId="0A7CCE1B" w14:textId="77777777" w:rsidTr="001A29D4">
        <w:tc>
          <w:tcPr>
            <w:tcW w:w="4261" w:type="dxa"/>
          </w:tcPr>
          <w:p w14:paraId="47B7027C" w14:textId="77777777" w:rsidR="00095281" w:rsidRDefault="00095281" w:rsidP="001A29D4">
            <w:pPr>
              <w:pStyle w:val="afa"/>
            </w:pPr>
            <w:r>
              <w:rPr>
                <w:rFonts w:hint="eastAsia"/>
              </w:rPr>
              <w:t>404</w:t>
            </w:r>
          </w:p>
        </w:tc>
        <w:tc>
          <w:tcPr>
            <w:tcW w:w="4261" w:type="dxa"/>
          </w:tcPr>
          <w:p w14:paraId="52E7322D" w14:textId="77777777" w:rsidR="00095281" w:rsidRDefault="00095281" w:rsidP="001A29D4">
            <w:pPr>
              <w:pStyle w:val="afa"/>
            </w:pPr>
            <w:r>
              <w:rPr>
                <w:rFonts w:hint="eastAsia"/>
              </w:rPr>
              <w:t>表示该用户没有和这个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对应的订单</w:t>
            </w:r>
          </w:p>
        </w:tc>
      </w:tr>
    </w:tbl>
    <w:p w14:paraId="70FB888B" w14:textId="77777777" w:rsidR="00095281" w:rsidRDefault="00095281" w:rsidP="00095281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返回参数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76"/>
        <w:gridCol w:w="2430"/>
        <w:gridCol w:w="3816"/>
      </w:tblGrid>
      <w:tr w:rsidR="00095281" w14:paraId="559D6970" w14:textId="77777777" w:rsidTr="001A29D4">
        <w:tc>
          <w:tcPr>
            <w:tcW w:w="2276" w:type="dxa"/>
          </w:tcPr>
          <w:p w14:paraId="7CB2392C" w14:textId="77777777" w:rsidR="00095281" w:rsidRDefault="00095281" w:rsidP="001A29D4">
            <w:pPr>
              <w:pStyle w:val="afa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430" w:type="dxa"/>
          </w:tcPr>
          <w:p w14:paraId="5C4856C7" w14:textId="77777777" w:rsidR="00095281" w:rsidRDefault="00095281" w:rsidP="001A29D4">
            <w:pPr>
              <w:pStyle w:val="afa"/>
            </w:pPr>
            <w:r>
              <w:rPr>
                <w:rFonts w:hint="eastAsia"/>
              </w:rPr>
              <w:t>类型</w:t>
            </w:r>
          </w:p>
        </w:tc>
        <w:tc>
          <w:tcPr>
            <w:tcW w:w="3816" w:type="dxa"/>
          </w:tcPr>
          <w:p w14:paraId="5E35EBA1" w14:textId="77777777" w:rsidR="00095281" w:rsidRDefault="00095281" w:rsidP="001A29D4">
            <w:pPr>
              <w:pStyle w:val="afa"/>
            </w:pPr>
            <w:r>
              <w:rPr>
                <w:rFonts w:hint="eastAsia"/>
              </w:rPr>
              <w:t>说明</w:t>
            </w:r>
          </w:p>
        </w:tc>
      </w:tr>
      <w:tr w:rsidR="00095281" w14:paraId="1A4FE89D" w14:textId="77777777" w:rsidTr="001A29D4">
        <w:tc>
          <w:tcPr>
            <w:tcW w:w="2276" w:type="dxa"/>
          </w:tcPr>
          <w:p w14:paraId="12E2C163" w14:textId="77777777" w:rsidR="00095281" w:rsidRDefault="00095281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2430" w:type="dxa"/>
          </w:tcPr>
          <w:p w14:paraId="2021A252" w14:textId="77777777" w:rsidR="00095281" w:rsidRDefault="00095281" w:rsidP="001A29D4">
            <w:pPr>
              <w:pStyle w:val="afa"/>
            </w:pPr>
            <w:r>
              <w:rPr>
                <w:rFonts w:hint="eastAsia"/>
              </w:rPr>
              <w:t>Interface</w:t>
            </w:r>
          </w:p>
        </w:tc>
        <w:tc>
          <w:tcPr>
            <w:tcW w:w="3816" w:type="dxa"/>
          </w:tcPr>
          <w:p w14:paraId="455CF5D6" w14:textId="77777777" w:rsidR="00095281" w:rsidRDefault="00095281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统一数据接口</w:t>
            </w:r>
          </w:p>
        </w:tc>
      </w:tr>
    </w:tbl>
    <w:p w14:paraId="069B88A9" w14:textId="77777777" w:rsidR="00095281" w:rsidRDefault="00095281" w:rsidP="00095281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返回示例</w:t>
      </w:r>
    </w:p>
    <w:p w14:paraId="17D662A9" w14:textId="77777777" w:rsidR="00095281" w:rsidRDefault="00095281" w:rsidP="00095281">
      <w:r>
        <w:rPr>
          <w:rFonts w:hint="eastAsia"/>
        </w:rPr>
        <w:t>正常返回示例如下（</w:t>
      </w:r>
      <w:r>
        <w:rPr>
          <w:rFonts w:hint="eastAsia"/>
        </w:rPr>
        <w:t>JSON</w:t>
      </w:r>
      <w:r>
        <w:rPr>
          <w:rFonts w:hint="eastAsia"/>
        </w:rPr>
        <w:t>格式）：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95281" w14:paraId="297DB2D9" w14:textId="77777777" w:rsidTr="001A29D4">
        <w:tc>
          <w:tcPr>
            <w:tcW w:w="8522" w:type="dxa"/>
          </w:tcPr>
          <w:p w14:paraId="1693A7C4" w14:textId="77777777" w:rsidR="00095281" w:rsidRDefault="00095281" w:rsidP="001A29D4">
            <w:r>
              <w:rPr>
                <w:rFonts w:hint="eastAsia"/>
              </w:rPr>
              <w:t>{</w:t>
            </w:r>
          </w:p>
          <w:p w14:paraId="3997D0C9" w14:textId="77777777" w:rsidR="00095281" w:rsidRDefault="00095281" w:rsidP="001A29D4"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14:paraId="49E39487" w14:textId="77777777" w:rsidR="00095281" w:rsidRPr="00095281" w:rsidRDefault="00095281" w:rsidP="00095281">
            <w:pPr>
              <w:ind w:firstLineChars="100" w:firstLine="220"/>
            </w:pPr>
            <w:r w:rsidRPr="00095281">
              <w:t>List []SearchResponse `json:"list"`</w:t>
            </w:r>
          </w:p>
          <w:p w14:paraId="57F76A9C" w14:textId="77777777" w:rsidR="00095281" w:rsidRDefault="00095281" w:rsidP="001A29D4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49C1C3B4" w14:textId="77777777" w:rsidR="00095281" w:rsidRDefault="00095281" w:rsidP="001A29D4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67F6292F" w14:textId="4A9BFC05" w:rsidR="00095281" w:rsidRDefault="00095281" w:rsidP="00095281">
      <w:pPr>
        <w:pStyle w:val="3"/>
      </w:pPr>
      <w:r>
        <w:rPr>
          <w:rFonts w:hint="eastAsia"/>
        </w:rPr>
        <w:t>删除合同</w:t>
      </w:r>
    </w:p>
    <w:p w14:paraId="6996EC9A" w14:textId="77777777" w:rsidR="00095281" w:rsidRDefault="00095281" w:rsidP="00095281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接口说明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626"/>
        <w:gridCol w:w="6896"/>
      </w:tblGrid>
      <w:tr w:rsidR="00095281" w14:paraId="0EC10B0E" w14:textId="77777777" w:rsidTr="001A29D4">
        <w:tc>
          <w:tcPr>
            <w:tcW w:w="1626" w:type="dxa"/>
          </w:tcPr>
          <w:p w14:paraId="5DFFCBCD" w14:textId="77777777" w:rsidR="00095281" w:rsidRDefault="00095281" w:rsidP="001A29D4">
            <w:pPr>
              <w:pStyle w:val="afa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96" w:type="dxa"/>
          </w:tcPr>
          <w:p w14:paraId="393A5AFA" w14:textId="5B35D749" w:rsidR="00095281" w:rsidRPr="00095281" w:rsidRDefault="00095281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http://localhost:8888</w:t>
            </w:r>
            <w:r w:rsidRPr="00095281">
              <w:t>/api/contract/</w:t>
            </w:r>
            <w:r w:rsidR="008F1803" w:rsidRPr="008F1803">
              <w:t>RemoveContract</w:t>
            </w:r>
          </w:p>
        </w:tc>
      </w:tr>
      <w:tr w:rsidR="00095281" w14:paraId="78B4679C" w14:textId="77777777" w:rsidTr="001A29D4">
        <w:tc>
          <w:tcPr>
            <w:tcW w:w="1626" w:type="dxa"/>
          </w:tcPr>
          <w:p w14:paraId="1ED1D096" w14:textId="77777777" w:rsidR="00095281" w:rsidRDefault="00095281" w:rsidP="001A29D4">
            <w:pPr>
              <w:pStyle w:val="afa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6896" w:type="dxa"/>
          </w:tcPr>
          <w:p w14:paraId="723BBC51" w14:textId="77777777" w:rsidR="00095281" w:rsidRDefault="00095281" w:rsidP="001A29D4">
            <w:pPr>
              <w:pStyle w:val="afa"/>
            </w:pPr>
            <w:r>
              <w:rPr>
                <w:rFonts w:hint="eastAsia"/>
              </w:rPr>
              <w:t>POST</w:t>
            </w:r>
          </w:p>
        </w:tc>
      </w:tr>
      <w:tr w:rsidR="00095281" w14:paraId="55B98BEB" w14:textId="77777777" w:rsidTr="001A29D4">
        <w:tc>
          <w:tcPr>
            <w:tcW w:w="1626" w:type="dxa"/>
          </w:tcPr>
          <w:p w14:paraId="3BF7B300" w14:textId="77777777" w:rsidR="00095281" w:rsidRDefault="00095281" w:rsidP="001A29D4">
            <w:pPr>
              <w:pStyle w:val="afa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返回格式</w:t>
            </w:r>
          </w:p>
        </w:tc>
        <w:tc>
          <w:tcPr>
            <w:tcW w:w="6896" w:type="dxa"/>
          </w:tcPr>
          <w:p w14:paraId="289ACD0F" w14:textId="77777777" w:rsidR="00095281" w:rsidRDefault="00095281" w:rsidP="001A29D4">
            <w:pPr>
              <w:pStyle w:val="afa"/>
            </w:pPr>
            <w:r>
              <w:rPr>
                <w:rFonts w:hint="eastAsia"/>
              </w:rPr>
              <w:t>application/json</w:t>
            </w:r>
          </w:p>
        </w:tc>
      </w:tr>
      <w:tr w:rsidR="00095281" w14:paraId="6FBE45CF" w14:textId="77777777" w:rsidTr="001A29D4">
        <w:tc>
          <w:tcPr>
            <w:tcW w:w="1626" w:type="dxa"/>
          </w:tcPr>
          <w:p w14:paraId="4A399D8C" w14:textId="77777777" w:rsidR="00095281" w:rsidRDefault="00095281" w:rsidP="001A29D4">
            <w:pPr>
              <w:pStyle w:val="afa"/>
            </w:pPr>
            <w:r>
              <w:rPr>
                <w:rFonts w:hint="eastAsia"/>
              </w:rPr>
              <w:t>是否需要登录</w:t>
            </w:r>
          </w:p>
        </w:tc>
        <w:tc>
          <w:tcPr>
            <w:tcW w:w="6896" w:type="dxa"/>
          </w:tcPr>
          <w:p w14:paraId="1F5DE245" w14:textId="77777777" w:rsidR="00095281" w:rsidRDefault="00095281" w:rsidP="001A29D4">
            <w:pPr>
              <w:pStyle w:val="afa"/>
            </w:pPr>
            <w:r>
              <w:rPr>
                <w:rFonts w:hint="eastAsia"/>
              </w:rPr>
              <w:t>是</w:t>
            </w:r>
          </w:p>
        </w:tc>
      </w:tr>
    </w:tbl>
    <w:p w14:paraId="718900BF" w14:textId="77777777" w:rsidR="00095281" w:rsidRDefault="00095281" w:rsidP="00095281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请求参数</w:t>
      </w:r>
    </w:p>
    <w:tbl>
      <w:tblPr>
        <w:tblW w:w="85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6"/>
        <w:gridCol w:w="1210"/>
        <w:gridCol w:w="1270"/>
        <w:gridCol w:w="1430"/>
        <w:gridCol w:w="3140"/>
      </w:tblGrid>
      <w:tr w:rsidR="00095281" w14:paraId="5D7A2CA1" w14:textId="77777777" w:rsidTr="001A29D4">
        <w:tc>
          <w:tcPr>
            <w:tcW w:w="1506" w:type="dxa"/>
          </w:tcPr>
          <w:p w14:paraId="2FEE849E" w14:textId="77777777" w:rsidR="00095281" w:rsidRDefault="00095281" w:rsidP="001A29D4">
            <w:pPr>
              <w:pStyle w:val="afa"/>
            </w:pPr>
            <w:r>
              <w:rPr>
                <w:rFonts w:hint="eastAsia"/>
              </w:rPr>
              <w:t>参数字段</w:t>
            </w:r>
          </w:p>
        </w:tc>
        <w:tc>
          <w:tcPr>
            <w:tcW w:w="1210" w:type="dxa"/>
          </w:tcPr>
          <w:p w14:paraId="6C626428" w14:textId="77777777" w:rsidR="00095281" w:rsidRDefault="00095281" w:rsidP="001A29D4">
            <w:pPr>
              <w:pStyle w:val="afa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1270" w:type="dxa"/>
          </w:tcPr>
          <w:p w14:paraId="15A94CAB" w14:textId="77777777" w:rsidR="00095281" w:rsidRDefault="00095281" w:rsidP="001A29D4">
            <w:pPr>
              <w:pStyle w:val="afa"/>
            </w:pPr>
            <w:r>
              <w:rPr>
                <w:rFonts w:hint="eastAsia"/>
              </w:rPr>
              <w:t>传参方式</w:t>
            </w:r>
          </w:p>
        </w:tc>
        <w:tc>
          <w:tcPr>
            <w:tcW w:w="1430" w:type="dxa"/>
          </w:tcPr>
          <w:p w14:paraId="1AEEF299" w14:textId="77777777" w:rsidR="00095281" w:rsidRDefault="00095281" w:rsidP="001A29D4">
            <w:pPr>
              <w:pStyle w:val="afa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3140" w:type="dxa"/>
          </w:tcPr>
          <w:p w14:paraId="5BDD8D14" w14:textId="77777777" w:rsidR="00095281" w:rsidRDefault="00095281" w:rsidP="001A29D4">
            <w:pPr>
              <w:pStyle w:val="afa"/>
            </w:pPr>
            <w:r>
              <w:rPr>
                <w:rFonts w:hint="eastAsia"/>
              </w:rPr>
              <w:t>说明</w:t>
            </w:r>
          </w:p>
        </w:tc>
      </w:tr>
      <w:tr w:rsidR="00095281" w14:paraId="0BE9D4D1" w14:textId="77777777" w:rsidTr="001A29D4">
        <w:tc>
          <w:tcPr>
            <w:tcW w:w="1506" w:type="dxa"/>
          </w:tcPr>
          <w:p w14:paraId="049A824C" w14:textId="49957882" w:rsidR="00095281" w:rsidRDefault="00095281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10" w:type="dxa"/>
          </w:tcPr>
          <w:p w14:paraId="368542B3" w14:textId="2A4CAD16" w:rsidR="00095281" w:rsidRDefault="00095281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315CA37F" w14:textId="2A19CC8C" w:rsidR="00095281" w:rsidRDefault="00095281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</w:p>
        </w:tc>
        <w:tc>
          <w:tcPr>
            <w:tcW w:w="1430" w:type="dxa"/>
          </w:tcPr>
          <w:p w14:paraId="49F90A24" w14:textId="5804B044" w:rsidR="00095281" w:rsidRDefault="00095281" w:rsidP="001A29D4">
            <w:pPr>
              <w:pStyle w:val="afa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140" w:type="dxa"/>
          </w:tcPr>
          <w:p w14:paraId="7206DA19" w14:textId="4D6EB8DE" w:rsidR="00095281" w:rsidRDefault="00095281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合同</w:t>
            </w:r>
            <w:r>
              <w:rPr>
                <w:rFonts w:hint="eastAsia"/>
              </w:rPr>
              <w:t>ID</w:t>
            </w:r>
          </w:p>
        </w:tc>
      </w:tr>
    </w:tbl>
    <w:p w14:paraId="330EF9B3" w14:textId="77777777" w:rsidR="00095281" w:rsidRDefault="00095281" w:rsidP="00095281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请求示例（可选）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95281" w14:paraId="118FC45E" w14:textId="77777777" w:rsidTr="001A29D4">
        <w:tc>
          <w:tcPr>
            <w:tcW w:w="8522" w:type="dxa"/>
          </w:tcPr>
          <w:p w14:paraId="608E205E" w14:textId="77777777" w:rsidR="00095281" w:rsidRDefault="00095281" w:rsidP="001A29D4">
            <w:r>
              <w:rPr>
                <w:rFonts w:hint="eastAsia"/>
              </w:rPr>
              <w:t>{</w:t>
            </w:r>
          </w:p>
          <w:p w14:paraId="25F28162" w14:textId="43C193E0" w:rsidR="00095281" w:rsidRDefault="00095281" w:rsidP="001A29D4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  <w:p w14:paraId="477C95E8" w14:textId="77777777" w:rsidR="00095281" w:rsidRDefault="00095281" w:rsidP="001A29D4">
            <w:r>
              <w:rPr>
                <w:rFonts w:hint="eastAsia"/>
              </w:rPr>
              <w:t>}</w:t>
            </w:r>
          </w:p>
        </w:tc>
      </w:tr>
    </w:tbl>
    <w:p w14:paraId="536D10E1" w14:textId="77777777" w:rsidR="00095281" w:rsidRDefault="00095281" w:rsidP="00095281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状态码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95281" w14:paraId="77EFB3D5" w14:textId="77777777" w:rsidTr="001A29D4">
        <w:tc>
          <w:tcPr>
            <w:tcW w:w="4261" w:type="dxa"/>
          </w:tcPr>
          <w:p w14:paraId="1A2D7390" w14:textId="77777777" w:rsidR="00095281" w:rsidRDefault="00095281" w:rsidP="001A29D4">
            <w:pPr>
              <w:pStyle w:val="afa"/>
            </w:pPr>
            <w:r>
              <w:rPr>
                <w:rFonts w:hint="eastAsia"/>
              </w:rPr>
              <w:t>状态码</w:t>
            </w:r>
          </w:p>
        </w:tc>
        <w:tc>
          <w:tcPr>
            <w:tcW w:w="4261" w:type="dxa"/>
          </w:tcPr>
          <w:p w14:paraId="5CB71D66" w14:textId="77777777" w:rsidR="00095281" w:rsidRDefault="00095281" w:rsidP="001A29D4">
            <w:pPr>
              <w:pStyle w:val="afa"/>
            </w:pPr>
            <w:r>
              <w:rPr>
                <w:rFonts w:hint="eastAsia"/>
              </w:rPr>
              <w:t>说明</w:t>
            </w:r>
          </w:p>
        </w:tc>
      </w:tr>
      <w:tr w:rsidR="00095281" w14:paraId="337EB491" w14:textId="77777777" w:rsidTr="001A29D4">
        <w:tc>
          <w:tcPr>
            <w:tcW w:w="4261" w:type="dxa"/>
          </w:tcPr>
          <w:p w14:paraId="41D2F428" w14:textId="77777777" w:rsidR="00095281" w:rsidRDefault="00095281" w:rsidP="001A29D4">
            <w:pPr>
              <w:pStyle w:val="afa"/>
            </w:pPr>
            <w:r>
              <w:rPr>
                <w:rFonts w:hint="eastAsia"/>
              </w:rPr>
              <w:lastRenderedPageBreak/>
              <w:t>200</w:t>
            </w:r>
          </w:p>
        </w:tc>
        <w:tc>
          <w:tcPr>
            <w:tcW w:w="4261" w:type="dxa"/>
          </w:tcPr>
          <w:p w14:paraId="54ED6D15" w14:textId="77777777" w:rsidR="00095281" w:rsidRDefault="00095281" w:rsidP="001A29D4">
            <w:pPr>
              <w:pStyle w:val="afa"/>
            </w:pPr>
            <w:r>
              <w:rPr>
                <w:rFonts w:hint="eastAsia"/>
              </w:rPr>
              <w:t>表示响应成功。</w:t>
            </w:r>
          </w:p>
        </w:tc>
      </w:tr>
      <w:tr w:rsidR="00095281" w14:paraId="5E7571FB" w14:textId="77777777" w:rsidTr="001A29D4">
        <w:tc>
          <w:tcPr>
            <w:tcW w:w="4261" w:type="dxa"/>
          </w:tcPr>
          <w:p w14:paraId="1EE1F4C5" w14:textId="77777777" w:rsidR="00095281" w:rsidRDefault="00095281" w:rsidP="001A29D4">
            <w:pPr>
              <w:pStyle w:val="afa"/>
            </w:pPr>
            <w:r>
              <w:rPr>
                <w:rFonts w:hint="eastAsia"/>
              </w:rPr>
              <w:t>401</w:t>
            </w:r>
          </w:p>
        </w:tc>
        <w:tc>
          <w:tcPr>
            <w:tcW w:w="4261" w:type="dxa"/>
          </w:tcPr>
          <w:p w14:paraId="5D77F817" w14:textId="77777777" w:rsidR="00095281" w:rsidRDefault="00095281" w:rsidP="001A29D4">
            <w:pPr>
              <w:pStyle w:val="afa"/>
            </w:pPr>
            <w:r>
              <w:rPr>
                <w:rFonts w:hint="eastAsia"/>
              </w:rPr>
              <w:t>表示该请求尚未经过身份验证。</w:t>
            </w:r>
          </w:p>
        </w:tc>
      </w:tr>
      <w:tr w:rsidR="00095281" w14:paraId="30CEE5E3" w14:textId="77777777" w:rsidTr="001A29D4">
        <w:tc>
          <w:tcPr>
            <w:tcW w:w="4261" w:type="dxa"/>
          </w:tcPr>
          <w:p w14:paraId="5AA28C0A" w14:textId="77777777" w:rsidR="00095281" w:rsidRDefault="00095281" w:rsidP="001A29D4">
            <w:pPr>
              <w:pStyle w:val="afa"/>
            </w:pPr>
            <w:r>
              <w:rPr>
                <w:rFonts w:hint="eastAsia"/>
              </w:rPr>
              <w:t>404</w:t>
            </w:r>
          </w:p>
        </w:tc>
        <w:tc>
          <w:tcPr>
            <w:tcW w:w="4261" w:type="dxa"/>
          </w:tcPr>
          <w:p w14:paraId="28E33E04" w14:textId="77777777" w:rsidR="00095281" w:rsidRDefault="00095281" w:rsidP="001A29D4">
            <w:pPr>
              <w:pStyle w:val="afa"/>
            </w:pPr>
            <w:r>
              <w:rPr>
                <w:rFonts w:hint="eastAsia"/>
              </w:rPr>
              <w:t>表示该用户没有和这个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对应的订单</w:t>
            </w:r>
          </w:p>
        </w:tc>
      </w:tr>
    </w:tbl>
    <w:p w14:paraId="0C56056B" w14:textId="77777777" w:rsidR="00095281" w:rsidRDefault="00095281" w:rsidP="00095281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返回参数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76"/>
        <w:gridCol w:w="2430"/>
        <w:gridCol w:w="3816"/>
      </w:tblGrid>
      <w:tr w:rsidR="00095281" w14:paraId="489022AB" w14:textId="77777777" w:rsidTr="001A29D4">
        <w:tc>
          <w:tcPr>
            <w:tcW w:w="2276" w:type="dxa"/>
          </w:tcPr>
          <w:p w14:paraId="5B1A8614" w14:textId="77777777" w:rsidR="00095281" w:rsidRDefault="00095281" w:rsidP="001A29D4">
            <w:pPr>
              <w:pStyle w:val="afa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430" w:type="dxa"/>
          </w:tcPr>
          <w:p w14:paraId="23968D8D" w14:textId="77777777" w:rsidR="00095281" w:rsidRDefault="00095281" w:rsidP="001A29D4">
            <w:pPr>
              <w:pStyle w:val="afa"/>
            </w:pPr>
            <w:r>
              <w:rPr>
                <w:rFonts w:hint="eastAsia"/>
              </w:rPr>
              <w:t>类型</w:t>
            </w:r>
          </w:p>
        </w:tc>
        <w:tc>
          <w:tcPr>
            <w:tcW w:w="3816" w:type="dxa"/>
          </w:tcPr>
          <w:p w14:paraId="61C11D5B" w14:textId="77777777" w:rsidR="00095281" w:rsidRDefault="00095281" w:rsidP="001A29D4">
            <w:pPr>
              <w:pStyle w:val="afa"/>
            </w:pPr>
            <w:r>
              <w:rPr>
                <w:rFonts w:hint="eastAsia"/>
              </w:rPr>
              <w:t>说明</w:t>
            </w:r>
          </w:p>
        </w:tc>
      </w:tr>
      <w:tr w:rsidR="00095281" w14:paraId="014BB72B" w14:textId="77777777" w:rsidTr="001A29D4">
        <w:tc>
          <w:tcPr>
            <w:tcW w:w="2276" w:type="dxa"/>
          </w:tcPr>
          <w:p w14:paraId="5C8EE890" w14:textId="77777777" w:rsidR="00095281" w:rsidRDefault="00095281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2430" w:type="dxa"/>
          </w:tcPr>
          <w:p w14:paraId="717CD279" w14:textId="77777777" w:rsidR="00095281" w:rsidRDefault="00095281" w:rsidP="001A29D4">
            <w:pPr>
              <w:pStyle w:val="afa"/>
            </w:pPr>
            <w:r>
              <w:rPr>
                <w:rFonts w:hint="eastAsia"/>
              </w:rPr>
              <w:t>Interface</w:t>
            </w:r>
          </w:p>
        </w:tc>
        <w:tc>
          <w:tcPr>
            <w:tcW w:w="3816" w:type="dxa"/>
          </w:tcPr>
          <w:p w14:paraId="5CA356F4" w14:textId="77777777" w:rsidR="00095281" w:rsidRDefault="00095281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统一数据接口</w:t>
            </w:r>
          </w:p>
        </w:tc>
      </w:tr>
    </w:tbl>
    <w:p w14:paraId="50BEAF02" w14:textId="77777777" w:rsidR="00095281" w:rsidRDefault="00095281" w:rsidP="00095281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返回示例</w:t>
      </w:r>
    </w:p>
    <w:p w14:paraId="3E4CB705" w14:textId="77777777" w:rsidR="00095281" w:rsidRDefault="00095281" w:rsidP="00095281">
      <w:r>
        <w:rPr>
          <w:rFonts w:hint="eastAsia"/>
        </w:rPr>
        <w:t>正常返回示例如下（</w:t>
      </w:r>
      <w:r>
        <w:rPr>
          <w:rFonts w:hint="eastAsia"/>
        </w:rPr>
        <w:t>JSON</w:t>
      </w:r>
      <w:r>
        <w:rPr>
          <w:rFonts w:hint="eastAsia"/>
        </w:rPr>
        <w:t>格式）：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95281" w14:paraId="78C86ED6" w14:textId="77777777" w:rsidTr="001A29D4">
        <w:tc>
          <w:tcPr>
            <w:tcW w:w="8522" w:type="dxa"/>
          </w:tcPr>
          <w:p w14:paraId="20161136" w14:textId="77777777" w:rsidR="00095281" w:rsidRDefault="00095281" w:rsidP="001A29D4">
            <w:r>
              <w:rPr>
                <w:rFonts w:hint="eastAsia"/>
              </w:rPr>
              <w:t>{</w:t>
            </w:r>
          </w:p>
          <w:p w14:paraId="099F08A8" w14:textId="77777777" w:rsidR="00095281" w:rsidRDefault="00095281" w:rsidP="001A29D4"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14:paraId="0580798F" w14:textId="77777777" w:rsidR="00095281" w:rsidRDefault="00095281" w:rsidP="001A29D4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2CC410E2" w14:textId="77777777" w:rsidR="00095281" w:rsidRDefault="00095281" w:rsidP="001A29D4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441D5855" w14:textId="28E11AA8" w:rsidR="00095281" w:rsidRDefault="00095281" w:rsidP="00095281">
      <w:pPr>
        <w:pStyle w:val="3"/>
      </w:pPr>
      <w:r>
        <w:rPr>
          <w:rFonts w:hint="eastAsia"/>
        </w:rPr>
        <w:t>查询</w:t>
      </w:r>
      <w:r>
        <w:rPr>
          <w:rFonts w:hint="eastAsia"/>
        </w:rPr>
        <w:t>合同</w:t>
      </w:r>
    </w:p>
    <w:p w14:paraId="34D27BD6" w14:textId="77777777" w:rsidR="00095281" w:rsidRDefault="00095281" w:rsidP="00095281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接口说明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626"/>
        <w:gridCol w:w="6896"/>
      </w:tblGrid>
      <w:tr w:rsidR="00095281" w14:paraId="6052D218" w14:textId="77777777" w:rsidTr="001A29D4">
        <w:tc>
          <w:tcPr>
            <w:tcW w:w="1626" w:type="dxa"/>
          </w:tcPr>
          <w:p w14:paraId="09E59B1C" w14:textId="77777777" w:rsidR="00095281" w:rsidRDefault="00095281" w:rsidP="001A29D4">
            <w:pPr>
              <w:pStyle w:val="afa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96" w:type="dxa"/>
          </w:tcPr>
          <w:p w14:paraId="487C36E5" w14:textId="38CBF198" w:rsidR="00095281" w:rsidRPr="00095281" w:rsidRDefault="00095281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http://localhost:8888</w:t>
            </w:r>
            <w:r w:rsidRPr="00095281">
              <w:t>/api/contract/</w:t>
            </w:r>
            <w:r w:rsidR="008F1803" w:rsidRPr="008F1803">
              <w:t>SearchContract</w:t>
            </w:r>
          </w:p>
        </w:tc>
      </w:tr>
      <w:tr w:rsidR="00095281" w14:paraId="0583514C" w14:textId="77777777" w:rsidTr="001A29D4">
        <w:tc>
          <w:tcPr>
            <w:tcW w:w="1626" w:type="dxa"/>
          </w:tcPr>
          <w:p w14:paraId="6452D9EE" w14:textId="77777777" w:rsidR="00095281" w:rsidRDefault="00095281" w:rsidP="001A29D4">
            <w:pPr>
              <w:pStyle w:val="afa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6896" w:type="dxa"/>
          </w:tcPr>
          <w:p w14:paraId="597F58ED" w14:textId="77777777" w:rsidR="00095281" w:rsidRDefault="00095281" w:rsidP="001A29D4">
            <w:pPr>
              <w:pStyle w:val="afa"/>
            </w:pPr>
            <w:r>
              <w:rPr>
                <w:rFonts w:hint="eastAsia"/>
              </w:rPr>
              <w:t>POST</w:t>
            </w:r>
          </w:p>
        </w:tc>
      </w:tr>
      <w:tr w:rsidR="00095281" w14:paraId="5535FCB7" w14:textId="77777777" w:rsidTr="001A29D4">
        <w:tc>
          <w:tcPr>
            <w:tcW w:w="1626" w:type="dxa"/>
          </w:tcPr>
          <w:p w14:paraId="19D271E1" w14:textId="77777777" w:rsidR="00095281" w:rsidRDefault="00095281" w:rsidP="001A29D4">
            <w:pPr>
              <w:pStyle w:val="afa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返回格式</w:t>
            </w:r>
          </w:p>
        </w:tc>
        <w:tc>
          <w:tcPr>
            <w:tcW w:w="6896" w:type="dxa"/>
          </w:tcPr>
          <w:p w14:paraId="39679117" w14:textId="77777777" w:rsidR="00095281" w:rsidRDefault="00095281" w:rsidP="001A29D4">
            <w:pPr>
              <w:pStyle w:val="afa"/>
            </w:pPr>
            <w:r>
              <w:rPr>
                <w:rFonts w:hint="eastAsia"/>
              </w:rPr>
              <w:t>application/json</w:t>
            </w:r>
          </w:p>
        </w:tc>
      </w:tr>
      <w:tr w:rsidR="00095281" w14:paraId="0222E31C" w14:textId="77777777" w:rsidTr="001A29D4">
        <w:tc>
          <w:tcPr>
            <w:tcW w:w="1626" w:type="dxa"/>
          </w:tcPr>
          <w:p w14:paraId="132CDEC3" w14:textId="77777777" w:rsidR="00095281" w:rsidRDefault="00095281" w:rsidP="001A29D4">
            <w:pPr>
              <w:pStyle w:val="afa"/>
            </w:pPr>
            <w:r>
              <w:rPr>
                <w:rFonts w:hint="eastAsia"/>
              </w:rPr>
              <w:t>是否需要登录</w:t>
            </w:r>
          </w:p>
        </w:tc>
        <w:tc>
          <w:tcPr>
            <w:tcW w:w="6896" w:type="dxa"/>
          </w:tcPr>
          <w:p w14:paraId="3B6A8FFE" w14:textId="77777777" w:rsidR="00095281" w:rsidRDefault="00095281" w:rsidP="001A29D4">
            <w:pPr>
              <w:pStyle w:val="afa"/>
            </w:pPr>
            <w:r>
              <w:rPr>
                <w:rFonts w:hint="eastAsia"/>
              </w:rPr>
              <w:t>是</w:t>
            </w:r>
          </w:p>
        </w:tc>
      </w:tr>
    </w:tbl>
    <w:p w14:paraId="0F6F68DD" w14:textId="77777777" w:rsidR="00095281" w:rsidRDefault="00095281" w:rsidP="00095281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请求参数</w:t>
      </w:r>
    </w:p>
    <w:tbl>
      <w:tblPr>
        <w:tblW w:w="85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6"/>
        <w:gridCol w:w="1210"/>
        <w:gridCol w:w="1270"/>
        <w:gridCol w:w="1430"/>
        <w:gridCol w:w="3140"/>
      </w:tblGrid>
      <w:tr w:rsidR="00095281" w14:paraId="645093EA" w14:textId="77777777" w:rsidTr="001A29D4">
        <w:tc>
          <w:tcPr>
            <w:tcW w:w="1506" w:type="dxa"/>
          </w:tcPr>
          <w:p w14:paraId="4016A8E6" w14:textId="77777777" w:rsidR="00095281" w:rsidRDefault="00095281" w:rsidP="001A29D4">
            <w:pPr>
              <w:pStyle w:val="afa"/>
            </w:pPr>
            <w:r>
              <w:rPr>
                <w:rFonts w:hint="eastAsia"/>
              </w:rPr>
              <w:t>参数字段</w:t>
            </w:r>
          </w:p>
        </w:tc>
        <w:tc>
          <w:tcPr>
            <w:tcW w:w="1210" w:type="dxa"/>
          </w:tcPr>
          <w:p w14:paraId="405A5C64" w14:textId="77777777" w:rsidR="00095281" w:rsidRDefault="00095281" w:rsidP="001A29D4">
            <w:pPr>
              <w:pStyle w:val="afa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1270" w:type="dxa"/>
          </w:tcPr>
          <w:p w14:paraId="65974430" w14:textId="77777777" w:rsidR="00095281" w:rsidRDefault="00095281" w:rsidP="001A29D4">
            <w:pPr>
              <w:pStyle w:val="afa"/>
            </w:pPr>
            <w:r>
              <w:rPr>
                <w:rFonts w:hint="eastAsia"/>
              </w:rPr>
              <w:t>传参方式</w:t>
            </w:r>
          </w:p>
        </w:tc>
        <w:tc>
          <w:tcPr>
            <w:tcW w:w="1430" w:type="dxa"/>
          </w:tcPr>
          <w:p w14:paraId="771FD9CC" w14:textId="77777777" w:rsidR="00095281" w:rsidRDefault="00095281" w:rsidP="001A29D4">
            <w:pPr>
              <w:pStyle w:val="afa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3140" w:type="dxa"/>
          </w:tcPr>
          <w:p w14:paraId="1BF36AB0" w14:textId="77777777" w:rsidR="00095281" w:rsidRDefault="00095281" w:rsidP="001A29D4">
            <w:pPr>
              <w:pStyle w:val="afa"/>
            </w:pPr>
            <w:r>
              <w:rPr>
                <w:rFonts w:hint="eastAsia"/>
              </w:rPr>
              <w:t>说明</w:t>
            </w:r>
          </w:p>
        </w:tc>
      </w:tr>
      <w:tr w:rsidR="00095281" w14:paraId="1C3347A7" w14:textId="77777777" w:rsidTr="001A29D4">
        <w:tc>
          <w:tcPr>
            <w:tcW w:w="1506" w:type="dxa"/>
          </w:tcPr>
          <w:p w14:paraId="024757C5" w14:textId="77777777" w:rsidR="00095281" w:rsidRDefault="00095281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10" w:type="dxa"/>
          </w:tcPr>
          <w:p w14:paraId="05FED94A" w14:textId="0E240058" w:rsidR="00095281" w:rsidRDefault="008F1803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70" w:type="dxa"/>
          </w:tcPr>
          <w:p w14:paraId="1CE2B29F" w14:textId="77777777" w:rsidR="00095281" w:rsidRDefault="00095281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</w:p>
        </w:tc>
        <w:tc>
          <w:tcPr>
            <w:tcW w:w="1430" w:type="dxa"/>
          </w:tcPr>
          <w:p w14:paraId="3FEB33DA" w14:textId="77777777" w:rsidR="00095281" w:rsidRDefault="00095281" w:rsidP="001A29D4">
            <w:pPr>
              <w:pStyle w:val="afa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140" w:type="dxa"/>
          </w:tcPr>
          <w:p w14:paraId="3D310255" w14:textId="77777777" w:rsidR="00095281" w:rsidRDefault="00095281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合同</w:t>
            </w:r>
            <w:r>
              <w:rPr>
                <w:rFonts w:hint="eastAsia"/>
              </w:rPr>
              <w:t>ID</w:t>
            </w:r>
          </w:p>
        </w:tc>
      </w:tr>
      <w:tr w:rsidR="008F1803" w14:paraId="75E7F28B" w14:textId="77777777" w:rsidTr="001A29D4">
        <w:tc>
          <w:tcPr>
            <w:tcW w:w="1506" w:type="dxa"/>
          </w:tcPr>
          <w:p w14:paraId="323AB310" w14:textId="7BC8F4A0" w:rsidR="008F1803" w:rsidRDefault="008F1803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210" w:type="dxa"/>
          </w:tcPr>
          <w:p w14:paraId="10F42F34" w14:textId="1A652DF5" w:rsidR="008F1803" w:rsidRDefault="008F1803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70" w:type="dxa"/>
          </w:tcPr>
          <w:p w14:paraId="02C38ED3" w14:textId="7B3BF796" w:rsidR="008F1803" w:rsidRDefault="008F1803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</w:p>
        </w:tc>
        <w:tc>
          <w:tcPr>
            <w:tcW w:w="1430" w:type="dxa"/>
          </w:tcPr>
          <w:p w14:paraId="234AD938" w14:textId="2516F4BF" w:rsidR="008F1803" w:rsidRDefault="008F1803" w:rsidP="001A29D4">
            <w:pPr>
              <w:pStyle w:val="afa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40" w:type="dxa"/>
          </w:tcPr>
          <w:p w14:paraId="097C0567" w14:textId="6221A4D1" w:rsidR="008F1803" w:rsidRDefault="008F1803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合同标题</w:t>
            </w:r>
          </w:p>
        </w:tc>
      </w:tr>
      <w:tr w:rsidR="008F1803" w14:paraId="21B631ED" w14:textId="77777777" w:rsidTr="001A29D4">
        <w:tc>
          <w:tcPr>
            <w:tcW w:w="1506" w:type="dxa"/>
          </w:tcPr>
          <w:p w14:paraId="0C90CF37" w14:textId="0D9D9E69" w:rsidR="008F1803" w:rsidRDefault="008F1803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1210" w:type="dxa"/>
          </w:tcPr>
          <w:p w14:paraId="2A6A2E59" w14:textId="5664AD2D" w:rsidR="008F1803" w:rsidRDefault="008F1803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70" w:type="dxa"/>
          </w:tcPr>
          <w:p w14:paraId="4680DD1B" w14:textId="7DEC4A62" w:rsidR="008F1803" w:rsidRDefault="008F1803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</w:p>
        </w:tc>
        <w:tc>
          <w:tcPr>
            <w:tcW w:w="1430" w:type="dxa"/>
          </w:tcPr>
          <w:p w14:paraId="58AF274E" w14:textId="558FD87D" w:rsidR="008F1803" w:rsidRDefault="008F1803" w:rsidP="001A29D4">
            <w:pPr>
              <w:pStyle w:val="afa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140" w:type="dxa"/>
          </w:tcPr>
          <w:p w14:paraId="5283B4A6" w14:textId="33AEA469" w:rsidR="008F1803" w:rsidRDefault="008F1803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合同状态</w:t>
            </w:r>
            <w:r>
              <w:rPr>
                <w:rFonts w:hint="eastAsia"/>
              </w:rPr>
              <w:t>id</w:t>
            </w:r>
          </w:p>
        </w:tc>
      </w:tr>
    </w:tbl>
    <w:p w14:paraId="7650A429" w14:textId="77777777" w:rsidR="00095281" w:rsidRDefault="00095281" w:rsidP="00095281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请求示例（可选）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95281" w14:paraId="04DF2FAC" w14:textId="77777777" w:rsidTr="001A29D4">
        <w:tc>
          <w:tcPr>
            <w:tcW w:w="8522" w:type="dxa"/>
          </w:tcPr>
          <w:p w14:paraId="0EB6B893" w14:textId="77777777" w:rsidR="00095281" w:rsidRDefault="00095281" w:rsidP="001A29D4">
            <w:r>
              <w:rPr>
                <w:rFonts w:hint="eastAsia"/>
              </w:rPr>
              <w:t>{</w:t>
            </w:r>
          </w:p>
          <w:p w14:paraId="12D3A6AA" w14:textId="7F8A4A99" w:rsidR="00095281" w:rsidRDefault="00095281" w:rsidP="001A29D4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 w:rsidR="008F1803">
              <w:rPr>
                <w:rFonts w:hint="eastAsia"/>
              </w:rPr>
              <w:t>，</w:t>
            </w:r>
          </w:p>
          <w:p w14:paraId="3BF5C24A" w14:textId="7DBC74E7" w:rsidR="008F1803" w:rsidRDefault="008F1803" w:rsidP="001A29D4">
            <w:r>
              <w:rPr>
                <w:rFonts w:hint="eastAsia"/>
              </w:rPr>
              <w:t>Tilte</w:t>
            </w:r>
            <w:r>
              <w:rPr>
                <w:rFonts w:hint="eastAsia"/>
              </w:rPr>
              <w:t>：</w:t>
            </w:r>
            <w:r>
              <w:t>”</w:t>
            </w:r>
            <w:r>
              <w:rPr>
                <w:rFonts w:hint="eastAsia"/>
              </w:rPr>
              <w:t>测试合同</w:t>
            </w:r>
            <w:r>
              <w:t>”</w:t>
            </w:r>
            <w:r>
              <w:rPr>
                <w:rFonts w:hint="eastAsia"/>
              </w:rPr>
              <w:t>，</w:t>
            </w:r>
          </w:p>
          <w:p w14:paraId="7378707D" w14:textId="52AA2ADE" w:rsidR="008F1803" w:rsidRDefault="008F1803" w:rsidP="001A29D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State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</w:p>
          <w:p w14:paraId="5CAD7144" w14:textId="77777777" w:rsidR="00095281" w:rsidRDefault="00095281" w:rsidP="001A29D4">
            <w:r>
              <w:rPr>
                <w:rFonts w:hint="eastAsia"/>
              </w:rPr>
              <w:t>}</w:t>
            </w:r>
          </w:p>
        </w:tc>
      </w:tr>
    </w:tbl>
    <w:p w14:paraId="01349787" w14:textId="77777777" w:rsidR="00095281" w:rsidRDefault="00095281" w:rsidP="00095281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lastRenderedPageBreak/>
        <w:t>状态码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95281" w14:paraId="721E6475" w14:textId="77777777" w:rsidTr="001A29D4">
        <w:tc>
          <w:tcPr>
            <w:tcW w:w="4261" w:type="dxa"/>
          </w:tcPr>
          <w:p w14:paraId="59A5D8CE" w14:textId="77777777" w:rsidR="00095281" w:rsidRDefault="00095281" w:rsidP="001A29D4">
            <w:pPr>
              <w:pStyle w:val="afa"/>
            </w:pPr>
            <w:r>
              <w:rPr>
                <w:rFonts w:hint="eastAsia"/>
              </w:rPr>
              <w:t>状态码</w:t>
            </w:r>
          </w:p>
        </w:tc>
        <w:tc>
          <w:tcPr>
            <w:tcW w:w="4261" w:type="dxa"/>
          </w:tcPr>
          <w:p w14:paraId="4A7B2A9B" w14:textId="77777777" w:rsidR="00095281" w:rsidRDefault="00095281" w:rsidP="001A29D4">
            <w:pPr>
              <w:pStyle w:val="afa"/>
            </w:pPr>
            <w:r>
              <w:rPr>
                <w:rFonts w:hint="eastAsia"/>
              </w:rPr>
              <w:t>说明</w:t>
            </w:r>
          </w:p>
        </w:tc>
      </w:tr>
      <w:tr w:rsidR="00095281" w14:paraId="035750F2" w14:textId="77777777" w:rsidTr="001A29D4">
        <w:tc>
          <w:tcPr>
            <w:tcW w:w="4261" w:type="dxa"/>
          </w:tcPr>
          <w:p w14:paraId="1300C8C7" w14:textId="77777777" w:rsidR="00095281" w:rsidRDefault="00095281" w:rsidP="001A29D4">
            <w:pPr>
              <w:pStyle w:val="afa"/>
            </w:pPr>
            <w:r>
              <w:rPr>
                <w:rFonts w:hint="eastAsia"/>
              </w:rPr>
              <w:t>200</w:t>
            </w:r>
          </w:p>
        </w:tc>
        <w:tc>
          <w:tcPr>
            <w:tcW w:w="4261" w:type="dxa"/>
          </w:tcPr>
          <w:p w14:paraId="20233FE7" w14:textId="77777777" w:rsidR="00095281" w:rsidRDefault="00095281" w:rsidP="001A29D4">
            <w:pPr>
              <w:pStyle w:val="afa"/>
            </w:pPr>
            <w:r>
              <w:rPr>
                <w:rFonts w:hint="eastAsia"/>
              </w:rPr>
              <w:t>表示响应成功。</w:t>
            </w:r>
          </w:p>
        </w:tc>
      </w:tr>
      <w:tr w:rsidR="00095281" w14:paraId="5BA286D3" w14:textId="77777777" w:rsidTr="001A29D4">
        <w:tc>
          <w:tcPr>
            <w:tcW w:w="4261" w:type="dxa"/>
          </w:tcPr>
          <w:p w14:paraId="47C90717" w14:textId="77777777" w:rsidR="00095281" w:rsidRDefault="00095281" w:rsidP="001A29D4">
            <w:pPr>
              <w:pStyle w:val="afa"/>
            </w:pPr>
            <w:r>
              <w:rPr>
                <w:rFonts w:hint="eastAsia"/>
              </w:rPr>
              <w:t>401</w:t>
            </w:r>
          </w:p>
        </w:tc>
        <w:tc>
          <w:tcPr>
            <w:tcW w:w="4261" w:type="dxa"/>
          </w:tcPr>
          <w:p w14:paraId="0621D985" w14:textId="77777777" w:rsidR="00095281" w:rsidRDefault="00095281" w:rsidP="001A29D4">
            <w:pPr>
              <w:pStyle w:val="afa"/>
            </w:pPr>
            <w:r>
              <w:rPr>
                <w:rFonts w:hint="eastAsia"/>
              </w:rPr>
              <w:t>表示该请求尚未经过身份验证。</w:t>
            </w:r>
          </w:p>
        </w:tc>
      </w:tr>
      <w:tr w:rsidR="00095281" w14:paraId="3C4430F5" w14:textId="77777777" w:rsidTr="001A29D4">
        <w:tc>
          <w:tcPr>
            <w:tcW w:w="4261" w:type="dxa"/>
          </w:tcPr>
          <w:p w14:paraId="051B3FBF" w14:textId="77777777" w:rsidR="00095281" w:rsidRDefault="00095281" w:rsidP="001A29D4">
            <w:pPr>
              <w:pStyle w:val="afa"/>
            </w:pPr>
            <w:r>
              <w:rPr>
                <w:rFonts w:hint="eastAsia"/>
              </w:rPr>
              <w:t>404</w:t>
            </w:r>
          </w:p>
        </w:tc>
        <w:tc>
          <w:tcPr>
            <w:tcW w:w="4261" w:type="dxa"/>
          </w:tcPr>
          <w:p w14:paraId="016935DE" w14:textId="77777777" w:rsidR="00095281" w:rsidRDefault="00095281" w:rsidP="001A29D4">
            <w:pPr>
              <w:pStyle w:val="afa"/>
            </w:pPr>
            <w:r>
              <w:rPr>
                <w:rFonts w:hint="eastAsia"/>
              </w:rPr>
              <w:t>表示该用户没有和这个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对应的订单</w:t>
            </w:r>
          </w:p>
        </w:tc>
      </w:tr>
    </w:tbl>
    <w:p w14:paraId="1F170066" w14:textId="77777777" w:rsidR="00095281" w:rsidRDefault="00095281" w:rsidP="00095281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返回参数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76"/>
        <w:gridCol w:w="2430"/>
        <w:gridCol w:w="3816"/>
      </w:tblGrid>
      <w:tr w:rsidR="00095281" w14:paraId="5B49C9ED" w14:textId="77777777" w:rsidTr="001A29D4">
        <w:tc>
          <w:tcPr>
            <w:tcW w:w="2276" w:type="dxa"/>
          </w:tcPr>
          <w:p w14:paraId="5076FC61" w14:textId="77777777" w:rsidR="00095281" w:rsidRDefault="00095281" w:rsidP="001A29D4">
            <w:pPr>
              <w:pStyle w:val="afa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430" w:type="dxa"/>
          </w:tcPr>
          <w:p w14:paraId="7FBCFF55" w14:textId="77777777" w:rsidR="00095281" w:rsidRDefault="00095281" w:rsidP="001A29D4">
            <w:pPr>
              <w:pStyle w:val="afa"/>
            </w:pPr>
            <w:r>
              <w:rPr>
                <w:rFonts w:hint="eastAsia"/>
              </w:rPr>
              <w:t>类型</w:t>
            </w:r>
          </w:p>
        </w:tc>
        <w:tc>
          <w:tcPr>
            <w:tcW w:w="3816" w:type="dxa"/>
          </w:tcPr>
          <w:p w14:paraId="109C67E1" w14:textId="77777777" w:rsidR="00095281" w:rsidRDefault="00095281" w:rsidP="001A29D4">
            <w:pPr>
              <w:pStyle w:val="afa"/>
            </w:pPr>
            <w:r>
              <w:rPr>
                <w:rFonts w:hint="eastAsia"/>
              </w:rPr>
              <w:t>说明</w:t>
            </w:r>
          </w:p>
        </w:tc>
      </w:tr>
      <w:tr w:rsidR="00095281" w14:paraId="28225A16" w14:textId="77777777" w:rsidTr="001A29D4">
        <w:tc>
          <w:tcPr>
            <w:tcW w:w="2276" w:type="dxa"/>
          </w:tcPr>
          <w:p w14:paraId="38D462DD" w14:textId="77777777" w:rsidR="00095281" w:rsidRDefault="00095281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2430" w:type="dxa"/>
          </w:tcPr>
          <w:p w14:paraId="46E182FD" w14:textId="77777777" w:rsidR="00095281" w:rsidRDefault="00095281" w:rsidP="001A29D4">
            <w:pPr>
              <w:pStyle w:val="afa"/>
            </w:pPr>
            <w:r>
              <w:rPr>
                <w:rFonts w:hint="eastAsia"/>
              </w:rPr>
              <w:t>Interface</w:t>
            </w:r>
          </w:p>
        </w:tc>
        <w:tc>
          <w:tcPr>
            <w:tcW w:w="3816" w:type="dxa"/>
          </w:tcPr>
          <w:p w14:paraId="546B016B" w14:textId="77777777" w:rsidR="00095281" w:rsidRDefault="00095281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统一数据接口</w:t>
            </w:r>
          </w:p>
        </w:tc>
      </w:tr>
    </w:tbl>
    <w:p w14:paraId="48E6CD44" w14:textId="77777777" w:rsidR="00095281" w:rsidRDefault="00095281" w:rsidP="00095281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返回示例</w:t>
      </w:r>
    </w:p>
    <w:p w14:paraId="595D8A49" w14:textId="77777777" w:rsidR="00095281" w:rsidRDefault="00095281" w:rsidP="00095281">
      <w:r>
        <w:rPr>
          <w:rFonts w:hint="eastAsia"/>
        </w:rPr>
        <w:t>正常返回示例如下（</w:t>
      </w:r>
      <w:r>
        <w:rPr>
          <w:rFonts w:hint="eastAsia"/>
        </w:rPr>
        <w:t>JSON</w:t>
      </w:r>
      <w:r>
        <w:rPr>
          <w:rFonts w:hint="eastAsia"/>
        </w:rPr>
        <w:t>格式）：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95281" w14:paraId="5B3CC028" w14:textId="77777777" w:rsidTr="001A29D4">
        <w:tc>
          <w:tcPr>
            <w:tcW w:w="8522" w:type="dxa"/>
          </w:tcPr>
          <w:p w14:paraId="748EF187" w14:textId="77777777" w:rsidR="00095281" w:rsidRDefault="00095281" w:rsidP="001A29D4">
            <w:r>
              <w:rPr>
                <w:rFonts w:hint="eastAsia"/>
              </w:rPr>
              <w:t>{</w:t>
            </w:r>
          </w:p>
          <w:p w14:paraId="2AD4AE2C" w14:textId="77777777" w:rsidR="00095281" w:rsidRDefault="00095281" w:rsidP="001A29D4"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14:paraId="30CF438C" w14:textId="77777777" w:rsidR="008F1803" w:rsidRPr="008F1803" w:rsidRDefault="008F1803" w:rsidP="008F1803">
            <w:r w:rsidRPr="008F1803">
              <w:t>List []SearchResponse `json:"list"`</w:t>
            </w:r>
          </w:p>
          <w:p w14:paraId="34A90DC9" w14:textId="77777777" w:rsidR="008F1803" w:rsidRDefault="008F1803" w:rsidP="001A29D4"/>
          <w:p w14:paraId="3C2A97A4" w14:textId="77777777" w:rsidR="00095281" w:rsidRDefault="00095281" w:rsidP="001A29D4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49083742" w14:textId="77777777" w:rsidR="00095281" w:rsidRDefault="00095281" w:rsidP="001A29D4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6EADE2E3" w14:textId="2B200A7E" w:rsidR="008F1803" w:rsidRDefault="008F1803" w:rsidP="008F1803">
      <w:pPr>
        <w:pStyle w:val="3"/>
      </w:pPr>
      <w:r>
        <w:rPr>
          <w:rFonts w:hint="eastAsia"/>
        </w:rPr>
        <w:t>查询所有状态</w:t>
      </w:r>
    </w:p>
    <w:p w14:paraId="1FE61920" w14:textId="77777777" w:rsidR="008F1803" w:rsidRDefault="008F1803" w:rsidP="008F1803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接口说明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626"/>
        <w:gridCol w:w="6896"/>
      </w:tblGrid>
      <w:tr w:rsidR="008F1803" w14:paraId="02C9A7D4" w14:textId="77777777" w:rsidTr="001A29D4">
        <w:tc>
          <w:tcPr>
            <w:tcW w:w="1626" w:type="dxa"/>
          </w:tcPr>
          <w:p w14:paraId="595EA170" w14:textId="77777777" w:rsidR="008F1803" w:rsidRDefault="008F1803" w:rsidP="001A29D4">
            <w:pPr>
              <w:pStyle w:val="afa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96" w:type="dxa"/>
          </w:tcPr>
          <w:p w14:paraId="1E642419" w14:textId="4928E386" w:rsidR="008F1803" w:rsidRPr="00095281" w:rsidRDefault="008F1803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http://localhost:8888</w:t>
            </w:r>
            <w:r w:rsidRPr="008F1803">
              <w:t>/api/contract/StateList</w:t>
            </w:r>
          </w:p>
        </w:tc>
      </w:tr>
      <w:tr w:rsidR="008F1803" w14:paraId="2974C56B" w14:textId="77777777" w:rsidTr="001A29D4">
        <w:tc>
          <w:tcPr>
            <w:tcW w:w="1626" w:type="dxa"/>
          </w:tcPr>
          <w:p w14:paraId="0D383434" w14:textId="77777777" w:rsidR="008F1803" w:rsidRDefault="008F1803" w:rsidP="001A29D4">
            <w:pPr>
              <w:pStyle w:val="afa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6896" w:type="dxa"/>
          </w:tcPr>
          <w:p w14:paraId="40376D9C" w14:textId="779F7EC6" w:rsidR="008F1803" w:rsidRDefault="008F1803" w:rsidP="001A29D4">
            <w:pPr>
              <w:pStyle w:val="afa"/>
            </w:pPr>
            <w:r>
              <w:rPr>
                <w:rFonts w:hint="eastAsia"/>
              </w:rPr>
              <w:t>GET</w:t>
            </w:r>
          </w:p>
        </w:tc>
      </w:tr>
      <w:tr w:rsidR="008F1803" w14:paraId="7DDDDD60" w14:textId="77777777" w:rsidTr="001A29D4">
        <w:tc>
          <w:tcPr>
            <w:tcW w:w="1626" w:type="dxa"/>
          </w:tcPr>
          <w:p w14:paraId="7FC6568F" w14:textId="77777777" w:rsidR="008F1803" w:rsidRDefault="008F1803" w:rsidP="001A29D4">
            <w:pPr>
              <w:pStyle w:val="afa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返回格式</w:t>
            </w:r>
          </w:p>
        </w:tc>
        <w:tc>
          <w:tcPr>
            <w:tcW w:w="6896" w:type="dxa"/>
          </w:tcPr>
          <w:p w14:paraId="76F3B118" w14:textId="77777777" w:rsidR="008F1803" w:rsidRDefault="008F1803" w:rsidP="001A29D4">
            <w:pPr>
              <w:pStyle w:val="afa"/>
            </w:pPr>
            <w:r>
              <w:rPr>
                <w:rFonts w:hint="eastAsia"/>
              </w:rPr>
              <w:t>application/json</w:t>
            </w:r>
          </w:p>
        </w:tc>
      </w:tr>
      <w:tr w:rsidR="008F1803" w14:paraId="2EF4ABDB" w14:textId="77777777" w:rsidTr="001A29D4">
        <w:tc>
          <w:tcPr>
            <w:tcW w:w="1626" w:type="dxa"/>
          </w:tcPr>
          <w:p w14:paraId="4382AF39" w14:textId="77777777" w:rsidR="008F1803" w:rsidRDefault="008F1803" w:rsidP="001A29D4">
            <w:pPr>
              <w:pStyle w:val="afa"/>
            </w:pPr>
            <w:r>
              <w:rPr>
                <w:rFonts w:hint="eastAsia"/>
              </w:rPr>
              <w:t>是否需要登录</w:t>
            </w:r>
          </w:p>
        </w:tc>
        <w:tc>
          <w:tcPr>
            <w:tcW w:w="6896" w:type="dxa"/>
          </w:tcPr>
          <w:p w14:paraId="07890796" w14:textId="77777777" w:rsidR="008F1803" w:rsidRDefault="008F1803" w:rsidP="001A29D4">
            <w:pPr>
              <w:pStyle w:val="afa"/>
            </w:pPr>
            <w:r>
              <w:rPr>
                <w:rFonts w:hint="eastAsia"/>
              </w:rPr>
              <w:t>是</w:t>
            </w:r>
          </w:p>
        </w:tc>
      </w:tr>
    </w:tbl>
    <w:p w14:paraId="7B71CA65" w14:textId="77777777" w:rsidR="008F1803" w:rsidRDefault="008F1803" w:rsidP="008F1803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请求参数</w:t>
      </w:r>
    </w:p>
    <w:tbl>
      <w:tblPr>
        <w:tblW w:w="85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6"/>
        <w:gridCol w:w="1210"/>
        <w:gridCol w:w="1270"/>
        <w:gridCol w:w="1430"/>
        <w:gridCol w:w="3140"/>
      </w:tblGrid>
      <w:tr w:rsidR="008F1803" w14:paraId="2AA25AF2" w14:textId="77777777" w:rsidTr="001A29D4">
        <w:tc>
          <w:tcPr>
            <w:tcW w:w="1506" w:type="dxa"/>
          </w:tcPr>
          <w:p w14:paraId="576E7CBA" w14:textId="77777777" w:rsidR="008F1803" w:rsidRDefault="008F1803" w:rsidP="001A29D4">
            <w:pPr>
              <w:pStyle w:val="afa"/>
            </w:pPr>
            <w:r>
              <w:rPr>
                <w:rFonts w:hint="eastAsia"/>
              </w:rPr>
              <w:t>参数字段</w:t>
            </w:r>
          </w:p>
        </w:tc>
        <w:tc>
          <w:tcPr>
            <w:tcW w:w="1210" w:type="dxa"/>
          </w:tcPr>
          <w:p w14:paraId="44B3C51C" w14:textId="77777777" w:rsidR="008F1803" w:rsidRDefault="008F1803" w:rsidP="001A29D4">
            <w:pPr>
              <w:pStyle w:val="afa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1270" w:type="dxa"/>
          </w:tcPr>
          <w:p w14:paraId="3F9D9F56" w14:textId="77777777" w:rsidR="008F1803" w:rsidRDefault="008F1803" w:rsidP="001A29D4">
            <w:pPr>
              <w:pStyle w:val="afa"/>
            </w:pPr>
            <w:r>
              <w:rPr>
                <w:rFonts w:hint="eastAsia"/>
              </w:rPr>
              <w:t>传参方式</w:t>
            </w:r>
          </w:p>
        </w:tc>
        <w:tc>
          <w:tcPr>
            <w:tcW w:w="1430" w:type="dxa"/>
          </w:tcPr>
          <w:p w14:paraId="1CF669C1" w14:textId="77777777" w:rsidR="008F1803" w:rsidRDefault="008F1803" w:rsidP="001A29D4">
            <w:pPr>
              <w:pStyle w:val="afa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3140" w:type="dxa"/>
          </w:tcPr>
          <w:p w14:paraId="3443DDD7" w14:textId="77777777" w:rsidR="008F1803" w:rsidRDefault="008F1803" w:rsidP="001A29D4">
            <w:pPr>
              <w:pStyle w:val="afa"/>
            </w:pPr>
            <w:r>
              <w:rPr>
                <w:rFonts w:hint="eastAsia"/>
              </w:rPr>
              <w:t>说明</w:t>
            </w:r>
          </w:p>
        </w:tc>
      </w:tr>
    </w:tbl>
    <w:p w14:paraId="6A6FACCA" w14:textId="77777777" w:rsidR="008F1803" w:rsidRDefault="008F1803" w:rsidP="008F1803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lastRenderedPageBreak/>
        <w:t>请求示例（可选）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F1803" w14:paraId="524AECF0" w14:textId="77777777" w:rsidTr="001A29D4">
        <w:tc>
          <w:tcPr>
            <w:tcW w:w="8522" w:type="dxa"/>
          </w:tcPr>
          <w:p w14:paraId="5944AB1B" w14:textId="77777777" w:rsidR="008F1803" w:rsidRDefault="008F1803" w:rsidP="001A29D4">
            <w:r>
              <w:rPr>
                <w:rFonts w:hint="eastAsia"/>
              </w:rPr>
              <w:t>{</w:t>
            </w:r>
          </w:p>
          <w:p w14:paraId="749D5175" w14:textId="77777777" w:rsidR="008F1803" w:rsidRDefault="008F1803" w:rsidP="001A29D4">
            <w:r>
              <w:rPr>
                <w:rFonts w:hint="eastAsia"/>
              </w:rPr>
              <w:t>}</w:t>
            </w:r>
          </w:p>
        </w:tc>
      </w:tr>
    </w:tbl>
    <w:p w14:paraId="1F70A1B6" w14:textId="77777777" w:rsidR="008F1803" w:rsidRDefault="008F1803" w:rsidP="008F1803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状态码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F1803" w14:paraId="0098ECB4" w14:textId="77777777" w:rsidTr="001A29D4">
        <w:tc>
          <w:tcPr>
            <w:tcW w:w="4261" w:type="dxa"/>
          </w:tcPr>
          <w:p w14:paraId="3EF87385" w14:textId="77777777" w:rsidR="008F1803" w:rsidRDefault="008F1803" w:rsidP="001A29D4">
            <w:pPr>
              <w:pStyle w:val="afa"/>
            </w:pPr>
            <w:r>
              <w:rPr>
                <w:rFonts w:hint="eastAsia"/>
              </w:rPr>
              <w:t>状态码</w:t>
            </w:r>
          </w:p>
        </w:tc>
        <w:tc>
          <w:tcPr>
            <w:tcW w:w="4261" w:type="dxa"/>
          </w:tcPr>
          <w:p w14:paraId="5C749C31" w14:textId="77777777" w:rsidR="008F1803" w:rsidRDefault="008F1803" w:rsidP="001A29D4">
            <w:pPr>
              <w:pStyle w:val="afa"/>
            </w:pPr>
            <w:r>
              <w:rPr>
                <w:rFonts w:hint="eastAsia"/>
              </w:rPr>
              <w:t>说明</w:t>
            </w:r>
          </w:p>
        </w:tc>
      </w:tr>
      <w:tr w:rsidR="008F1803" w14:paraId="3B68B40F" w14:textId="77777777" w:rsidTr="001A29D4">
        <w:tc>
          <w:tcPr>
            <w:tcW w:w="4261" w:type="dxa"/>
          </w:tcPr>
          <w:p w14:paraId="05BD7442" w14:textId="77777777" w:rsidR="008F1803" w:rsidRDefault="008F1803" w:rsidP="001A29D4">
            <w:pPr>
              <w:pStyle w:val="afa"/>
            </w:pPr>
            <w:r>
              <w:rPr>
                <w:rFonts w:hint="eastAsia"/>
              </w:rPr>
              <w:t>200</w:t>
            </w:r>
          </w:p>
        </w:tc>
        <w:tc>
          <w:tcPr>
            <w:tcW w:w="4261" w:type="dxa"/>
          </w:tcPr>
          <w:p w14:paraId="5021CAAA" w14:textId="77777777" w:rsidR="008F1803" w:rsidRDefault="008F1803" w:rsidP="001A29D4">
            <w:pPr>
              <w:pStyle w:val="afa"/>
            </w:pPr>
            <w:r>
              <w:rPr>
                <w:rFonts w:hint="eastAsia"/>
              </w:rPr>
              <w:t>表示响应成功。</w:t>
            </w:r>
          </w:p>
        </w:tc>
      </w:tr>
      <w:tr w:rsidR="008F1803" w14:paraId="5CD81F82" w14:textId="77777777" w:rsidTr="001A29D4">
        <w:tc>
          <w:tcPr>
            <w:tcW w:w="4261" w:type="dxa"/>
          </w:tcPr>
          <w:p w14:paraId="3AD064F0" w14:textId="77777777" w:rsidR="008F1803" w:rsidRDefault="008F1803" w:rsidP="001A29D4">
            <w:pPr>
              <w:pStyle w:val="afa"/>
            </w:pPr>
            <w:r>
              <w:rPr>
                <w:rFonts w:hint="eastAsia"/>
              </w:rPr>
              <w:t>401</w:t>
            </w:r>
          </w:p>
        </w:tc>
        <w:tc>
          <w:tcPr>
            <w:tcW w:w="4261" w:type="dxa"/>
          </w:tcPr>
          <w:p w14:paraId="67BD1B95" w14:textId="77777777" w:rsidR="008F1803" w:rsidRDefault="008F1803" w:rsidP="001A29D4">
            <w:pPr>
              <w:pStyle w:val="afa"/>
            </w:pPr>
            <w:r>
              <w:rPr>
                <w:rFonts w:hint="eastAsia"/>
              </w:rPr>
              <w:t>表示该请求尚未经过身份验证。</w:t>
            </w:r>
          </w:p>
        </w:tc>
      </w:tr>
      <w:tr w:rsidR="008F1803" w14:paraId="74DB59EB" w14:textId="77777777" w:rsidTr="001A29D4">
        <w:tc>
          <w:tcPr>
            <w:tcW w:w="4261" w:type="dxa"/>
          </w:tcPr>
          <w:p w14:paraId="6A3DAC25" w14:textId="77777777" w:rsidR="008F1803" w:rsidRDefault="008F1803" w:rsidP="001A29D4">
            <w:pPr>
              <w:pStyle w:val="afa"/>
            </w:pPr>
            <w:r>
              <w:rPr>
                <w:rFonts w:hint="eastAsia"/>
              </w:rPr>
              <w:t>404</w:t>
            </w:r>
          </w:p>
        </w:tc>
        <w:tc>
          <w:tcPr>
            <w:tcW w:w="4261" w:type="dxa"/>
          </w:tcPr>
          <w:p w14:paraId="5B01F330" w14:textId="77777777" w:rsidR="008F1803" w:rsidRDefault="008F1803" w:rsidP="001A29D4">
            <w:pPr>
              <w:pStyle w:val="afa"/>
            </w:pPr>
            <w:r>
              <w:rPr>
                <w:rFonts w:hint="eastAsia"/>
              </w:rPr>
              <w:t>表示该用户没有和这个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对应的订单</w:t>
            </w:r>
          </w:p>
        </w:tc>
      </w:tr>
    </w:tbl>
    <w:p w14:paraId="1E157247" w14:textId="77777777" w:rsidR="008F1803" w:rsidRDefault="008F1803" w:rsidP="008F1803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返回参数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76"/>
        <w:gridCol w:w="2430"/>
        <w:gridCol w:w="3816"/>
      </w:tblGrid>
      <w:tr w:rsidR="008F1803" w14:paraId="68D3ED44" w14:textId="77777777" w:rsidTr="001A29D4">
        <w:tc>
          <w:tcPr>
            <w:tcW w:w="2276" w:type="dxa"/>
          </w:tcPr>
          <w:p w14:paraId="37CDC278" w14:textId="77777777" w:rsidR="008F1803" w:rsidRDefault="008F1803" w:rsidP="001A29D4">
            <w:pPr>
              <w:pStyle w:val="afa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430" w:type="dxa"/>
          </w:tcPr>
          <w:p w14:paraId="6BAA43AB" w14:textId="77777777" w:rsidR="008F1803" w:rsidRDefault="008F1803" w:rsidP="001A29D4">
            <w:pPr>
              <w:pStyle w:val="afa"/>
            </w:pPr>
            <w:r>
              <w:rPr>
                <w:rFonts w:hint="eastAsia"/>
              </w:rPr>
              <w:t>类型</w:t>
            </w:r>
          </w:p>
        </w:tc>
        <w:tc>
          <w:tcPr>
            <w:tcW w:w="3816" w:type="dxa"/>
          </w:tcPr>
          <w:p w14:paraId="7DF2DB4C" w14:textId="77777777" w:rsidR="008F1803" w:rsidRDefault="008F1803" w:rsidP="001A29D4">
            <w:pPr>
              <w:pStyle w:val="afa"/>
            </w:pPr>
            <w:r>
              <w:rPr>
                <w:rFonts w:hint="eastAsia"/>
              </w:rPr>
              <w:t>说明</w:t>
            </w:r>
          </w:p>
        </w:tc>
      </w:tr>
      <w:tr w:rsidR="008F1803" w14:paraId="56DD497B" w14:textId="77777777" w:rsidTr="001A29D4">
        <w:tc>
          <w:tcPr>
            <w:tcW w:w="2276" w:type="dxa"/>
          </w:tcPr>
          <w:p w14:paraId="254230E2" w14:textId="77777777" w:rsidR="008F1803" w:rsidRDefault="008F1803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2430" w:type="dxa"/>
          </w:tcPr>
          <w:p w14:paraId="775A0625" w14:textId="77777777" w:rsidR="008F1803" w:rsidRDefault="008F1803" w:rsidP="001A29D4">
            <w:pPr>
              <w:pStyle w:val="afa"/>
            </w:pPr>
            <w:r>
              <w:rPr>
                <w:rFonts w:hint="eastAsia"/>
              </w:rPr>
              <w:t>Interface</w:t>
            </w:r>
          </w:p>
        </w:tc>
        <w:tc>
          <w:tcPr>
            <w:tcW w:w="3816" w:type="dxa"/>
          </w:tcPr>
          <w:p w14:paraId="53AAB48C" w14:textId="77777777" w:rsidR="008F1803" w:rsidRDefault="008F1803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统一数据接口</w:t>
            </w:r>
          </w:p>
        </w:tc>
      </w:tr>
    </w:tbl>
    <w:p w14:paraId="0258DFBC" w14:textId="77777777" w:rsidR="008F1803" w:rsidRDefault="008F1803" w:rsidP="008F1803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返回示例</w:t>
      </w:r>
    </w:p>
    <w:p w14:paraId="268BDFED" w14:textId="77777777" w:rsidR="008F1803" w:rsidRDefault="008F1803" w:rsidP="008F1803">
      <w:r>
        <w:rPr>
          <w:rFonts w:hint="eastAsia"/>
        </w:rPr>
        <w:t>正常返回示例如下（</w:t>
      </w:r>
      <w:r>
        <w:rPr>
          <w:rFonts w:hint="eastAsia"/>
        </w:rPr>
        <w:t>JSON</w:t>
      </w:r>
      <w:r>
        <w:rPr>
          <w:rFonts w:hint="eastAsia"/>
        </w:rPr>
        <w:t>格式）：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F1803" w14:paraId="75B652B7" w14:textId="77777777" w:rsidTr="001A29D4">
        <w:tc>
          <w:tcPr>
            <w:tcW w:w="8522" w:type="dxa"/>
          </w:tcPr>
          <w:p w14:paraId="5F1A5C84" w14:textId="77777777" w:rsidR="008F1803" w:rsidRDefault="008F1803" w:rsidP="001A29D4">
            <w:r>
              <w:rPr>
                <w:rFonts w:hint="eastAsia"/>
              </w:rPr>
              <w:t>{</w:t>
            </w:r>
          </w:p>
          <w:p w14:paraId="115C277F" w14:textId="77777777" w:rsidR="008F1803" w:rsidRDefault="008F1803" w:rsidP="001A29D4"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14:paraId="59F1D3BF" w14:textId="77777777" w:rsidR="008F1803" w:rsidRPr="008F1803" w:rsidRDefault="008F1803" w:rsidP="008F1803">
            <w:r w:rsidRPr="008F1803">
              <w:t>StateList []ContractState `json:"stateList"`</w:t>
            </w:r>
          </w:p>
          <w:p w14:paraId="6F1720C1" w14:textId="77777777" w:rsidR="008F1803" w:rsidRDefault="008F1803" w:rsidP="001A29D4"/>
          <w:p w14:paraId="65508E1D" w14:textId="77777777" w:rsidR="008F1803" w:rsidRDefault="008F1803" w:rsidP="001A29D4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5E68CE11" w14:textId="77777777" w:rsidR="008F1803" w:rsidRDefault="008F1803" w:rsidP="001A29D4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0493BD6D" w14:textId="680BED3E" w:rsidR="008F1803" w:rsidRDefault="008F1803" w:rsidP="008F1803">
      <w:pPr>
        <w:pStyle w:val="3"/>
      </w:pPr>
      <w:r>
        <w:rPr>
          <w:rFonts w:hint="eastAsia"/>
        </w:rPr>
        <w:t>修改合同</w:t>
      </w:r>
    </w:p>
    <w:p w14:paraId="32D6B213" w14:textId="77777777" w:rsidR="008F1803" w:rsidRDefault="008F1803" w:rsidP="008F1803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接口说明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626"/>
        <w:gridCol w:w="6896"/>
      </w:tblGrid>
      <w:tr w:rsidR="008F1803" w14:paraId="39268E0C" w14:textId="77777777" w:rsidTr="001A29D4">
        <w:tc>
          <w:tcPr>
            <w:tcW w:w="1626" w:type="dxa"/>
          </w:tcPr>
          <w:p w14:paraId="717A5492" w14:textId="77777777" w:rsidR="008F1803" w:rsidRDefault="008F1803" w:rsidP="001A29D4">
            <w:pPr>
              <w:pStyle w:val="afa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96" w:type="dxa"/>
          </w:tcPr>
          <w:p w14:paraId="7D0B64CA" w14:textId="67D0CA65" w:rsidR="008F1803" w:rsidRPr="00095281" w:rsidRDefault="008F1803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http://localhost:8888</w:t>
            </w:r>
            <w:r w:rsidRPr="008F1803">
              <w:t>/api/contract/UpdateContract</w:t>
            </w:r>
          </w:p>
        </w:tc>
      </w:tr>
      <w:tr w:rsidR="008F1803" w14:paraId="2CEB9632" w14:textId="77777777" w:rsidTr="001A29D4">
        <w:tc>
          <w:tcPr>
            <w:tcW w:w="1626" w:type="dxa"/>
          </w:tcPr>
          <w:p w14:paraId="17243528" w14:textId="77777777" w:rsidR="008F1803" w:rsidRDefault="008F1803" w:rsidP="001A29D4">
            <w:pPr>
              <w:pStyle w:val="afa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6896" w:type="dxa"/>
          </w:tcPr>
          <w:p w14:paraId="63180E5B" w14:textId="77777777" w:rsidR="008F1803" w:rsidRDefault="008F1803" w:rsidP="001A29D4">
            <w:pPr>
              <w:pStyle w:val="afa"/>
            </w:pPr>
            <w:r>
              <w:rPr>
                <w:rFonts w:hint="eastAsia"/>
              </w:rPr>
              <w:t>GET</w:t>
            </w:r>
          </w:p>
        </w:tc>
      </w:tr>
      <w:tr w:rsidR="008F1803" w14:paraId="2E3A9304" w14:textId="77777777" w:rsidTr="001A29D4">
        <w:tc>
          <w:tcPr>
            <w:tcW w:w="1626" w:type="dxa"/>
          </w:tcPr>
          <w:p w14:paraId="64EDCD89" w14:textId="77777777" w:rsidR="008F1803" w:rsidRDefault="008F1803" w:rsidP="001A29D4">
            <w:pPr>
              <w:pStyle w:val="afa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返回格式</w:t>
            </w:r>
          </w:p>
        </w:tc>
        <w:tc>
          <w:tcPr>
            <w:tcW w:w="6896" w:type="dxa"/>
          </w:tcPr>
          <w:p w14:paraId="11F2E4A7" w14:textId="77777777" w:rsidR="008F1803" w:rsidRDefault="008F1803" w:rsidP="001A29D4">
            <w:pPr>
              <w:pStyle w:val="afa"/>
            </w:pPr>
            <w:r>
              <w:rPr>
                <w:rFonts w:hint="eastAsia"/>
              </w:rPr>
              <w:t>application/json</w:t>
            </w:r>
          </w:p>
        </w:tc>
      </w:tr>
      <w:tr w:rsidR="008F1803" w14:paraId="373E4781" w14:textId="77777777" w:rsidTr="001A29D4">
        <w:tc>
          <w:tcPr>
            <w:tcW w:w="1626" w:type="dxa"/>
          </w:tcPr>
          <w:p w14:paraId="1826CAB6" w14:textId="77777777" w:rsidR="008F1803" w:rsidRDefault="008F1803" w:rsidP="001A29D4">
            <w:pPr>
              <w:pStyle w:val="afa"/>
            </w:pPr>
            <w:r>
              <w:rPr>
                <w:rFonts w:hint="eastAsia"/>
              </w:rPr>
              <w:t>是否需要登录</w:t>
            </w:r>
          </w:p>
        </w:tc>
        <w:tc>
          <w:tcPr>
            <w:tcW w:w="6896" w:type="dxa"/>
          </w:tcPr>
          <w:p w14:paraId="233B5BD2" w14:textId="77777777" w:rsidR="008F1803" w:rsidRDefault="008F1803" w:rsidP="001A29D4">
            <w:pPr>
              <w:pStyle w:val="afa"/>
            </w:pPr>
            <w:r>
              <w:rPr>
                <w:rFonts w:hint="eastAsia"/>
              </w:rPr>
              <w:t>是</w:t>
            </w:r>
          </w:p>
        </w:tc>
      </w:tr>
    </w:tbl>
    <w:p w14:paraId="6B49ECE3" w14:textId="77777777" w:rsidR="008F1803" w:rsidRDefault="008F1803" w:rsidP="008F1803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请求参数</w:t>
      </w:r>
    </w:p>
    <w:tbl>
      <w:tblPr>
        <w:tblW w:w="85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6"/>
        <w:gridCol w:w="1210"/>
        <w:gridCol w:w="1270"/>
        <w:gridCol w:w="1430"/>
        <w:gridCol w:w="3140"/>
      </w:tblGrid>
      <w:tr w:rsidR="008F1803" w14:paraId="3B3727C8" w14:textId="77777777" w:rsidTr="001A29D4">
        <w:tc>
          <w:tcPr>
            <w:tcW w:w="1506" w:type="dxa"/>
          </w:tcPr>
          <w:p w14:paraId="0E11B62E" w14:textId="77777777" w:rsidR="008F1803" w:rsidRDefault="008F1803" w:rsidP="001A29D4">
            <w:pPr>
              <w:pStyle w:val="afa"/>
            </w:pPr>
            <w:r>
              <w:rPr>
                <w:rFonts w:hint="eastAsia"/>
              </w:rPr>
              <w:t>参数字段</w:t>
            </w:r>
          </w:p>
        </w:tc>
        <w:tc>
          <w:tcPr>
            <w:tcW w:w="1210" w:type="dxa"/>
          </w:tcPr>
          <w:p w14:paraId="5886C3F9" w14:textId="77777777" w:rsidR="008F1803" w:rsidRDefault="008F1803" w:rsidP="001A29D4">
            <w:pPr>
              <w:pStyle w:val="afa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1270" w:type="dxa"/>
          </w:tcPr>
          <w:p w14:paraId="45190950" w14:textId="77777777" w:rsidR="008F1803" w:rsidRDefault="008F1803" w:rsidP="001A29D4">
            <w:pPr>
              <w:pStyle w:val="afa"/>
            </w:pPr>
            <w:r>
              <w:rPr>
                <w:rFonts w:hint="eastAsia"/>
              </w:rPr>
              <w:t>传参方式</w:t>
            </w:r>
          </w:p>
        </w:tc>
        <w:tc>
          <w:tcPr>
            <w:tcW w:w="1430" w:type="dxa"/>
          </w:tcPr>
          <w:p w14:paraId="6C872471" w14:textId="77777777" w:rsidR="008F1803" w:rsidRDefault="008F1803" w:rsidP="001A29D4">
            <w:pPr>
              <w:pStyle w:val="afa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3140" w:type="dxa"/>
          </w:tcPr>
          <w:p w14:paraId="178DEFD9" w14:textId="77777777" w:rsidR="008F1803" w:rsidRDefault="008F1803" w:rsidP="001A29D4">
            <w:pPr>
              <w:pStyle w:val="afa"/>
            </w:pPr>
            <w:r>
              <w:rPr>
                <w:rFonts w:hint="eastAsia"/>
              </w:rPr>
              <w:t>说明</w:t>
            </w:r>
          </w:p>
        </w:tc>
      </w:tr>
      <w:tr w:rsidR="008F1803" w14:paraId="3998792E" w14:textId="77777777" w:rsidTr="001A29D4">
        <w:tc>
          <w:tcPr>
            <w:tcW w:w="1506" w:type="dxa"/>
          </w:tcPr>
          <w:p w14:paraId="552C8131" w14:textId="5E7F738B" w:rsidR="008F1803" w:rsidRDefault="008F1803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10" w:type="dxa"/>
          </w:tcPr>
          <w:p w14:paraId="276527F8" w14:textId="3D678502" w:rsidR="008F1803" w:rsidRDefault="008F1803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6EBB0F89" w14:textId="35190BBF" w:rsidR="008F1803" w:rsidRDefault="008F1803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</w:p>
        </w:tc>
        <w:tc>
          <w:tcPr>
            <w:tcW w:w="1430" w:type="dxa"/>
          </w:tcPr>
          <w:p w14:paraId="194FEEB0" w14:textId="1C0BBE1D" w:rsidR="008F1803" w:rsidRDefault="008F1803" w:rsidP="001A29D4">
            <w:pPr>
              <w:pStyle w:val="afa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140" w:type="dxa"/>
          </w:tcPr>
          <w:p w14:paraId="2A84896A" w14:textId="4B033F55" w:rsidR="008F1803" w:rsidRDefault="008F1803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合同</w:t>
            </w:r>
            <w:r>
              <w:rPr>
                <w:rFonts w:hint="eastAsia"/>
              </w:rPr>
              <w:t>id</w:t>
            </w:r>
          </w:p>
        </w:tc>
      </w:tr>
      <w:tr w:rsidR="008F1803" w14:paraId="0F043AE4" w14:textId="77777777" w:rsidTr="001A29D4">
        <w:tc>
          <w:tcPr>
            <w:tcW w:w="1506" w:type="dxa"/>
          </w:tcPr>
          <w:p w14:paraId="5E22FEB5" w14:textId="12BDE6EB" w:rsidR="008F1803" w:rsidRDefault="008F1803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Title</w:t>
            </w:r>
          </w:p>
        </w:tc>
        <w:tc>
          <w:tcPr>
            <w:tcW w:w="1210" w:type="dxa"/>
          </w:tcPr>
          <w:p w14:paraId="7F9260B5" w14:textId="5BEF964D" w:rsidR="008F1803" w:rsidRDefault="008F1803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70" w:type="dxa"/>
          </w:tcPr>
          <w:p w14:paraId="2D9502BB" w14:textId="16829675" w:rsidR="008F1803" w:rsidRDefault="008F1803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</w:p>
        </w:tc>
        <w:tc>
          <w:tcPr>
            <w:tcW w:w="1430" w:type="dxa"/>
          </w:tcPr>
          <w:p w14:paraId="489686E4" w14:textId="338431C3" w:rsidR="008F1803" w:rsidRDefault="008F1803" w:rsidP="001A29D4">
            <w:pPr>
              <w:pStyle w:val="afa"/>
            </w:pPr>
            <w:r>
              <w:rPr>
                <w:rFonts w:hint="eastAsia"/>
              </w:rPr>
              <w:t>String</w:t>
            </w:r>
          </w:p>
        </w:tc>
        <w:tc>
          <w:tcPr>
            <w:tcW w:w="3140" w:type="dxa"/>
          </w:tcPr>
          <w:p w14:paraId="51C1B331" w14:textId="1CDD6C0C" w:rsidR="008F1803" w:rsidRDefault="008F1803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合同标题</w:t>
            </w:r>
          </w:p>
        </w:tc>
      </w:tr>
      <w:tr w:rsidR="008F1803" w14:paraId="1B4FB1D3" w14:textId="77777777" w:rsidTr="001A29D4">
        <w:tc>
          <w:tcPr>
            <w:tcW w:w="1506" w:type="dxa"/>
          </w:tcPr>
          <w:p w14:paraId="3860F196" w14:textId="466D7F30" w:rsidR="008F1803" w:rsidRDefault="008F1803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Creater</w:t>
            </w:r>
          </w:p>
        </w:tc>
        <w:tc>
          <w:tcPr>
            <w:tcW w:w="1210" w:type="dxa"/>
          </w:tcPr>
          <w:p w14:paraId="7A20E839" w14:textId="1B81F1E9" w:rsidR="008F1803" w:rsidRDefault="008F1803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70" w:type="dxa"/>
          </w:tcPr>
          <w:p w14:paraId="5B79BFA7" w14:textId="4B0567CB" w:rsidR="008F1803" w:rsidRDefault="008F1803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</w:p>
        </w:tc>
        <w:tc>
          <w:tcPr>
            <w:tcW w:w="1430" w:type="dxa"/>
          </w:tcPr>
          <w:p w14:paraId="68BA47B3" w14:textId="77B173F9" w:rsidR="008F1803" w:rsidRDefault="008F1803" w:rsidP="008F1803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140" w:type="dxa"/>
          </w:tcPr>
          <w:p w14:paraId="4D5D9CA8" w14:textId="6308BE49" w:rsidR="008F1803" w:rsidRDefault="008F1803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合同甲方账户</w:t>
            </w:r>
          </w:p>
        </w:tc>
      </w:tr>
      <w:tr w:rsidR="008F1803" w14:paraId="57AA9652" w14:textId="77777777" w:rsidTr="001A29D4">
        <w:tc>
          <w:tcPr>
            <w:tcW w:w="1506" w:type="dxa"/>
          </w:tcPr>
          <w:p w14:paraId="6C9EC453" w14:textId="0DF3F20C" w:rsidR="008F1803" w:rsidRDefault="008F1803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Receiver</w:t>
            </w:r>
          </w:p>
        </w:tc>
        <w:tc>
          <w:tcPr>
            <w:tcW w:w="1210" w:type="dxa"/>
          </w:tcPr>
          <w:p w14:paraId="21DE996B" w14:textId="18AB5E4E" w:rsidR="008F1803" w:rsidRDefault="008F1803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70" w:type="dxa"/>
          </w:tcPr>
          <w:p w14:paraId="73B05BAF" w14:textId="2B93EFE3" w:rsidR="008F1803" w:rsidRDefault="008F1803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</w:p>
        </w:tc>
        <w:tc>
          <w:tcPr>
            <w:tcW w:w="1430" w:type="dxa"/>
          </w:tcPr>
          <w:p w14:paraId="4FBA4328" w14:textId="38CAF426" w:rsidR="008F1803" w:rsidRDefault="008F1803" w:rsidP="008F1803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140" w:type="dxa"/>
          </w:tcPr>
          <w:p w14:paraId="37AF35AA" w14:textId="534658F0" w:rsidR="008F1803" w:rsidRDefault="008F1803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合同乙方账户</w:t>
            </w:r>
          </w:p>
        </w:tc>
      </w:tr>
      <w:tr w:rsidR="008F1803" w14:paraId="159BB3EE" w14:textId="77777777" w:rsidTr="001A29D4">
        <w:tc>
          <w:tcPr>
            <w:tcW w:w="1506" w:type="dxa"/>
          </w:tcPr>
          <w:p w14:paraId="4ACB33A0" w14:textId="4AF0113C" w:rsidR="008F1803" w:rsidRDefault="008F1803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FileID</w:t>
            </w:r>
          </w:p>
        </w:tc>
        <w:tc>
          <w:tcPr>
            <w:tcW w:w="1210" w:type="dxa"/>
          </w:tcPr>
          <w:p w14:paraId="7088703E" w14:textId="28DE709F" w:rsidR="008F1803" w:rsidRDefault="008F1803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70" w:type="dxa"/>
          </w:tcPr>
          <w:p w14:paraId="3D46E2AD" w14:textId="52180FFD" w:rsidR="008F1803" w:rsidRDefault="008F1803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</w:p>
        </w:tc>
        <w:tc>
          <w:tcPr>
            <w:tcW w:w="1430" w:type="dxa"/>
          </w:tcPr>
          <w:p w14:paraId="6372CCE7" w14:textId="51BA5F52" w:rsidR="008F1803" w:rsidRDefault="008F1803" w:rsidP="008F1803">
            <w:pPr>
              <w:pStyle w:val="afa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140" w:type="dxa"/>
          </w:tcPr>
          <w:p w14:paraId="462BB3C0" w14:textId="656C0F2F" w:rsidR="008F1803" w:rsidRDefault="008F1803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合同文件</w:t>
            </w:r>
            <w:r>
              <w:rPr>
                <w:rFonts w:hint="eastAsia"/>
              </w:rPr>
              <w:t>id</w:t>
            </w:r>
          </w:p>
        </w:tc>
      </w:tr>
      <w:tr w:rsidR="008F1803" w14:paraId="4AD07001" w14:textId="77777777" w:rsidTr="001A29D4">
        <w:tc>
          <w:tcPr>
            <w:tcW w:w="1506" w:type="dxa"/>
          </w:tcPr>
          <w:p w14:paraId="17C05A07" w14:textId="1DB594C0" w:rsidR="008F1803" w:rsidRDefault="008F1803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SignData</w:t>
            </w:r>
          </w:p>
        </w:tc>
        <w:tc>
          <w:tcPr>
            <w:tcW w:w="1210" w:type="dxa"/>
          </w:tcPr>
          <w:p w14:paraId="494A73E4" w14:textId="58FAC528" w:rsidR="008F1803" w:rsidRDefault="008F1803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70" w:type="dxa"/>
          </w:tcPr>
          <w:p w14:paraId="484CD841" w14:textId="08649C41" w:rsidR="008F1803" w:rsidRDefault="008F1803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</w:p>
        </w:tc>
        <w:tc>
          <w:tcPr>
            <w:tcW w:w="1430" w:type="dxa"/>
          </w:tcPr>
          <w:p w14:paraId="47111B11" w14:textId="3F11C009" w:rsidR="008F1803" w:rsidRDefault="008F1803" w:rsidP="008F1803">
            <w:pPr>
              <w:pStyle w:val="afa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40" w:type="dxa"/>
          </w:tcPr>
          <w:p w14:paraId="764832C4" w14:textId="745F10E9" w:rsidR="008F1803" w:rsidRDefault="008F1803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截止日期</w:t>
            </w:r>
          </w:p>
        </w:tc>
      </w:tr>
      <w:tr w:rsidR="008F1803" w14:paraId="20824916" w14:textId="77777777" w:rsidTr="001A29D4">
        <w:tc>
          <w:tcPr>
            <w:tcW w:w="1506" w:type="dxa"/>
          </w:tcPr>
          <w:p w14:paraId="62C78B30" w14:textId="1F102F2C" w:rsidR="008F1803" w:rsidRDefault="008F1803" w:rsidP="001A29D4">
            <w:pPr>
              <w:pStyle w:val="afa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1210" w:type="dxa"/>
          </w:tcPr>
          <w:p w14:paraId="1C3397C4" w14:textId="0F027A43" w:rsidR="008F1803" w:rsidRDefault="008F1803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70" w:type="dxa"/>
          </w:tcPr>
          <w:p w14:paraId="02520031" w14:textId="290426F0" w:rsidR="008F1803" w:rsidRDefault="008F1803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</w:p>
        </w:tc>
        <w:tc>
          <w:tcPr>
            <w:tcW w:w="1430" w:type="dxa"/>
          </w:tcPr>
          <w:p w14:paraId="1EDDFDF1" w14:textId="780AEC8C" w:rsidR="008F1803" w:rsidRDefault="008F1803" w:rsidP="008F1803">
            <w:pPr>
              <w:pStyle w:val="afa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140" w:type="dxa"/>
          </w:tcPr>
          <w:p w14:paraId="4563CB7D" w14:textId="45B55FEE" w:rsidR="008F1803" w:rsidRDefault="008F1803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合同状态</w:t>
            </w:r>
          </w:p>
        </w:tc>
      </w:tr>
    </w:tbl>
    <w:p w14:paraId="4DFDF63A" w14:textId="77777777" w:rsidR="008F1803" w:rsidRDefault="008F1803" w:rsidP="008F1803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请求示例（可选）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F1803" w14:paraId="6DF10369" w14:textId="77777777" w:rsidTr="001A29D4">
        <w:tc>
          <w:tcPr>
            <w:tcW w:w="8522" w:type="dxa"/>
          </w:tcPr>
          <w:p w14:paraId="22DBEF5B" w14:textId="77777777" w:rsidR="008F1803" w:rsidRDefault="008F1803" w:rsidP="001A29D4">
            <w:r>
              <w:rPr>
                <w:rFonts w:hint="eastAsia"/>
              </w:rPr>
              <w:t>{</w:t>
            </w:r>
          </w:p>
          <w:p w14:paraId="14BC5338" w14:textId="5BEFBE70" w:rsidR="008F1803" w:rsidRDefault="008F1803" w:rsidP="001A29D4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  <w:p w14:paraId="4D30A0AB" w14:textId="1E1D4ABA" w:rsidR="008F1803" w:rsidRDefault="008F1803" w:rsidP="001A29D4"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>：</w:t>
            </w:r>
            <w:r>
              <w:t>”</w:t>
            </w:r>
            <w:r>
              <w:rPr>
                <w:rFonts w:hint="eastAsia"/>
              </w:rPr>
              <w:t>测试合同</w:t>
            </w:r>
            <w:r>
              <w:t>”</w:t>
            </w:r>
            <w:r>
              <w:rPr>
                <w:rFonts w:hint="eastAsia"/>
              </w:rPr>
              <w:t>，</w:t>
            </w:r>
          </w:p>
          <w:p w14:paraId="4704BE51" w14:textId="40354916" w:rsidR="008F1803" w:rsidRDefault="008F1803" w:rsidP="001A29D4">
            <w:r>
              <w:rPr>
                <w:rFonts w:hint="eastAsia"/>
              </w:rPr>
              <w:t>Creater</w:t>
            </w:r>
            <w:r>
              <w:rPr>
                <w:rFonts w:hint="eastAsia"/>
              </w:rPr>
              <w:t>：</w:t>
            </w:r>
            <w:r>
              <w:t>”</w:t>
            </w:r>
            <w:r>
              <w:rPr>
                <w:rFonts w:hint="eastAsia"/>
              </w:rPr>
              <w:t>111</w:t>
            </w:r>
            <w:r>
              <w:t>”</w:t>
            </w:r>
            <w:r>
              <w:rPr>
                <w:rFonts w:hint="eastAsia"/>
              </w:rPr>
              <w:t>，</w:t>
            </w:r>
          </w:p>
          <w:p w14:paraId="74DE886D" w14:textId="0A7084CD" w:rsidR="008F1803" w:rsidRDefault="008F1803" w:rsidP="001A29D4">
            <w:r>
              <w:rPr>
                <w:rFonts w:hint="eastAsia"/>
              </w:rPr>
              <w:t>Recever</w:t>
            </w:r>
            <w:r>
              <w:rPr>
                <w:rFonts w:hint="eastAsia"/>
              </w:rPr>
              <w:t>：</w:t>
            </w:r>
            <w:r>
              <w:t>”</w:t>
            </w:r>
            <w:r>
              <w:rPr>
                <w:rFonts w:hint="eastAsia"/>
              </w:rPr>
              <w:t>123</w:t>
            </w:r>
            <w:r>
              <w:t>”</w:t>
            </w:r>
            <w:r>
              <w:rPr>
                <w:rFonts w:hint="eastAsia"/>
              </w:rPr>
              <w:t>，</w:t>
            </w:r>
          </w:p>
          <w:p w14:paraId="18447A55" w14:textId="20836389" w:rsidR="008F1803" w:rsidRDefault="008F1803" w:rsidP="001A29D4">
            <w:r>
              <w:rPr>
                <w:rFonts w:hint="eastAsia"/>
              </w:rPr>
              <w:t>FileID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</w:p>
          <w:p w14:paraId="15A39B7B" w14:textId="605F5FEA" w:rsidR="008F1803" w:rsidRDefault="008F1803" w:rsidP="001A29D4">
            <w:r>
              <w:rPr>
                <w:rFonts w:hint="eastAsia"/>
              </w:rPr>
              <w:t>SignData</w:t>
            </w:r>
            <w:r>
              <w:rPr>
                <w:rFonts w:hint="eastAsia"/>
              </w:rPr>
              <w:t>：“</w:t>
            </w:r>
            <w:r>
              <w:rPr>
                <w:rFonts w:hint="eastAsia"/>
              </w:rPr>
              <w:t>2024-6-27</w:t>
            </w:r>
            <w:r>
              <w:rPr>
                <w:rFonts w:hint="eastAsia"/>
              </w:rPr>
              <w:t>“，</w:t>
            </w:r>
          </w:p>
          <w:p w14:paraId="117A9FC9" w14:textId="27067747" w:rsidR="008F1803" w:rsidRDefault="008F1803" w:rsidP="001A29D4">
            <w:pPr>
              <w:rPr>
                <w:rFonts w:hint="eastAsia"/>
              </w:rPr>
            </w:pPr>
            <w:r>
              <w:rPr>
                <w:rFonts w:hint="eastAsia"/>
              </w:rPr>
              <w:t>State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</w:p>
          <w:p w14:paraId="6A7A3931" w14:textId="77777777" w:rsidR="008F1803" w:rsidRDefault="008F1803" w:rsidP="001A29D4">
            <w:r>
              <w:rPr>
                <w:rFonts w:hint="eastAsia"/>
              </w:rPr>
              <w:t>}</w:t>
            </w:r>
          </w:p>
        </w:tc>
      </w:tr>
    </w:tbl>
    <w:p w14:paraId="521CC197" w14:textId="77777777" w:rsidR="008F1803" w:rsidRDefault="008F1803" w:rsidP="008F1803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状态码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F1803" w14:paraId="231C7811" w14:textId="77777777" w:rsidTr="001A29D4">
        <w:tc>
          <w:tcPr>
            <w:tcW w:w="4261" w:type="dxa"/>
          </w:tcPr>
          <w:p w14:paraId="343B8DCE" w14:textId="77777777" w:rsidR="008F1803" w:rsidRDefault="008F1803" w:rsidP="001A29D4">
            <w:pPr>
              <w:pStyle w:val="afa"/>
            </w:pPr>
            <w:r>
              <w:rPr>
                <w:rFonts w:hint="eastAsia"/>
              </w:rPr>
              <w:t>状态码</w:t>
            </w:r>
          </w:p>
        </w:tc>
        <w:tc>
          <w:tcPr>
            <w:tcW w:w="4261" w:type="dxa"/>
          </w:tcPr>
          <w:p w14:paraId="6BBBEA68" w14:textId="77777777" w:rsidR="008F1803" w:rsidRDefault="008F1803" w:rsidP="001A29D4">
            <w:pPr>
              <w:pStyle w:val="afa"/>
            </w:pPr>
            <w:r>
              <w:rPr>
                <w:rFonts w:hint="eastAsia"/>
              </w:rPr>
              <w:t>说明</w:t>
            </w:r>
          </w:p>
        </w:tc>
      </w:tr>
      <w:tr w:rsidR="008F1803" w14:paraId="62760708" w14:textId="77777777" w:rsidTr="001A29D4">
        <w:tc>
          <w:tcPr>
            <w:tcW w:w="4261" w:type="dxa"/>
          </w:tcPr>
          <w:p w14:paraId="1636E764" w14:textId="77777777" w:rsidR="008F1803" w:rsidRDefault="008F1803" w:rsidP="001A29D4">
            <w:pPr>
              <w:pStyle w:val="afa"/>
            </w:pPr>
            <w:r>
              <w:rPr>
                <w:rFonts w:hint="eastAsia"/>
              </w:rPr>
              <w:t>200</w:t>
            </w:r>
          </w:p>
        </w:tc>
        <w:tc>
          <w:tcPr>
            <w:tcW w:w="4261" w:type="dxa"/>
          </w:tcPr>
          <w:p w14:paraId="5357982E" w14:textId="77777777" w:rsidR="008F1803" w:rsidRDefault="008F1803" w:rsidP="001A29D4">
            <w:pPr>
              <w:pStyle w:val="afa"/>
            </w:pPr>
            <w:r>
              <w:rPr>
                <w:rFonts w:hint="eastAsia"/>
              </w:rPr>
              <w:t>表示响应成功。</w:t>
            </w:r>
          </w:p>
        </w:tc>
      </w:tr>
      <w:tr w:rsidR="008F1803" w14:paraId="12E520F7" w14:textId="77777777" w:rsidTr="001A29D4">
        <w:tc>
          <w:tcPr>
            <w:tcW w:w="4261" w:type="dxa"/>
          </w:tcPr>
          <w:p w14:paraId="64F8B471" w14:textId="77777777" w:rsidR="008F1803" w:rsidRDefault="008F1803" w:rsidP="001A29D4">
            <w:pPr>
              <w:pStyle w:val="afa"/>
            </w:pPr>
            <w:r>
              <w:rPr>
                <w:rFonts w:hint="eastAsia"/>
              </w:rPr>
              <w:t>401</w:t>
            </w:r>
          </w:p>
        </w:tc>
        <w:tc>
          <w:tcPr>
            <w:tcW w:w="4261" w:type="dxa"/>
          </w:tcPr>
          <w:p w14:paraId="342F3A87" w14:textId="77777777" w:rsidR="008F1803" w:rsidRDefault="008F1803" w:rsidP="001A29D4">
            <w:pPr>
              <w:pStyle w:val="afa"/>
            </w:pPr>
            <w:r>
              <w:rPr>
                <w:rFonts w:hint="eastAsia"/>
              </w:rPr>
              <w:t>表示该请求尚未经过身份验证。</w:t>
            </w:r>
          </w:p>
        </w:tc>
      </w:tr>
      <w:tr w:rsidR="008F1803" w14:paraId="5AC0CE25" w14:textId="77777777" w:rsidTr="001A29D4">
        <w:tc>
          <w:tcPr>
            <w:tcW w:w="4261" w:type="dxa"/>
          </w:tcPr>
          <w:p w14:paraId="7B2E67FD" w14:textId="77777777" w:rsidR="008F1803" w:rsidRDefault="008F1803" w:rsidP="001A29D4">
            <w:pPr>
              <w:pStyle w:val="afa"/>
            </w:pPr>
            <w:r>
              <w:rPr>
                <w:rFonts w:hint="eastAsia"/>
              </w:rPr>
              <w:t>404</w:t>
            </w:r>
          </w:p>
        </w:tc>
        <w:tc>
          <w:tcPr>
            <w:tcW w:w="4261" w:type="dxa"/>
          </w:tcPr>
          <w:p w14:paraId="3E5840F5" w14:textId="77777777" w:rsidR="008F1803" w:rsidRDefault="008F1803" w:rsidP="001A29D4">
            <w:pPr>
              <w:pStyle w:val="afa"/>
            </w:pPr>
            <w:r>
              <w:rPr>
                <w:rFonts w:hint="eastAsia"/>
              </w:rPr>
              <w:t>表示该用户没有和这个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对应的订单</w:t>
            </w:r>
          </w:p>
        </w:tc>
      </w:tr>
    </w:tbl>
    <w:p w14:paraId="31B144CC" w14:textId="77777777" w:rsidR="008F1803" w:rsidRDefault="008F1803" w:rsidP="008F1803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返回参数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76"/>
        <w:gridCol w:w="2430"/>
        <w:gridCol w:w="3816"/>
      </w:tblGrid>
      <w:tr w:rsidR="008F1803" w14:paraId="17AA8458" w14:textId="77777777" w:rsidTr="001A29D4">
        <w:tc>
          <w:tcPr>
            <w:tcW w:w="2276" w:type="dxa"/>
          </w:tcPr>
          <w:p w14:paraId="78A91A67" w14:textId="77777777" w:rsidR="008F1803" w:rsidRDefault="008F1803" w:rsidP="001A29D4">
            <w:pPr>
              <w:pStyle w:val="afa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430" w:type="dxa"/>
          </w:tcPr>
          <w:p w14:paraId="0A66C886" w14:textId="77777777" w:rsidR="008F1803" w:rsidRDefault="008F1803" w:rsidP="001A29D4">
            <w:pPr>
              <w:pStyle w:val="afa"/>
            </w:pPr>
            <w:r>
              <w:rPr>
                <w:rFonts w:hint="eastAsia"/>
              </w:rPr>
              <w:t>类型</w:t>
            </w:r>
          </w:p>
        </w:tc>
        <w:tc>
          <w:tcPr>
            <w:tcW w:w="3816" w:type="dxa"/>
          </w:tcPr>
          <w:p w14:paraId="24276DC2" w14:textId="77777777" w:rsidR="008F1803" w:rsidRDefault="008F1803" w:rsidP="001A29D4">
            <w:pPr>
              <w:pStyle w:val="afa"/>
            </w:pPr>
            <w:r>
              <w:rPr>
                <w:rFonts w:hint="eastAsia"/>
              </w:rPr>
              <w:t>说明</w:t>
            </w:r>
          </w:p>
        </w:tc>
      </w:tr>
      <w:tr w:rsidR="008F1803" w14:paraId="22A3CD08" w14:textId="77777777" w:rsidTr="001A29D4">
        <w:tc>
          <w:tcPr>
            <w:tcW w:w="2276" w:type="dxa"/>
          </w:tcPr>
          <w:p w14:paraId="03A3E7C8" w14:textId="77777777" w:rsidR="008F1803" w:rsidRDefault="008F1803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2430" w:type="dxa"/>
          </w:tcPr>
          <w:p w14:paraId="41FFA5E5" w14:textId="77777777" w:rsidR="008F1803" w:rsidRDefault="008F1803" w:rsidP="001A29D4">
            <w:pPr>
              <w:pStyle w:val="afa"/>
            </w:pPr>
            <w:r>
              <w:rPr>
                <w:rFonts w:hint="eastAsia"/>
              </w:rPr>
              <w:t>Interface</w:t>
            </w:r>
          </w:p>
        </w:tc>
        <w:tc>
          <w:tcPr>
            <w:tcW w:w="3816" w:type="dxa"/>
          </w:tcPr>
          <w:p w14:paraId="078C0B8D" w14:textId="77777777" w:rsidR="008F1803" w:rsidRDefault="008F1803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统一数据接口</w:t>
            </w:r>
          </w:p>
        </w:tc>
      </w:tr>
    </w:tbl>
    <w:p w14:paraId="00FD7737" w14:textId="77777777" w:rsidR="008F1803" w:rsidRDefault="008F1803" w:rsidP="008F1803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返回示例</w:t>
      </w:r>
    </w:p>
    <w:p w14:paraId="16D31B27" w14:textId="77777777" w:rsidR="008F1803" w:rsidRDefault="008F1803" w:rsidP="008F1803">
      <w:r>
        <w:rPr>
          <w:rFonts w:hint="eastAsia"/>
        </w:rPr>
        <w:t>正常返回示例如下（</w:t>
      </w:r>
      <w:r>
        <w:rPr>
          <w:rFonts w:hint="eastAsia"/>
        </w:rPr>
        <w:t>JSON</w:t>
      </w:r>
      <w:r>
        <w:rPr>
          <w:rFonts w:hint="eastAsia"/>
        </w:rPr>
        <w:t>格式）：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F1803" w14:paraId="749D011C" w14:textId="77777777" w:rsidTr="001A29D4">
        <w:tc>
          <w:tcPr>
            <w:tcW w:w="8522" w:type="dxa"/>
          </w:tcPr>
          <w:p w14:paraId="3BC5540D" w14:textId="77777777" w:rsidR="008F1803" w:rsidRDefault="008F1803" w:rsidP="001A29D4">
            <w:r>
              <w:rPr>
                <w:rFonts w:hint="eastAsia"/>
              </w:rPr>
              <w:t>{</w:t>
            </w:r>
          </w:p>
          <w:p w14:paraId="1ED36543" w14:textId="4B0EF5C9" w:rsidR="008F1803" w:rsidRDefault="008F1803" w:rsidP="001A29D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14:paraId="2EE08C30" w14:textId="77777777" w:rsidR="008F1803" w:rsidRDefault="008F1803" w:rsidP="001A29D4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776EE6E6" w14:textId="77777777" w:rsidR="008F1803" w:rsidRDefault="008F1803" w:rsidP="001A29D4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61F0E5DD" w14:textId="5EDD0F28" w:rsidR="005F2991" w:rsidRDefault="005F2991" w:rsidP="005F2991">
      <w:pPr>
        <w:pStyle w:val="3"/>
      </w:pPr>
      <w:r>
        <w:rPr>
          <w:rFonts w:hint="eastAsia"/>
        </w:rPr>
        <w:lastRenderedPageBreak/>
        <w:t>新增</w:t>
      </w:r>
      <w:r>
        <w:rPr>
          <w:rFonts w:hint="eastAsia"/>
        </w:rPr>
        <w:t>合同</w:t>
      </w:r>
    </w:p>
    <w:p w14:paraId="71AF33FC" w14:textId="77777777" w:rsidR="005F2991" w:rsidRDefault="005F2991" w:rsidP="005F2991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接口说明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626"/>
        <w:gridCol w:w="6896"/>
      </w:tblGrid>
      <w:tr w:rsidR="005F2991" w14:paraId="2A565680" w14:textId="77777777" w:rsidTr="001A29D4">
        <w:tc>
          <w:tcPr>
            <w:tcW w:w="1626" w:type="dxa"/>
          </w:tcPr>
          <w:p w14:paraId="696A4F8B" w14:textId="77777777" w:rsidR="005F2991" w:rsidRDefault="005F2991" w:rsidP="001A29D4">
            <w:pPr>
              <w:pStyle w:val="afa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96" w:type="dxa"/>
          </w:tcPr>
          <w:p w14:paraId="2E7A7139" w14:textId="77777777" w:rsidR="005F2991" w:rsidRPr="00095281" w:rsidRDefault="005F2991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http://localhost:8888</w:t>
            </w:r>
            <w:r w:rsidRPr="008F1803">
              <w:t>/api/contract/UpdateContract</w:t>
            </w:r>
          </w:p>
        </w:tc>
      </w:tr>
      <w:tr w:rsidR="005F2991" w14:paraId="3259BA23" w14:textId="77777777" w:rsidTr="001A29D4">
        <w:tc>
          <w:tcPr>
            <w:tcW w:w="1626" w:type="dxa"/>
          </w:tcPr>
          <w:p w14:paraId="4D412838" w14:textId="77777777" w:rsidR="005F2991" w:rsidRDefault="005F2991" w:rsidP="001A29D4">
            <w:pPr>
              <w:pStyle w:val="afa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6896" w:type="dxa"/>
          </w:tcPr>
          <w:p w14:paraId="57B0BD44" w14:textId="2515C239" w:rsidR="005F2991" w:rsidRDefault="005F2991" w:rsidP="001A29D4">
            <w:pPr>
              <w:pStyle w:val="afa"/>
            </w:pPr>
            <w:r>
              <w:rPr>
                <w:rFonts w:hint="eastAsia"/>
              </w:rPr>
              <w:t>POST</w:t>
            </w:r>
          </w:p>
        </w:tc>
      </w:tr>
      <w:tr w:rsidR="005F2991" w14:paraId="07FEE72A" w14:textId="77777777" w:rsidTr="001A29D4">
        <w:tc>
          <w:tcPr>
            <w:tcW w:w="1626" w:type="dxa"/>
          </w:tcPr>
          <w:p w14:paraId="3746A1CA" w14:textId="77777777" w:rsidR="005F2991" w:rsidRDefault="005F2991" w:rsidP="001A29D4">
            <w:pPr>
              <w:pStyle w:val="afa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返回格式</w:t>
            </w:r>
          </w:p>
        </w:tc>
        <w:tc>
          <w:tcPr>
            <w:tcW w:w="6896" w:type="dxa"/>
          </w:tcPr>
          <w:p w14:paraId="2BB98A64" w14:textId="77777777" w:rsidR="005F2991" w:rsidRDefault="005F2991" w:rsidP="001A29D4">
            <w:pPr>
              <w:pStyle w:val="afa"/>
            </w:pPr>
            <w:r>
              <w:rPr>
                <w:rFonts w:hint="eastAsia"/>
              </w:rPr>
              <w:t>application/json</w:t>
            </w:r>
          </w:p>
        </w:tc>
      </w:tr>
      <w:tr w:rsidR="005F2991" w14:paraId="52CF8E69" w14:textId="77777777" w:rsidTr="001A29D4">
        <w:tc>
          <w:tcPr>
            <w:tcW w:w="1626" w:type="dxa"/>
          </w:tcPr>
          <w:p w14:paraId="58F6D8A6" w14:textId="77777777" w:rsidR="005F2991" w:rsidRDefault="005F2991" w:rsidP="001A29D4">
            <w:pPr>
              <w:pStyle w:val="afa"/>
            </w:pPr>
            <w:r>
              <w:rPr>
                <w:rFonts w:hint="eastAsia"/>
              </w:rPr>
              <w:t>是否需要登录</w:t>
            </w:r>
          </w:p>
        </w:tc>
        <w:tc>
          <w:tcPr>
            <w:tcW w:w="6896" w:type="dxa"/>
          </w:tcPr>
          <w:p w14:paraId="10E24075" w14:textId="77777777" w:rsidR="005F2991" w:rsidRDefault="005F2991" w:rsidP="001A29D4">
            <w:pPr>
              <w:pStyle w:val="afa"/>
            </w:pPr>
            <w:r>
              <w:rPr>
                <w:rFonts w:hint="eastAsia"/>
              </w:rPr>
              <w:t>是</w:t>
            </w:r>
          </w:p>
        </w:tc>
      </w:tr>
    </w:tbl>
    <w:p w14:paraId="7F973E0A" w14:textId="77777777" w:rsidR="005F2991" w:rsidRDefault="005F2991" w:rsidP="005F2991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请求参数</w:t>
      </w:r>
    </w:p>
    <w:tbl>
      <w:tblPr>
        <w:tblW w:w="85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6"/>
        <w:gridCol w:w="1210"/>
        <w:gridCol w:w="1270"/>
        <w:gridCol w:w="1430"/>
        <w:gridCol w:w="3140"/>
      </w:tblGrid>
      <w:tr w:rsidR="005F2991" w14:paraId="0468D074" w14:textId="77777777" w:rsidTr="001A29D4">
        <w:tc>
          <w:tcPr>
            <w:tcW w:w="1506" w:type="dxa"/>
          </w:tcPr>
          <w:p w14:paraId="6833F50D" w14:textId="77777777" w:rsidR="005F2991" w:rsidRDefault="005F2991" w:rsidP="001A29D4">
            <w:pPr>
              <w:pStyle w:val="afa"/>
            </w:pPr>
            <w:r>
              <w:rPr>
                <w:rFonts w:hint="eastAsia"/>
              </w:rPr>
              <w:t>参数字段</w:t>
            </w:r>
          </w:p>
        </w:tc>
        <w:tc>
          <w:tcPr>
            <w:tcW w:w="1210" w:type="dxa"/>
          </w:tcPr>
          <w:p w14:paraId="2C4CD176" w14:textId="77777777" w:rsidR="005F2991" w:rsidRDefault="005F2991" w:rsidP="001A29D4">
            <w:pPr>
              <w:pStyle w:val="afa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1270" w:type="dxa"/>
          </w:tcPr>
          <w:p w14:paraId="1A0C5843" w14:textId="77777777" w:rsidR="005F2991" w:rsidRDefault="005F2991" w:rsidP="001A29D4">
            <w:pPr>
              <w:pStyle w:val="afa"/>
            </w:pPr>
            <w:r>
              <w:rPr>
                <w:rFonts w:hint="eastAsia"/>
              </w:rPr>
              <w:t>传参方式</w:t>
            </w:r>
          </w:p>
        </w:tc>
        <w:tc>
          <w:tcPr>
            <w:tcW w:w="1430" w:type="dxa"/>
          </w:tcPr>
          <w:p w14:paraId="66A2C540" w14:textId="77777777" w:rsidR="005F2991" w:rsidRDefault="005F2991" w:rsidP="001A29D4">
            <w:pPr>
              <w:pStyle w:val="afa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3140" w:type="dxa"/>
          </w:tcPr>
          <w:p w14:paraId="0D7609F6" w14:textId="77777777" w:rsidR="005F2991" w:rsidRDefault="005F2991" w:rsidP="001A29D4">
            <w:pPr>
              <w:pStyle w:val="afa"/>
            </w:pPr>
            <w:r>
              <w:rPr>
                <w:rFonts w:hint="eastAsia"/>
              </w:rPr>
              <w:t>说明</w:t>
            </w:r>
          </w:p>
        </w:tc>
      </w:tr>
      <w:tr w:rsidR="005F2991" w14:paraId="63315F5E" w14:textId="77777777" w:rsidTr="001A29D4">
        <w:tc>
          <w:tcPr>
            <w:tcW w:w="1506" w:type="dxa"/>
          </w:tcPr>
          <w:p w14:paraId="44119A74" w14:textId="77777777" w:rsidR="005F2991" w:rsidRDefault="005F2991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10" w:type="dxa"/>
          </w:tcPr>
          <w:p w14:paraId="725F2356" w14:textId="77777777" w:rsidR="005F2991" w:rsidRDefault="005F2991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46DB9A38" w14:textId="77777777" w:rsidR="005F2991" w:rsidRDefault="005F2991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</w:p>
        </w:tc>
        <w:tc>
          <w:tcPr>
            <w:tcW w:w="1430" w:type="dxa"/>
          </w:tcPr>
          <w:p w14:paraId="71B83979" w14:textId="77777777" w:rsidR="005F2991" w:rsidRDefault="005F2991" w:rsidP="001A29D4">
            <w:pPr>
              <w:pStyle w:val="afa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140" w:type="dxa"/>
          </w:tcPr>
          <w:p w14:paraId="4381BCB6" w14:textId="77777777" w:rsidR="005F2991" w:rsidRDefault="005F2991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合同</w:t>
            </w:r>
            <w:r>
              <w:rPr>
                <w:rFonts w:hint="eastAsia"/>
              </w:rPr>
              <w:t>id</w:t>
            </w:r>
          </w:p>
        </w:tc>
      </w:tr>
      <w:tr w:rsidR="005F2991" w14:paraId="1354D96E" w14:textId="77777777" w:rsidTr="001A29D4">
        <w:tc>
          <w:tcPr>
            <w:tcW w:w="1506" w:type="dxa"/>
          </w:tcPr>
          <w:p w14:paraId="78247D66" w14:textId="77777777" w:rsidR="005F2991" w:rsidRDefault="005F2991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210" w:type="dxa"/>
          </w:tcPr>
          <w:p w14:paraId="2AEBB39B" w14:textId="14B5495F" w:rsidR="005F2991" w:rsidRDefault="005F2991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2F561D66" w14:textId="77777777" w:rsidR="005F2991" w:rsidRDefault="005F2991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</w:p>
        </w:tc>
        <w:tc>
          <w:tcPr>
            <w:tcW w:w="1430" w:type="dxa"/>
          </w:tcPr>
          <w:p w14:paraId="15B28E9A" w14:textId="77777777" w:rsidR="005F2991" w:rsidRDefault="005F2991" w:rsidP="001A29D4">
            <w:pPr>
              <w:pStyle w:val="afa"/>
            </w:pPr>
            <w:r>
              <w:rPr>
                <w:rFonts w:hint="eastAsia"/>
              </w:rPr>
              <w:t>String</w:t>
            </w:r>
          </w:p>
        </w:tc>
        <w:tc>
          <w:tcPr>
            <w:tcW w:w="3140" w:type="dxa"/>
          </w:tcPr>
          <w:p w14:paraId="7E15546D" w14:textId="77777777" w:rsidR="005F2991" w:rsidRDefault="005F2991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合同标题</w:t>
            </w:r>
          </w:p>
        </w:tc>
      </w:tr>
      <w:tr w:rsidR="005F2991" w14:paraId="306DFA79" w14:textId="77777777" w:rsidTr="001A29D4">
        <w:tc>
          <w:tcPr>
            <w:tcW w:w="1506" w:type="dxa"/>
          </w:tcPr>
          <w:p w14:paraId="3925FFF1" w14:textId="77777777" w:rsidR="005F2991" w:rsidRDefault="005F2991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Creater</w:t>
            </w:r>
          </w:p>
        </w:tc>
        <w:tc>
          <w:tcPr>
            <w:tcW w:w="1210" w:type="dxa"/>
          </w:tcPr>
          <w:p w14:paraId="01D8961F" w14:textId="033F1C54" w:rsidR="005F2991" w:rsidRDefault="005F2991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6D03E75E" w14:textId="77777777" w:rsidR="005F2991" w:rsidRDefault="005F2991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</w:p>
        </w:tc>
        <w:tc>
          <w:tcPr>
            <w:tcW w:w="1430" w:type="dxa"/>
          </w:tcPr>
          <w:p w14:paraId="49D005A0" w14:textId="77777777" w:rsidR="005F2991" w:rsidRDefault="005F2991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140" w:type="dxa"/>
          </w:tcPr>
          <w:p w14:paraId="4C749B13" w14:textId="77777777" w:rsidR="005F2991" w:rsidRDefault="005F2991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合同甲方账户</w:t>
            </w:r>
          </w:p>
        </w:tc>
      </w:tr>
      <w:tr w:rsidR="005F2991" w14:paraId="74D4C4D1" w14:textId="77777777" w:rsidTr="001A29D4">
        <w:tc>
          <w:tcPr>
            <w:tcW w:w="1506" w:type="dxa"/>
          </w:tcPr>
          <w:p w14:paraId="062ED43E" w14:textId="77777777" w:rsidR="005F2991" w:rsidRDefault="005F2991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Receiver</w:t>
            </w:r>
          </w:p>
        </w:tc>
        <w:tc>
          <w:tcPr>
            <w:tcW w:w="1210" w:type="dxa"/>
          </w:tcPr>
          <w:p w14:paraId="4D9111A9" w14:textId="466075DC" w:rsidR="005F2991" w:rsidRDefault="005F2991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515F50A4" w14:textId="77777777" w:rsidR="005F2991" w:rsidRDefault="005F2991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</w:p>
        </w:tc>
        <w:tc>
          <w:tcPr>
            <w:tcW w:w="1430" w:type="dxa"/>
          </w:tcPr>
          <w:p w14:paraId="50A59206" w14:textId="77777777" w:rsidR="005F2991" w:rsidRDefault="005F2991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140" w:type="dxa"/>
          </w:tcPr>
          <w:p w14:paraId="7ADFBFFA" w14:textId="77777777" w:rsidR="005F2991" w:rsidRDefault="005F2991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合同乙方账户</w:t>
            </w:r>
          </w:p>
        </w:tc>
      </w:tr>
      <w:tr w:rsidR="005F2991" w14:paraId="098F9E7E" w14:textId="77777777" w:rsidTr="001A29D4">
        <w:tc>
          <w:tcPr>
            <w:tcW w:w="1506" w:type="dxa"/>
          </w:tcPr>
          <w:p w14:paraId="218F6E74" w14:textId="77777777" w:rsidR="005F2991" w:rsidRDefault="005F2991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FileID</w:t>
            </w:r>
          </w:p>
        </w:tc>
        <w:tc>
          <w:tcPr>
            <w:tcW w:w="1210" w:type="dxa"/>
          </w:tcPr>
          <w:p w14:paraId="168D1A9B" w14:textId="4D20455A" w:rsidR="005F2991" w:rsidRDefault="005F2991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3E426435" w14:textId="77777777" w:rsidR="005F2991" w:rsidRDefault="005F2991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</w:p>
        </w:tc>
        <w:tc>
          <w:tcPr>
            <w:tcW w:w="1430" w:type="dxa"/>
          </w:tcPr>
          <w:p w14:paraId="140B0C10" w14:textId="77777777" w:rsidR="005F2991" w:rsidRDefault="005F2991" w:rsidP="001A29D4">
            <w:pPr>
              <w:pStyle w:val="afa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140" w:type="dxa"/>
          </w:tcPr>
          <w:p w14:paraId="06DA8E3E" w14:textId="77777777" w:rsidR="005F2991" w:rsidRDefault="005F2991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合同文件</w:t>
            </w:r>
            <w:r>
              <w:rPr>
                <w:rFonts w:hint="eastAsia"/>
              </w:rPr>
              <w:t>id</w:t>
            </w:r>
          </w:p>
        </w:tc>
      </w:tr>
      <w:tr w:rsidR="005F2991" w14:paraId="767471BD" w14:textId="77777777" w:rsidTr="001A29D4">
        <w:tc>
          <w:tcPr>
            <w:tcW w:w="1506" w:type="dxa"/>
          </w:tcPr>
          <w:p w14:paraId="65C00390" w14:textId="77777777" w:rsidR="005F2991" w:rsidRDefault="005F2991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SignData</w:t>
            </w:r>
          </w:p>
        </w:tc>
        <w:tc>
          <w:tcPr>
            <w:tcW w:w="1210" w:type="dxa"/>
          </w:tcPr>
          <w:p w14:paraId="1255A992" w14:textId="697A633A" w:rsidR="005F2991" w:rsidRDefault="005F2991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7B56FBFC" w14:textId="77777777" w:rsidR="005F2991" w:rsidRDefault="005F2991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</w:p>
        </w:tc>
        <w:tc>
          <w:tcPr>
            <w:tcW w:w="1430" w:type="dxa"/>
          </w:tcPr>
          <w:p w14:paraId="530DEA5B" w14:textId="77777777" w:rsidR="005F2991" w:rsidRDefault="005F2991" w:rsidP="001A29D4">
            <w:pPr>
              <w:pStyle w:val="afa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40" w:type="dxa"/>
          </w:tcPr>
          <w:p w14:paraId="57E48FFB" w14:textId="77777777" w:rsidR="005F2991" w:rsidRDefault="005F2991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截止日期</w:t>
            </w:r>
          </w:p>
        </w:tc>
      </w:tr>
      <w:tr w:rsidR="005F2991" w14:paraId="3FBABA50" w14:textId="77777777" w:rsidTr="001A29D4">
        <w:tc>
          <w:tcPr>
            <w:tcW w:w="1506" w:type="dxa"/>
          </w:tcPr>
          <w:p w14:paraId="6C3C4C87" w14:textId="77777777" w:rsidR="005F2991" w:rsidRDefault="005F2991" w:rsidP="001A29D4">
            <w:pPr>
              <w:pStyle w:val="afa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1210" w:type="dxa"/>
          </w:tcPr>
          <w:p w14:paraId="6050D465" w14:textId="29A768CE" w:rsidR="005F2991" w:rsidRDefault="005F2991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17F1228D" w14:textId="77777777" w:rsidR="005F2991" w:rsidRDefault="005F2991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</w:p>
        </w:tc>
        <w:tc>
          <w:tcPr>
            <w:tcW w:w="1430" w:type="dxa"/>
          </w:tcPr>
          <w:p w14:paraId="18C7385E" w14:textId="77777777" w:rsidR="005F2991" w:rsidRDefault="005F2991" w:rsidP="001A29D4">
            <w:pPr>
              <w:pStyle w:val="afa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nt64</w:t>
            </w:r>
          </w:p>
        </w:tc>
        <w:tc>
          <w:tcPr>
            <w:tcW w:w="3140" w:type="dxa"/>
          </w:tcPr>
          <w:p w14:paraId="2DCA2A05" w14:textId="77777777" w:rsidR="005F2991" w:rsidRDefault="005F2991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合同状态</w:t>
            </w:r>
          </w:p>
        </w:tc>
      </w:tr>
    </w:tbl>
    <w:p w14:paraId="798A6740" w14:textId="77777777" w:rsidR="005F2991" w:rsidRDefault="005F2991" w:rsidP="005F2991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请求示例（可选）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F2991" w14:paraId="0046C462" w14:textId="77777777" w:rsidTr="001A29D4">
        <w:tc>
          <w:tcPr>
            <w:tcW w:w="8522" w:type="dxa"/>
          </w:tcPr>
          <w:p w14:paraId="4DA7FA6F" w14:textId="77777777" w:rsidR="005F2991" w:rsidRDefault="005F2991" w:rsidP="001A29D4">
            <w:r>
              <w:rPr>
                <w:rFonts w:hint="eastAsia"/>
              </w:rPr>
              <w:t>{</w:t>
            </w:r>
          </w:p>
          <w:p w14:paraId="403F5BA7" w14:textId="77777777" w:rsidR="005F2991" w:rsidRDefault="005F2991" w:rsidP="001A29D4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  <w:p w14:paraId="59ABDBA6" w14:textId="77777777" w:rsidR="005F2991" w:rsidRDefault="005F2991" w:rsidP="001A29D4"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>：</w:t>
            </w:r>
            <w:r>
              <w:t>”</w:t>
            </w:r>
            <w:r>
              <w:rPr>
                <w:rFonts w:hint="eastAsia"/>
              </w:rPr>
              <w:t>测试合同</w:t>
            </w:r>
            <w:r>
              <w:t>”</w:t>
            </w:r>
            <w:r>
              <w:rPr>
                <w:rFonts w:hint="eastAsia"/>
              </w:rPr>
              <w:t>，</w:t>
            </w:r>
          </w:p>
          <w:p w14:paraId="3116622C" w14:textId="77777777" w:rsidR="005F2991" w:rsidRDefault="005F2991" w:rsidP="001A29D4">
            <w:r>
              <w:rPr>
                <w:rFonts w:hint="eastAsia"/>
              </w:rPr>
              <w:t>Creater</w:t>
            </w:r>
            <w:r>
              <w:rPr>
                <w:rFonts w:hint="eastAsia"/>
              </w:rPr>
              <w:t>：</w:t>
            </w:r>
            <w:r>
              <w:t>”</w:t>
            </w:r>
            <w:r>
              <w:rPr>
                <w:rFonts w:hint="eastAsia"/>
              </w:rPr>
              <w:t>111</w:t>
            </w:r>
            <w:r>
              <w:t>”</w:t>
            </w:r>
            <w:r>
              <w:rPr>
                <w:rFonts w:hint="eastAsia"/>
              </w:rPr>
              <w:t>，</w:t>
            </w:r>
          </w:p>
          <w:p w14:paraId="42C0F6EB" w14:textId="77777777" w:rsidR="005F2991" w:rsidRDefault="005F2991" w:rsidP="001A29D4">
            <w:r>
              <w:rPr>
                <w:rFonts w:hint="eastAsia"/>
              </w:rPr>
              <w:t>Recever</w:t>
            </w:r>
            <w:r>
              <w:rPr>
                <w:rFonts w:hint="eastAsia"/>
              </w:rPr>
              <w:t>：</w:t>
            </w:r>
            <w:r>
              <w:t>”</w:t>
            </w:r>
            <w:r>
              <w:rPr>
                <w:rFonts w:hint="eastAsia"/>
              </w:rPr>
              <w:t>123</w:t>
            </w:r>
            <w:r>
              <w:t>”</w:t>
            </w:r>
            <w:r>
              <w:rPr>
                <w:rFonts w:hint="eastAsia"/>
              </w:rPr>
              <w:t>，</w:t>
            </w:r>
          </w:p>
          <w:p w14:paraId="7FCD7367" w14:textId="77777777" w:rsidR="005F2991" w:rsidRDefault="005F2991" w:rsidP="001A29D4">
            <w:r>
              <w:rPr>
                <w:rFonts w:hint="eastAsia"/>
              </w:rPr>
              <w:t>FileID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</w:p>
          <w:p w14:paraId="07D1350D" w14:textId="77777777" w:rsidR="005F2991" w:rsidRDefault="005F2991" w:rsidP="001A29D4">
            <w:r>
              <w:rPr>
                <w:rFonts w:hint="eastAsia"/>
              </w:rPr>
              <w:t>SignData</w:t>
            </w:r>
            <w:r>
              <w:rPr>
                <w:rFonts w:hint="eastAsia"/>
              </w:rPr>
              <w:t>：“</w:t>
            </w:r>
            <w:r>
              <w:rPr>
                <w:rFonts w:hint="eastAsia"/>
              </w:rPr>
              <w:t>2024-6-27</w:t>
            </w:r>
            <w:r>
              <w:rPr>
                <w:rFonts w:hint="eastAsia"/>
              </w:rPr>
              <w:t>“，</w:t>
            </w:r>
          </w:p>
          <w:p w14:paraId="7FECE64C" w14:textId="77777777" w:rsidR="005F2991" w:rsidRDefault="005F2991" w:rsidP="001A29D4">
            <w:pPr>
              <w:rPr>
                <w:rFonts w:hint="eastAsia"/>
              </w:rPr>
            </w:pPr>
            <w:r>
              <w:rPr>
                <w:rFonts w:hint="eastAsia"/>
              </w:rPr>
              <w:t>State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</w:p>
          <w:p w14:paraId="3E4BE2C0" w14:textId="77777777" w:rsidR="005F2991" w:rsidRDefault="005F2991" w:rsidP="001A29D4">
            <w:r>
              <w:rPr>
                <w:rFonts w:hint="eastAsia"/>
              </w:rPr>
              <w:t>}</w:t>
            </w:r>
          </w:p>
        </w:tc>
      </w:tr>
    </w:tbl>
    <w:p w14:paraId="35E894E8" w14:textId="77777777" w:rsidR="005F2991" w:rsidRDefault="005F2991" w:rsidP="005F2991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lastRenderedPageBreak/>
        <w:t>状态码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F2991" w14:paraId="31BEA048" w14:textId="77777777" w:rsidTr="001A29D4">
        <w:tc>
          <w:tcPr>
            <w:tcW w:w="4261" w:type="dxa"/>
          </w:tcPr>
          <w:p w14:paraId="36A54FB1" w14:textId="77777777" w:rsidR="005F2991" w:rsidRDefault="005F2991" w:rsidP="001A29D4">
            <w:pPr>
              <w:pStyle w:val="afa"/>
            </w:pPr>
            <w:r>
              <w:rPr>
                <w:rFonts w:hint="eastAsia"/>
              </w:rPr>
              <w:t>状态码</w:t>
            </w:r>
          </w:p>
        </w:tc>
        <w:tc>
          <w:tcPr>
            <w:tcW w:w="4261" w:type="dxa"/>
          </w:tcPr>
          <w:p w14:paraId="7EEEFF21" w14:textId="77777777" w:rsidR="005F2991" w:rsidRDefault="005F2991" w:rsidP="001A29D4">
            <w:pPr>
              <w:pStyle w:val="afa"/>
            </w:pPr>
            <w:r>
              <w:rPr>
                <w:rFonts w:hint="eastAsia"/>
              </w:rPr>
              <w:t>说明</w:t>
            </w:r>
          </w:p>
        </w:tc>
      </w:tr>
      <w:tr w:rsidR="005F2991" w14:paraId="4D3C359B" w14:textId="77777777" w:rsidTr="001A29D4">
        <w:tc>
          <w:tcPr>
            <w:tcW w:w="4261" w:type="dxa"/>
          </w:tcPr>
          <w:p w14:paraId="7917B767" w14:textId="77777777" w:rsidR="005F2991" w:rsidRDefault="005F2991" w:rsidP="001A29D4">
            <w:pPr>
              <w:pStyle w:val="afa"/>
            </w:pPr>
            <w:r>
              <w:rPr>
                <w:rFonts w:hint="eastAsia"/>
              </w:rPr>
              <w:t>200</w:t>
            </w:r>
          </w:p>
        </w:tc>
        <w:tc>
          <w:tcPr>
            <w:tcW w:w="4261" w:type="dxa"/>
          </w:tcPr>
          <w:p w14:paraId="1DE3F50A" w14:textId="77777777" w:rsidR="005F2991" w:rsidRDefault="005F2991" w:rsidP="001A29D4">
            <w:pPr>
              <w:pStyle w:val="afa"/>
            </w:pPr>
            <w:r>
              <w:rPr>
                <w:rFonts w:hint="eastAsia"/>
              </w:rPr>
              <w:t>表示响应成功。</w:t>
            </w:r>
          </w:p>
        </w:tc>
      </w:tr>
      <w:tr w:rsidR="005F2991" w14:paraId="661A6433" w14:textId="77777777" w:rsidTr="001A29D4">
        <w:tc>
          <w:tcPr>
            <w:tcW w:w="4261" w:type="dxa"/>
          </w:tcPr>
          <w:p w14:paraId="19E16543" w14:textId="77777777" w:rsidR="005F2991" w:rsidRDefault="005F2991" w:rsidP="001A29D4">
            <w:pPr>
              <w:pStyle w:val="afa"/>
            </w:pPr>
            <w:r>
              <w:rPr>
                <w:rFonts w:hint="eastAsia"/>
              </w:rPr>
              <w:t>401</w:t>
            </w:r>
          </w:p>
        </w:tc>
        <w:tc>
          <w:tcPr>
            <w:tcW w:w="4261" w:type="dxa"/>
          </w:tcPr>
          <w:p w14:paraId="76F668AB" w14:textId="77777777" w:rsidR="005F2991" w:rsidRDefault="005F2991" w:rsidP="001A29D4">
            <w:pPr>
              <w:pStyle w:val="afa"/>
            </w:pPr>
            <w:r>
              <w:rPr>
                <w:rFonts w:hint="eastAsia"/>
              </w:rPr>
              <w:t>表示该请求尚未经过身份验证。</w:t>
            </w:r>
          </w:p>
        </w:tc>
      </w:tr>
      <w:tr w:rsidR="005F2991" w14:paraId="2135E212" w14:textId="77777777" w:rsidTr="001A29D4">
        <w:tc>
          <w:tcPr>
            <w:tcW w:w="4261" w:type="dxa"/>
          </w:tcPr>
          <w:p w14:paraId="1D82F0F1" w14:textId="77777777" w:rsidR="005F2991" w:rsidRDefault="005F2991" w:rsidP="001A29D4">
            <w:pPr>
              <w:pStyle w:val="afa"/>
            </w:pPr>
            <w:r>
              <w:rPr>
                <w:rFonts w:hint="eastAsia"/>
              </w:rPr>
              <w:t>404</w:t>
            </w:r>
          </w:p>
        </w:tc>
        <w:tc>
          <w:tcPr>
            <w:tcW w:w="4261" w:type="dxa"/>
          </w:tcPr>
          <w:p w14:paraId="4361FD0E" w14:textId="77777777" w:rsidR="005F2991" w:rsidRDefault="005F2991" w:rsidP="001A29D4">
            <w:pPr>
              <w:pStyle w:val="afa"/>
            </w:pPr>
            <w:r>
              <w:rPr>
                <w:rFonts w:hint="eastAsia"/>
              </w:rPr>
              <w:t>表示该用户没有和这个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对应的订单</w:t>
            </w:r>
          </w:p>
        </w:tc>
      </w:tr>
    </w:tbl>
    <w:p w14:paraId="2B2E9A2B" w14:textId="77777777" w:rsidR="005F2991" w:rsidRDefault="005F2991" w:rsidP="005F2991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返回参数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76"/>
        <w:gridCol w:w="2430"/>
        <w:gridCol w:w="3816"/>
      </w:tblGrid>
      <w:tr w:rsidR="005F2991" w14:paraId="029209D2" w14:textId="77777777" w:rsidTr="001A29D4">
        <w:tc>
          <w:tcPr>
            <w:tcW w:w="2276" w:type="dxa"/>
          </w:tcPr>
          <w:p w14:paraId="35DD1DFE" w14:textId="77777777" w:rsidR="005F2991" w:rsidRDefault="005F2991" w:rsidP="001A29D4">
            <w:pPr>
              <w:pStyle w:val="afa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430" w:type="dxa"/>
          </w:tcPr>
          <w:p w14:paraId="7ED45FDA" w14:textId="77777777" w:rsidR="005F2991" w:rsidRDefault="005F2991" w:rsidP="001A29D4">
            <w:pPr>
              <w:pStyle w:val="afa"/>
            </w:pPr>
            <w:r>
              <w:rPr>
                <w:rFonts w:hint="eastAsia"/>
              </w:rPr>
              <w:t>类型</w:t>
            </w:r>
          </w:p>
        </w:tc>
        <w:tc>
          <w:tcPr>
            <w:tcW w:w="3816" w:type="dxa"/>
          </w:tcPr>
          <w:p w14:paraId="346E3272" w14:textId="77777777" w:rsidR="005F2991" w:rsidRDefault="005F2991" w:rsidP="001A29D4">
            <w:pPr>
              <w:pStyle w:val="afa"/>
            </w:pPr>
            <w:r>
              <w:rPr>
                <w:rFonts w:hint="eastAsia"/>
              </w:rPr>
              <w:t>说明</w:t>
            </w:r>
          </w:p>
        </w:tc>
      </w:tr>
      <w:tr w:rsidR="005F2991" w14:paraId="10693E0D" w14:textId="77777777" w:rsidTr="001A29D4">
        <w:tc>
          <w:tcPr>
            <w:tcW w:w="2276" w:type="dxa"/>
          </w:tcPr>
          <w:p w14:paraId="378F7EED" w14:textId="77777777" w:rsidR="005F2991" w:rsidRDefault="005F2991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2430" w:type="dxa"/>
          </w:tcPr>
          <w:p w14:paraId="17052870" w14:textId="77777777" w:rsidR="005F2991" w:rsidRDefault="005F2991" w:rsidP="001A29D4">
            <w:pPr>
              <w:pStyle w:val="afa"/>
            </w:pPr>
            <w:r>
              <w:rPr>
                <w:rFonts w:hint="eastAsia"/>
              </w:rPr>
              <w:t>Interface</w:t>
            </w:r>
          </w:p>
        </w:tc>
        <w:tc>
          <w:tcPr>
            <w:tcW w:w="3816" w:type="dxa"/>
          </w:tcPr>
          <w:p w14:paraId="3BED0F1A" w14:textId="77777777" w:rsidR="005F2991" w:rsidRDefault="005F2991" w:rsidP="001A29D4">
            <w:pPr>
              <w:pStyle w:val="afa"/>
              <w:rPr>
                <w:rFonts w:hint="eastAsia"/>
              </w:rPr>
            </w:pPr>
            <w:r>
              <w:rPr>
                <w:rFonts w:hint="eastAsia"/>
              </w:rPr>
              <w:t>统一数据接口</w:t>
            </w:r>
          </w:p>
        </w:tc>
      </w:tr>
    </w:tbl>
    <w:p w14:paraId="307E37E3" w14:textId="77777777" w:rsidR="005F2991" w:rsidRDefault="005F2991" w:rsidP="005F2991">
      <w:pPr>
        <w:pStyle w:val="4"/>
        <w:rPr>
          <w:i w:val="0"/>
          <w:iCs w:val="0"/>
          <w:sz w:val="24"/>
          <w:szCs w:val="20"/>
        </w:rPr>
      </w:pPr>
      <w:r>
        <w:rPr>
          <w:rFonts w:hint="eastAsia"/>
          <w:i w:val="0"/>
          <w:iCs w:val="0"/>
          <w:sz w:val="24"/>
          <w:szCs w:val="20"/>
        </w:rPr>
        <w:t>返回示例</w:t>
      </w:r>
    </w:p>
    <w:p w14:paraId="7532DE05" w14:textId="77777777" w:rsidR="005F2991" w:rsidRDefault="005F2991" w:rsidP="005F2991">
      <w:r>
        <w:rPr>
          <w:rFonts w:hint="eastAsia"/>
        </w:rPr>
        <w:t>正常返回示例如下（</w:t>
      </w:r>
      <w:r>
        <w:rPr>
          <w:rFonts w:hint="eastAsia"/>
        </w:rPr>
        <w:t>JSON</w:t>
      </w:r>
      <w:r>
        <w:rPr>
          <w:rFonts w:hint="eastAsia"/>
        </w:rPr>
        <w:t>格式）：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F2991" w14:paraId="0A7F319A" w14:textId="77777777" w:rsidTr="001A29D4">
        <w:tc>
          <w:tcPr>
            <w:tcW w:w="8522" w:type="dxa"/>
          </w:tcPr>
          <w:p w14:paraId="3B7C6EDC" w14:textId="77777777" w:rsidR="005F2991" w:rsidRDefault="005F2991" w:rsidP="001A29D4">
            <w:r>
              <w:rPr>
                <w:rFonts w:hint="eastAsia"/>
              </w:rPr>
              <w:t>{</w:t>
            </w:r>
          </w:p>
          <w:p w14:paraId="2FB5D04E" w14:textId="77777777" w:rsidR="005F2991" w:rsidRDefault="005F2991" w:rsidP="001A29D4"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14:paraId="56A0776C" w14:textId="0D526B34" w:rsidR="005F2991" w:rsidRDefault="005F2991" w:rsidP="001A29D4">
            <w:pPr>
              <w:rPr>
                <w:rFonts w:hint="eastAsia"/>
              </w:rPr>
            </w:pPr>
            <w:r w:rsidRPr="005F2991">
              <w:t>Id int64 `json:"id"`</w:t>
            </w:r>
          </w:p>
          <w:p w14:paraId="6D0506C4" w14:textId="77777777" w:rsidR="005F2991" w:rsidRDefault="005F2991" w:rsidP="001A29D4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74E18383" w14:textId="77777777" w:rsidR="005F2991" w:rsidRDefault="005F2991" w:rsidP="001A29D4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7B0A74C3" w14:textId="77777777" w:rsidR="005E55F6" w:rsidRDefault="005E55F6"/>
    <w:sectPr w:rsidR="005E55F6">
      <w:footerReference w:type="default" r:id="rId15"/>
      <w:footerReference w:type="first" r:id="rId16"/>
      <w:pgSz w:w="11906" w:h="16838"/>
      <w:pgMar w:top="1440" w:right="1800" w:bottom="1440" w:left="1800" w:header="851" w:footer="992" w:gutter="0"/>
      <w:pgNumType w:start="1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0F958B" w14:textId="77777777" w:rsidR="00376597" w:rsidRDefault="00376597">
      <w:pPr>
        <w:spacing w:after="0" w:line="240" w:lineRule="auto"/>
      </w:pPr>
      <w:r>
        <w:separator/>
      </w:r>
    </w:p>
  </w:endnote>
  <w:endnote w:type="continuationSeparator" w:id="0">
    <w:p w14:paraId="4B360A1D" w14:textId="77777777" w:rsidR="00376597" w:rsidRDefault="00376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221E5B" w14:textId="77777777" w:rsidR="005E55F6" w:rsidRDefault="00000000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B7C69F5" wp14:editId="3EF9906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2940C2" w14:textId="77777777" w:rsidR="005E55F6" w:rsidRDefault="00000000">
                          <w:pPr>
                            <w:pStyle w:val="a9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7C69F5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152940C2" w14:textId="77777777" w:rsidR="005E55F6" w:rsidRDefault="00000000">
                    <w:pPr>
                      <w:pStyle w:val="a9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C8B6F2" w14:textId="77777777" w:rsidR="005E55F6" w:rsidRDefault="00000000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24B1CF" wp14:editId="25C5FA23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19E370" w14:textId="77777777" w:rsidR="005E55F6" w:rsidRDefault="00000000">
                          <w:pPr>
                            <w:pStyle w:val="a9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24B1CF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" filled="f" stroked="f" strokeweight=".5pt">
              <v:textbox style="mso-fit-shape-to-text:t" inset="0,0,0,0">
                <w:txbxContent>
                  <w:p w14:paraId="3719E370" w14:textId="77777777" w:rsidR="005E55F6" w:rsidRDefault="00000000">
                    <w:pPr>
                      <w:pStyle w:val="a9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1FFDFD" w14:textId="77777777" w:rsidR="00376597" w:rsidRDefault="00376597">
      <w:pPr>
        <w:spacing w:after="0" w:line="240" w:lineRule="auto"/>
      </w:pPr>
      <w:r>
        <w:separator/>
      </w:r>
    </w:p>
  </w:footnote>
  <w:footnote w:type="continuationSeparator" w:id="0">
    <w:p w14:paraId="62ECFE8F" w14:textId="77777777" w:rsidR="00376597" w:rsidRDefault="00376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99EE37" w14:textId="77777777" w:rsidR="005E55F6" w:rsidRDefault="00000000">
    <w:pPr>
      <w:pStyle w:val="ab"/>
    </w:pPr>
    <w:r>
      <w:rPr>
        <w:rFonts w:hint="eastAsia"/>
      </w:rPr>
      <w:t>江西软件职业技术大学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F61AF" w14:textId="77777777" w:rsidR="005E55F6" w:rsidRDefault="00000000">
    <w:pPr>
      <w:pStyle w:val="ab"/>
    </w:pPr>
    <w:r>
      <w:rPr>
        <w:rFonts w:hint="eastAsia"/>
      </w:rPr>
      <w:t>江西软件职业技术大学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4"/>
    <w:multiLevelType w:val="multilevel"/>
    <w:tmpl w:val="0000000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 w16cid:durableId="282427352">
    <w:abstractNumId w:val="0"/>
  </w:num>
  <w:num w:numId="2" w16cid:durableId="150716394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oNotShadeFormData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7DC2B8A"/>
    <w:rsid w:val="E0FDEF51"/>
    <w:rsid w:val="EF7E478D"/>
    <w:rsid w:val="F97ABA7B"/>
    <w:rsid w:val="FB15FFB9"/>
    <w:rsid w:val="FEB1F67E"/>
    <w:rsid w:val="FFFEB254"/>
    <w:rsid w:val="00030EF3"/>
    <w:rsid w:val="00095281"/>
    <w:rsid w:val="001E68AB"/>
    <w:rsid w:val="00323304"/>
    <w:rsid w:val="00376597"/>
    <w:rsid w:val="005E55F6"/>
    <w:rsid w:val="005F2991"/>
    <w:rsid w:val="00635CC2"/>
    <w:rsid w:val="00661B04"/>
    <w:rsid w:val="006A3A6C"/>
    <w:rsid w:val="00837CD0"/>
    <w:rsid w:val="008F1803"/>
    <w:rsid w:val="00A6212B"/>
    <w:rsid w:val="00B5335F"/>
    <w:rsid w:val="00DD2EE1"/>
    <w:rsid w:val="00F307B7"/>
    <w:rsid w:val="00F5649D"/>
    <w:rsid w:val="00FF58FD"/>
    <w:rsid w:val="052C28D9"/>
    <w:rsid w:val="07DC2B8A"/>
    <w:rsid w:val="08BA31A4"/>
    <w:rsid w:val="0A115CE8"/>
    <w:rsid w:val="0ABC3A32"/>
    <w:rsid w:val="0D6309D2"/>
    <w:rsid w:val="0DBF7210"/>
    <w:rsid w:val="13E3144C"/>
    <w:rsid w:val="174797B7"/>
    <w:rsid w:val="1C1A30FC"/>
    <w:rsid w:val="1D922767"/>
    <w:rsid w:val="1FBFAC26"/>
    <w:rsid w:val="22A3347E"/>
    <w:rsid w:val="2ADD4918"/>
    <w:rsid w:val="2E7714C0"/>
    <w:rsid w:val="2FDB5420"/>
    <w:rsid w:val="38CD0DCE"/>
    <w:rsid w:val="3968060B"/>
    <w:rsid w:val="3C780CCF"/>
    <w:rsid w:val="3CCE3CD2"/>
    <w:rsid w:val="3E4365D4"/>
    <w:rsid w:val="42AA3D81"/>
    <w:rsid w:val="46825D36"/>
    <w:rsid w:val="4A642FAE"/>
    <w:rsid w:val="4B6F310E"/>
    <w:rsid w:val="4D3C32A9"/>
    <w:rsid w:val="55B70F5F"/>
    <w:rsid w:val="57CF8978"/>
    <w:rsid w:val="5BDFDE75"/>
    <w:rsid w:val="5BEA0EAB"/>
    <w:rsid w:val="5FB5306F"/>
    <w:rsid w:val="60165F26"/>
    <w:rsid w:val="6362188D"/>
    <w:rsid w:val="63BE3550"/>
    <w:rsid w:val="64305C15"/>
    <w:rsid w:val="648D2323"/>
    <w:rsid w:val="66A52F2A"/>
    <w:rsid w:val="68745E54"/>
    <w:rsid w:val="697C31C9"/>
    <w:rsid w:val="6A0A6AE3"/>
    <w:rsid w:val="6AE5215E"/>
    <w:rsid w:val="6BC14027"/>
    <w:rsid w:val="6C767DEE"/>
    <w:rsid w:val="6FDD6CD3"/>
    <w:rsid w:val="6FFF784A"/>
    <w:rsid w:val="709C6F2F"/>
    <w:rsid w:val="722F000A"/>
    <w:rsid w:val="73C46062"/>
    <w:rsid w:val="73FC2301"/>
    <w:rsid w:val="779FDF78"/>
    <w:rsid w:val="7BAF6336"/>
    <w:rsid w:val="7C0364BA"/>
    <w:rsid w:val="7E5225BF"/>
    <w:rsid w:val="7EE2E7DE"/>
    <w:rsid w:val="7EFDB5E4"/>
    <w:rsid w:val="7FFF883C"/>
    <w:rsid w:val="AD7E0EF6"/>
    <w:rsid w:val="B7FE34A4"/>
    <w:rsid w:val="BBE72FE2"/>
    <w:rsid w:val="CB5734B6"/>
    <w:rsid w:val="DBBF2DE8"/>
    <w:rsid w:val="DCFB4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999A1EB"/>
  <w15:docId w15:val="{A258E373-0BF9-4F03-A393-7C0056673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annotation text" w:uiPriority="99" w:unhideWhenUsed="1"/>
    <w:lsdException w:name="page number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/>
    <w:lsdException w:name="Light Shading Accent 2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rsid w:val="00095281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pPr>
      <w:keepNext/>
      <w:keepLines/>
      <w:numPr>
        <w:numId w:val="1"/>
      </w:numPr>
      <w:pBdr>
        <w:bottom w:val="single" w:sz="4" w:space="1" w:color="595959"/>
      </w:pBdr>
      <w:spacing w:before="360"/>
      <w:outlineLvl w:val="0"/>
    </w:pPr>
    <w:rPr>
      <w:rFonts w:ascii="Calibri Light" w:hAnsi="Calibri Light"/>
      <w:b/>
      <w:bCs/>
      <w:smallCaps/>
      <w:color w:val="000000"/>
      <w:sz w:val="36"/>
      <w:szCs w:val="36"/>
    </w:rPr>
  </w:style>
  <w:style w:type="paragraph" w:styleId="2">
    <w:name w:val="heading 2"/>
    <w:basedOn w:val="a"/>
    <w:next w:val="a"/>
    <w:link w:val="20"/>
    <w:pPr>
      <w:keepNext/>
      <w:keepLines/>
      <w:numPr>
        <w:ilvl w:val="1"/>
        <w:numId w:val="1"/>
      </w:numPr>
      <w:spacing w:before="360" w:after="0"/>
      <w:outlineLvl w:val="1"/>
    </w:pPr>
    <w:rPr>
      <w:rFonts w:ascii="Calibri Light" w:hAnsi="Calibri Light"/>
      <w:b/>
      <w:bCs/>
      <w:smallCaps/>
      <w:color w:val="000000"/>
      <w:sz w:val="28"/>
      <w:szCs w:val="28"/>
    </w:rPr>
  </w:style>
  <w:style w:type="paragraph" w:styleId="3">
    <w:name w:val="heading 3"/>
    <w:basedOn w:val="a"/>
    <w:next w:val="a"/>
    <w:link w:val="30"/>
    <w:pPr>
      <w:keepNext/>
      <w:keepLines/>
      <w:numPr>
        <w:ilvl w:val="2"/>
        <w:numId w:val="1"/>
      </w:numPr>
      <w:spacing w:before="200" w:after="0"/>
      <w:outlineLvl w:val="2"/>
    </w:pPr>
    <w:rPr>
      <w:rFonts w:ascii="Calibri Light" w:hAnsi="Calibri Light"/>
      <w:b/>
      <w:bCs/>
      <w:color w:val="000000"/>
      <w:sz w:val="24"/>
      <w:szCs w:val="20"/>
    </w:rPr>
  </w:style>
  <w:style w:type="paragraph" w:styleId="4">
    <w:name w:val="heading 4"/>
    <w:basedOn w:val="a"/>
    <w:next w:val="a"/>
    <w:link w:val="40"/>
    <w:pPr>
      <w:keepNext/>
      <w:keepLines/>
      <w:numPr>
        <w:ilvl w:val="3"/>
        <w:numId w:val="1"/>
      </w:numPr>
      <w:spacing w:before="200" w:after="0"/>
      <w:outlineLvl w:val="3"/>
    </w:pPr>
    <w:rPr>
      <w:rFonts w:ascii="Calibri Light" w:hAnsi="Calibri Light"/>
      <w:b/>
      <w:bCs/>
      <w:i/>
      <w:iCs/>
      <w:color w:val="000000"/>
    </w:rPr>
  </w:style>
  <w:style w:type="paragraph" w:styleId="5">
    <w:name w:val="heading 5"/>
    <w:basedOn w:val="a"/>
    <w:next w:val="a"/>
    <w:link w:val="50"/>
    <w:pPr>
      <w:keepNext/>
      <w:keepLines/>
      <w:numPr>
        <w:ilvl w:val="4"/>
        <w:numId w:val="1"/>
      </w:numPr>
      <w:spacing w:before="200" w:after="0"/>
      <w:outlineLvl w:val="4"/>
    </w:pPr>
    <w:rPr>
      <w:rFonts w:ascii="Calibri Light" w:hAnsi="Calibri Light"/>
      <w:color w:val="323E4F"/>
      <w:sz w:val="20"/>
      <w:szCs w:val="20"/>
    </w:rPr>
  </w:style>
  <w:style w:type="paragraph" w:styleId="6">
    <w:name w:val="heading 6"/>
    <w:basedOn w:val="a"/>
    <w:next w:val="a"/>
    <w:link w:val="60"/>
    <w:pPr>
      <w:keepNext/>
      <w:keepLines/>
      <w:numPr>
        <w:ilvl w:val="5"/>
        <w:numId w:val="1"/>
      </w:numPr>
      <w:spacing w:before="200" w:after="0"/>
      <w:outlineLvl w:val="5"/>
    </w:pPr>
    <w:rPr>
      <w:rFonts w:ascii="Calibri Light" w:hAnsi="Calibri Light"/>
      <w:i/>
      <w:iCs/>
      <w:color w:val="323E4F"/>
      <w:sz w:val="20"/>
      <w:szCs w:val="20"/>
    </w:rPr>
  </w:style>
  <w:style w:type="paragraph" w:styleId="7">
    <w:name w:val="heading 7"/>
    <w:basedOn w:val="a"/>
    <w:next w:val="a"/>
    <w:link w:val="70"/>
    <w:pPr>
      <w:keepNext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/>
      <w:i/>
      <w:iCs/>
      <w:color w:val="404040"/>
      <w:sz w:val="20"/>
      <w:szCs w:val="20"/>
    </w:rPr>
  </w:style>
  <w:style w:type="paragraph" w:styleId="8">
    <w:name w:val="heading 8"/>
    <w:basedOn w:val="a"/>
    <w:next w:val="a"/>
    <w:link w:val="80"/>
    <w:pPr>
      <w:keepNext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/>
      <w:color w:val="404040"/>
      <w:sz w:val="20"/>
      <w:szCs w:val="20"/>
    </w:rPr>
  </w:style>
  <w:style w:type="paragraph" w:styleId="9">
    <w:name w:val="heading 9"/>
    <w:basedOn w:val="a"/>
    <w:next w:val="a"/>
    <w:link w:val="90"/>
    <w:pPr>
      <w:keepNext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pPr>
      <w:ind w:left="1260"/>
    </w:pPr>
    <w:rPr>
      <w:rFonts w:cs="Calibri"/>
      <w:sz w:val="20"/>
      <w:szCs w:val="20"/>
    </w:rPr>
  </w:style>
  <w:style w:type="paragraph" w:styleId="a3">
    <w:name w:val="caption"/>
    <w:basedOn w:val="a"/>
    <w:next w:val="a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a4">
    <w:name w:val="Document Map"/>
    <w:basedOn w:val="a"/>
    <w:link w:val="a5"/>
    <w:rPr>
      <w:rFonts w:ascii="宋体"/>
      <w:sz w:val="18"/>
      <w:szCs w:val="18"/>
    </w:rPr>
  </w:style>
  <w:style w:type="paragraph" w:styleId="a6">
    <w:name w:val="annotation text"/>
    <w:basedOn w:val="a"/>
    <w:uiPriority w:val="99"/>
    <w:unhideWhenUsed/>
  </w:style>
  <w:style w:type="paragraph" w:styleId="TOC5">
    <w:name w:val="toc 5"/>
    <w:basedOn w:val="a"/>
    <w:next w:val="a"/>
    <w:pPr>
      <w:ind w:left="840"/>
    </w:pPr>
    <w:rPr>
      <w:rFonts w:cs="Calibri"/>
      <w:sz w:val="20"/>
      <w:szCs w:val="20"/>
    </w:rPr>
  </w:style>
  <w:style w:type="paragraph" w:styleId="TOC3">
    <w:name w:val="toc 3"/>
    <w:basedOn w:val="a"/>
    <w:next w:val="a"/>
    <w:pPr>
      <w:ind w:left="420"/>
    </w:pPr>
    <w:rPr>
      <w:rFonts w:cs="Calibri"/>
      <w:sz w:val="20"/>
      <w:szCs w:val="20"/>
    </w:rPr>
  </w:style>
  <w:style w:type="paragraph" w:styleId="TOC8">
    <w:name w:val="toc 8"/>
    <w:basedOn w:val="a"/>
    <w:next w:val="a"/>
    <w:pPr>
      <w:ind w:left="1470"/>
    </w:pPr>
    <w:rPr>
      <w:rFonts w:cs="Calibri"/>
      <w:sz w:val="20"/>
      <w:szCs w:val="20"/>
    </w:rPr>
  </w:style>
  <w:style w:type="paragraph" w:styleId="a7">
    <w:name w:val="Balloon Text"/>
    <w:basedOn w:val="a"/>
    <w:link w:val="a8"/>
    <w:rPr>
      <w:sz w:val="18"/>
      <w:szCs w:val="18"/>
    </w:rPr>
  </w:style>
  <w:style w:type="paragraph" w:styleId="a9">
    <w:name w:val="footer"/>
    <w:basedOn w:val="a"/>
    <w:link w:val="a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b">
    <w:name w:val="header"/>
    <w:basedOn w:val="a"/>
    <w:link w:val="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pPr>
      <w:spacing w:before="120"/>
    </w:pPr>
    <w:rPr>
      <w:rFonts w:cs="Calibri"/>
      <w:b/>
      <w:bCs/>
      <w:i/>
      <w:iCs/>
      <w:sz w:val="24"/>
      <w:szCs w:val="24"/>
    </w:rPr>
  </w:style>
  <w:style w:type="paragraph" w:styleId="TOC4">
    <w:name w:val="toc 4"/>
    <w:basedOn w:val="a"/>
    <w:next w:val="a"/>
    <w:pPr>
      <w:ind w:left="630"/>
    </w:pPr>
    <w:rPr>
      <w:rFonts w:cs="Calibri"/>
      <w:sz w:val="20"/>
      <w:szCs w:val="20"/>
    </w:rPr>
  </w:style>
  <w:style w:type="paragraph" w:styleId="ad">
    <w:name w:val="Subtitle"/>
    <w:basedOn w:val="a"/>
    <w:next w:val="a"/>
    <w:link w:val="ae"/>
    <w:rPr>
      <w:color w:val="5A5A5A"/>
      <w:spacing w:val="10"/>
      <w:sz w:val="20"/>
      <w:szCs w:val="20"/>
    </w:rPr>
  </w:style>
  <w:style w:type="paragraph" w:styleId="TOC6">
    <w:name w:val="toc 6"/>
    <w:basedOn w:val="a"/>
    <w:next w:val="a"/>
    <w:pPr>
      <w:ind w:left="1050"/>
    </w:pPr>
    <w:rPr>
      <w:rFonts w:cs="Calibri"/>
      <w:sz w:val="20"/>
      <w:szCs w:val="20"/>
    </w:rPr>
  </w:style>
  <w:style w:type="paragraph" w:styleId="TOC2">
    <w:name w:val="toc 2"/>
    <w:basedOn w:val="a"/>
    <w:next w:val="a"/>
    <w:pPr>
      <w:spacing w:before="120"/>
      <w:ind w:left="210"/>
    </w:pPr>
    <w:rPr>
      <w:rFonts w:cs="Calibri"/>
      <w:b/>
      <w:bCs/>
    </w:rPr>
  </w:style>
  <w:style w:type="paragraph" w:styleId="TOC9">
    <w:name w:val="toc 9"/>
    <w:basedOn w:val="a"/>
    <w:next w:val="a"/>
    <w:pPr>
      <w:ind w:left="1680"/>
    </w:pPr>
    <w:rPr>
      <w:rFonts w:cs="Calibri"/>
      <w:sz w:val="20"/>
      <w:szCs w:val="20"/>
    </w:rPr>
  </w:style>
  <w:style w:type="paragraph" w:styleId="af">
    <w:name w:val="Title"/>
    <w:basedOn w:val="a"/>
    <w:next w:val="a"/>
    <w:link w:val="af0"/>
    <w:pPr>
      <w:spacing w:after="0" w:line="240" w:lineRule="auto"/>
      <w:contextualSpacing/>
    </w:pPr>
    <w:rPr>
      <w:rFonts w:ascii="Calibri Light" w:hAnsi="Calibri Light"/>
      <w:color w:val="000000"/>
      <w:sz w:val="56"/>
      <w:szCs w:val="56"/>
    </w:rPr>
  </w:style>
  <w:style w:type="table" w:styleId="af1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Shading Accent 2"/>
    <w:pPr>
      <w:pBdr>
        <w:top w:val="single" w:sz="24" w:space="1" w:color="F2F2F2"/>
        <w:bottom w:val="single" w:sz="24" w:space="1" w:color="F2F2F2"/>
      </w:pBdr>
      <w:shd w:val="clear" w:color="auto" w:fill="F2F2F2"/>
      <w:spacing w:before="240" w:after="240"/>
      <w:ind w:left="936" w:right="936"/>
      <w:jc w:val="center"/>
    </w:pPr>
    <w:rPr>
      <w:color w:val="000000"/>
    </w:rPr>
    <w:tblPr>
      <w:tblBorders>
        <w:top w:val="single" w:sz="8" w:space="0" w:color="C0504D"/>
        <w:bottom w:val="single" w:sz="8" w:space="0" w:color="C0504D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</w:style>
  <w:style w:type="table" w:styleId="21">
    <w:name w:val="Medium Grid 2"/>
    <w:rPr>
      <w:sz w:val="22"/>
      <w:szCs w:val="22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-1">
    <w:name w:val="Colorful Grid Accent 1"/>
    <w:pPr>
      <w:spacing w:before="160"/>
      <w:ind w:left="720" w:right="720"/>
    </w:pPr>
    <w:rPr>
      <w:i/>
      <w:iCs/>
      <w:color w:val="000000"/>
    </w:rPr>
    <w:tblPr>
      <w:tblBorders>
        <w:insideH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character" w:styleId="af2">
    <w:name w:val="Strong"/>
    <w:rPr>
      <w:rFonts w:ascii="Calibri" w:eastAsia="宋体" w:hAnsi="Calibri" w:cs="Times New Roman"/>
      <w:b/>
      <w:bCs/>
      <w:color w:val="000000"/>
    </w:rPr>
  </w:style>
  <w:style w:type="character" w:styleId="af3">
    <w:name w:val="page number"/>
    <w:uiPriority w:val="99"/>
    <w:unhideWhenUsed/>
    <w:rPr>
      <w:rFonts w:ascii="Book Antiqua" w:hAnsi="Book Antiqua"/>
    </w:rPr>
  </w:style>
  <w:style w:type="character" w:styleId="af4">
    <w:name w:val="FollowedHyperlink"/>
    <w:rPr>
      <w:rFonts w:ascii="Calibri" w:eastAsia="宋体" w:hAnsi="Calibri" w:cs="Times New Roman"/>
      <w:color w:val="800080"/>
      <w:u w:val="single"/>
    </w:rPr>
  </w:style>
  <w:style w:type="character" w:styleId="af5">
    <w:name w:val="Emphasis"/>
    <w:rPr>
      <w:rFonts w:ascii="Calibri" w:eastAsia="宋体" w:hAnsi="Calibri" w:cs="Times New Roman"/>
      <w:i/>
      <w:iCs/>
      <w:color w:val="auto"/>
    </w:rPr>
  </w:style>
  <w:style w:type="character" w:styleId="af6">
    <w:name w:val="Hyperlink"/>
    <w:rPr>
      <w:rFonts w:ascii="Calibri" w:eastAsia="宋体" w:hAnsi="Calibri" w:cs="Times New Roman"/>
      <w:color w:val="0000FF"/>
      <w:u w:val="single"/>
    </w:rPr>
  </w:style>
  <w:style w:type="character" w:styleId="HTML">
    <w:name w:val="HTML Code"/>
    <w:basedOn w:val="a0"/>
    <w:rPr>
      <w:rFonts w:ascii="Courier New" w:hAnsi="Courier New"/>
      <w:sz w:val="20"/>
    </w:rPr>
  </w:style>
  <w:style w:type="paragraph" w:customStyle="1" w:styleId="210">
    <w:name w:val="中等深浅网格 21"/>
    <w:link w:val="2Char"/>
    <w:pPr>
      <w:spacing w:after="160" w:line="259" w:lineRule="auto"/>
    </w:pPr>
    <w:rPr>
      <w:sz w:val="22"/>
      <w:szCs w:val="22"/>
    </w:rPr>
  </w:style>
  <w:style w:type="paragraph" w:customStyle="1" w:styleId="-11">
    <w:name w:val="彩色列表 - 着色 11"/>
    <w:basedOn w:val="a"/>
    <w:pPr>
      <w:ind w:firstLineChars="200" w:firstLine="420"/>
    </w:pPr>
  </w:style>
  <w:style w:type="paragraph" w:customStyle="1" w:styleId="31">
    <w:name w:val="网格表 31"/>
    <w:basedOn w:val="1"/>
    <w:next w:val="a"/>
    <w:p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</w:rPr>
  </w:style>
  <w:style w:type="paragraph" w:customStyle="1" w:styleId="61">
    <w:name w:val="表格单元6"/>
    <w:basedOn w:val="a"/>
    <w:pPr>
      <w:widowControl w:val="0"/>
      <w:adjustRightInd w:val="0"/>
      <w:snapToGrid w:val="0"/>
      <w:spacing w:before="45" w:after="45" w:line="240" w:lineRule="auto"/>
    </w:pPr>
    <w:rPr>
      <w:rFonts w:ascii="宋体" w:hAnsi="Times New Roman"/>
      <w:kern w:val="2"/>
      <w:sz w:val="20"/>
      <w:szCs w:val="24"/>
    </w:rPr>
  </w:style>
  <w:style w:type="paragraph" w:customStyle="1" w:styleId="Style43">
    <w:name w:val="_Style 43"/>
    <w:basedOn w:val="1"/>
    <w:next w:val="a"/>
    <w:pPr>
      <w:outlineLvl w:val="9"/>
    </w:pPr>
  </w:style>
  <w:style w:type="character" w:customStyle="1" w:styleId="10">
    <w:name w:val="标题 1 字符"/>
    <w:link w:val="1"/>
    <w:rPr>
      <w:rFonts w:ascii="Calibri Light" w:eastAsia="宋体" w:hAnsi="Calibri Light" w:cs="Times New Roman"/>
      <w:b/>
      <w:bCs/>
      <w:smallCaps/>
      <w:color w:val="000000"/>
      <w:sz w:val="36"/>
      <w:szCs w:val="36"/>
    </w:rPr>
  </w:style>
  <w:style w:type="character" w:customStyle="1" w:styleId="20">
    <w:name w:val="标题 2 字符"/>
    <w:link w:val="2"/>
    <w:rPr>
      <w:rFonts w:ascii="Calibri Light" w:eastAsia="宋体" w:hAnsi="Calibri Light" w:cs="Times New Roman"/>
      <w:b/>
      <w:bCs/>
      <w:smallCaps/>
      <w:color w:val="000000"/>
      <w:sz w:val="28"/>
      <w:szCs w:val="28"/>
    </w:rPr>
  </w:style>
  <w:style w:type="character" w:customStyle="1" w:styleId="30">
    <w:name w:val="标题 3 字符"/>
    <w:link w:val="3"/>
    <w:rPr>
      <w:rFonts w:ascii="Calibri Light" w:eastAsia="宋体" w:hAnsi="Calibri Light" w:cs="Times New Roman"/>
      <w:b/>
      <w:bCs/>
      <w:color w:val="000000"/>
      <w:sz w:val="24"/>
    </w:rPr>
  </w:style>
  <w:style w:type="character" w:customStyle="1" w:styleId="40">
    <w:name w:val="标题 4 字符"/>
    <w:link w:val="4"/>
    <w:rPr>
      <w:rFonts w:ascii="Calibri Light" w:eastAsia="宋体" w:hAnsi="Calibri Light" w:cs="Times New Roman"/>
      <w:b/>
      <w:bCs/>
      <w:i/>
      <w:iCs/>
      <w:color w:val="000000"/>
      <w:sz w:val="22"/>
      <w:szCs w:val="22"/>
    </w:rPr>
  </w:style>
  <w:style w:type="character" w:customStyle="1" w:styleId="50">
    <w:name w:val="标题 5 字符"/>
    <w:link w:val="5"/>
    <w:rPr>
      <w:rFonts w:ascii="Calibri Light" w:eastAsia="宋体" w:hAnsi="Calibri Light" w:cs="Times New Roman"/>
      <w:color w:val="323E4F"/>
    </w:rPr>
  </w:style>
  <w:style w:type="character" w:customStyle="1" w:styleId="60">
    <w:name w:val="标题 6 字符"/>
    <w:link w:val="6"/>
    <w:rPr>
      <w:rFonts w:ascii="Calibri Light" w:eastAsia="宋体" w:hAnsi="Calibri Light" w:cs="Times New Roman"/>
      <w:i/>
      <w:iCs/>
      <w:color w:val="323E4F"/>
    </w:rPr>
  </w:style>
  <w:style w:type="character" w:customStyle="1" w:styleId="70">
    <w:name w:val="标题 7 字符"/>
    <w:link w:val="7"/>
    <w:rPr>
      <w:rFonts w:ascii="Calibri Light" w:eastAsia="宋体" w:hAnsi="Calibri Light" w:cs="Times New Roman"/>
      <w:i/>
      <w:iCs/>
      <w:color w:val="404040"/>
    </w:rPr>
  </w:style>
  <w:style w:type="character" w:customStyle="1" w:styleId="80">
    <w:name w:val="标题 8 字符"/>
    <w:link w:val="8"/>
    <w:rPr>
      <w:rFonts w:ascii="Calibri Light" w:eastAsia="宋体" w:hAnsi="Calibri Light" w:cs="Times New Roman"/>
      <w:color w:val="404040"/>
      <w:sz w:val="20"/>
      <w:szCs w:val="20"/>
    </w:rPr>
  </w:style>
  <w:style w:type="character" w:customStyle="1" w:styleId="90">
    <w:name w:val="标题 9 字符"/>
    <w:link w:val="9"/>
    <w:rPr>
      <w:rFonts w:ascii="Calibri Light" w:eastAsia="宋体" w:hAnsi="Calibri Light" w:cs="Times New Roman"/>
      <w:i/>
      <w:iCs/>
      <w:color w:val="404040"/>
      <w:sz w:val="20"/>
      <w:szCs w:val="20"/>
    </w:rPr>
  </w:style>
  <w:style w:type="character" w:customStyle="1" w:styleId="a5">
    <w:name w:val="文档结构图 字符"/>
    <w:link w:val="a4"/>
    <w:rPr>
      <w:rFonts w:ascii="宋体" w:eastAsia="宋体" w:hAnsi="Calibri" w:cs="Times New Roman"/>
      <w:sz w:val="18"/>
      <w:szCs w:val="18"/>
    </w:rPr>
  </w:style>
  <w:style w:type="character" w:customStyle="1" w:styleId="a8">
    <w:name w:val="批注框文本 字符"/>
    <w:link w:val="a7"/>
    <w:rPr>
      <w:rFonts w:ascii="Calibri" w:eastAsia="宋体" w:hAnsi="Calibri" w:cs="Times New Roman"/>
      <w:sz w:val="18"/>
      <w:szCs w:val="18"/>
    </w:rPr>
  </w:style>
  <w:style w:type="character" w:customStyle="1" w:styleId="aa">
    <w:name w:val="页脚 字符"/>
    <w:link w:val="a9"/>
    <w:rPr>
      <w:rFonts w:ascii="Calibri" w:eastAsia="宋体" w:hAnsi="Calibri" w:cs="Times New Roman"/>
      <w:sz w:val="18"/>
      <w:szCs w:val="18"/>
    </w:rPr>
  </w:style>
  <w:style w:type="character" w:customStyle="1" w:styleId="ac">
    <w:name w:val="页眉 字符"/>
    <w:link w:val="ab"/>
    <w:rPr>
      <w:rFonts w:ascii="Calibri" w:eastAsia="宋体" w:hAnsi="Calibri" w:cs="Times New Roman"/>
      <w:sz w:val="18"/>
      <w:szCs w:val="18"/>
    </w:rPr>
  </w:style>
  <w:style w:type="character" w:customStyle="1" w:styleId="ae">
    <w:name w:val="副标题 字符"/>
    <w:link w:val="ad"/>
    <w:rPr>
      <w:rFonts w:ascii="Calibri" w:eastAsia="宋体" w:hAnsi="Calibri" w:cs="Times New Roman"/>
      <w:color w:val="5A5A5A"/>
      <w:spacing w:val="10"/>
    </w:rPr>
  </w:style>
  <w:style w:type="character" w:customStyle="1" w:styleId="af0">
    <w:name w:val="标题 字符"/>
    <w:link w:val="af"/>
    <w:rPr>
      <w:rFonts w:ascii="Calibri Light" w:eastAsia="宋体" w:hAnsi="Calibri Light" w:cs="Times New Roman"/>
      <w:color w:val="000000"/>
      <w:sz w:val="56"/>
      <w:szCs w:val="56"/>
    </w:rPr>
  </w:style>
  <w:style w:type="character" w:customStyle="1" w:styleId="af7">
    <w:name w:val="明显引用字符"/>
    <w:rPr>
      <w:rFonts w:ascii="Calibri" w:eastAsia="宋体" w:hAnsi="Calibri" w:cs="Times New Roman"/>
      <w:color w:val="000000"/>
      <w:shd w:val="clear" w:color="auto" w:fill="F2F2F2"/>
    </w:rPr>
  </w:style>
  <w:style w:type="character" w:customStyle="1" w:styleId="af8">
    <w:name w:val="引用字符"/>
    <w:rPr>
      <w:rFonts w:ascii="Calibri" w:eastAsia="宋体" w:hAnsi="Calibri" w:cs="Times New Roman"/>
      <w:i/>
      <w:iCs/>
      <w:color w:val="000000"/>
    </w:rPr>
  </w:style>
  <w:style w:type="character" w:customStyle="1" w:styleId="Style61">
    <w:name w:val="_Style 61"/>
    <w:rPr>
      <w:rFonts w:ascii="Calibri" w:eastAsia="宋体" w:hAnsi="Calibri" w:cs="Times New Roman"/>
      <w:b/>
      <w:bCs/>
      <w:smallCaps/>
      <w:u w:val="single"/>
    </w:rPr>
  </w:style>
  <w:style w:type="character" w:customStyle="1" w:styleId="Style62">
    <w:name w:val="_Style 62"/>
    <w:rPr>
      <w:rFonts w:ascii="Calibri" w:eastAsia="宋体" w:hAnsi="Calibri" w:cs="Times New Roman"/>
      <w:smallCaps/>
      <w:spacing w:val="5"/>
    </w:rPr>
  </w:style>
  <w:style w:type="character" w:customStyle="1" w:styleId="af9">
    <w:name w:val="无间距字符"/>
    <w:rPr>
      <w:rFonts w:ascii="Calibri" w:eastAsia="宋体" w:hAnsi="Calibri" w:cs="Times New Roman"/>
      <w:sz w:val="22"/>
      <w:szCs w:val="22"/>
      <w:lang w:bidi="ar-SA"/>
    </w:rPr>
  </w:style>
  <w:style w:type="character" w:customStyle="1" w:styleId="Style64">
    <w:name w:val="_Style 64"/>
    <w:rPr>
      <w:rFonts w:ascii="Calibri" w:eastAsia="宋体" w:hAnsi="Calibri" w:cs="Times New Roman"/>
      <w:b/>
      <w:bCs/>
      <w:i/>
      <w:iCs/>
      <w:caps/>
    </w:rPr>
  </w:style>
  <w:style w:type="character" w:customStyle="1" w:styleId="Style65">
    <w:name w:val="_Style 65"/>
    <w:rPr>
      <w:rFonts w:ascii="Calibri" w:eastAsia="宋体" w:hAnsi="Calibri" w:cs="Times New Roman"/>
      <w:i/>
      <w:iCs/>
      <w:color w:val="404040"/>
    </w:rPr>
  </w:style>
  <w:style w:type="character" w:customStyle="1" w:styleId="Style66">
    <w:name w:val="_Style 66"/>
    <w:rPr>
      <w:rFonts w:ascii="Calibri" w:eastAsia="宋体" w:hAnsi="Calibri" w:cs="Times New Roman"/>
      <w:smallCaps/>
      <w:color w:val="404040"/>
      <w:u w:val="single" w:color="7F7F7F"/>
    </w:rPr>
  </w:style>
  <w:style w:type="character" w:customStyle="1" w:styleId="2Char">
    <w:name w:val="中等深浅网格 2 Char"/>
    <w:link w:val="210"/>
    <w:rPr>
      <w:rFonts w:ascii="Calibri" w:eastAsia="宋体" w:hAnsi="Calibri" w:cs="Times New Roman"/>
      <w:sz w:val="22"/>
      <w:szCs w:val="22"/>
      <w:lang w:val="en-US" w:eastAsia="zh-CN" w:bidi="ar-SA"/>
    </w:rPr>
  </w:style>
  <w:style w:type="character" w:customStyle="1" w:styleId="keyword">
    <w:name w:val="keyword"/>
    <w:basedOn w:val="a0"/>
    <w:rPr>
      <w:rFonts w:ascii="Calibri" w:eastAsia="宋体" w:hAnsi="Calibri" w:cs="Times New Roman"/>
    </w:rPr>
  </w:style>
  <w:style w:type="paragraph" w:customStyle="1" w:styleId="afa">
    <w:name w:val="表格"/>
    <w:basedOn w:val="a"/>
    <w:pPr>
      <w:spacing w:line="240" w:lineRule="auto"/>
      <w:jc w:val="center"/>
    </w:pPr>
  </w:style>
  <w:style w:type="character" w:customStyle="1" w:styleId="jsonkey">
    <w:name w:val="json_key"/>
    <w:basedOn w:val="a0"/>
    <w:qFormat/>
  </w:style>
  <w:style w:type="character" w:customStyle="1" w:styleId="jsonstring">
    <w:name w:val="json_string"/>
    <w:basedOn w:val="a0"/>
    <w:qFormat/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  <w:style w:type="character" w:styleId="afb">
    <w:name w:val="Unresolved Mention"/>
    <w:basedOn w:val="a0"/>
    <w:uiPriority w:val="99"/>
    <w:semiHidden/>
    <w:unhideWhenUsed/>
    <w:rsid w:val="00030EF3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rsid w:val="00635CC2"/>
    <w:rPr>
      <w:rFonts w:ascii="Courier New" w:hAnsi="Courier New" w:cs="Courier New"/>
      <w:sz w:val="20"/>
      <w:szCs w:val="20"/>
    </w:rPr>
  </w:style>
  <w:style w:type="character" w:customStyle="1" w:styleId="HTML1">
    <w:name w:val="HTML 预设格式 字符"/>
    <w:basedOn w:val="a0"/>
    <w:link w:val="HTML0"/>
    <w:rsid w:val="00635CC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7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6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5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5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6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123@qq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123@qq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123@qq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123@qq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8595\AppData\Roaming\kingsoft\office6\templates\download\dd346a08df624176b8830a5fd0016d0d\&#26576;&#25945;&#32946;app&#25509;&#21475;&#25991;&#26723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某教育app接口文档.doc</Template>
  <TotalTime>104</TotalTime>
  <Pages>35</Pages>
  <Words>1981</Words>
  <Characters>11296</Characters>
  <Application>Microsoft Office Word</Application>
  <DocSecurity>0</DocSecurity>
  <Lines>94</Lines>
  <Paragraphs>26</Paragraphs>
  <ScaleCrop>false</ScaleCrop>
  <Company/>
  <LinksUpToDate>false</LinksUpToDate>
  <CharactersWithSpaces>13251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合作伙伴交易增强项目两套费率设计方案</dc:title>
  <dc:subject>V1.0</dc:subject>
  <dc:creator>小丸子(Emmy)</dc:creator>
  <cp:lastModifiedBy>泉 李</cp:lastModifiedBy>
  <cp:revision>2916</cp:revision>
  <dcterms:created xsi:type="dcterms:W3CDTF">2024-04-18T01:39:00Z</dcterms:created>
  <dcterms:modified xsi:type="dcterms:W3CDTF">2024-06-27T18:03:00Z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KSOTemplateUUID">
    <vt:lpwstr>v1.0_mb_HqDviqyIgDxlncEwi3LKPg==</vt:lpwstr>
  </property>
  <property fmtid="{D5CDD505-2E9C-101B-9397-08002B2CF9AE}" pid="4" name="ICV">
    <vt:lpwstr>8225BBF86B6A4E249349C55FB8D298D2</vt:lpwstr>
  </property>
</Properties>
</file>