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6275705</wp:posOffset>
                </wp:positionH>
                <wp:positionV relativeFrom="paragraph">
                  <wp:posOffset>90170</wp:posOffset>
                </wp:positionV>
                <wp:extent cx="710565" cy="4883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4.15pt;margin-top:7.1pt;height:38.45pt;width:55.95pt;z-index:251661312;mso-width-relative:page;mso-height-relative:page;" filled="f" stroked="f" coordsize="21600,21600" o:gfxdata="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smcndkAAAAKAQAADwAAAAAAAAABACAAAAAiAAAAZHJz&#10;L2Rvd25yZXYueG1sUEsBAhQAFAAAAAgAh07iQLXMa+Y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Theme="majorEastAsia" w:hAnsiTheme="majorEastAsia" w:eastAsiaTheme="majorEastAsia" w:cstheme="majorEastAsia"/>
                          <w:b/>
                          <w:bCs/>
                          <w:color w:val="FF0000"/>
                          <w:sz w:val="26"/>
                          <w:szCs w:val="2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586105</wp:posOffset>
                </wp:positionV>
                <wp:extent cx="2965450" cy="6267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0750" y="490220"/>
                          <a:ext cx="296545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70"/>
                                <w:szCs w:val="70"/>
                                <w:lang w:val="en-US" w:eastAsia="zh-Hans"/>
                                <w14:textOutline w14:w="317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70"/>
                                <w:szCs w:val="70"/>
                                <w:lang w:val="en-US" w:eastAsia="zh-Hans"/>
                                <w14:textOutline w14:w="317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会议纪要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pt;margin-top:46.15pt;height:49.35pt;width:233.5pt;z-index:251660288;mso-width-relative:page;mso-height-relative:page;" filled="f" stroked="f" coordsize="21600,21600" o:gfxdata="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9xFNY2wAAAAoBAAAPAAAAAAAAAAEAIAAA&#10;ACIAAABkcnMvZG93bnJldi54bWxQSwECFAAUAAAACACHTuJA9GLo7UICAABx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000000" w:themeColor="text1"/>
                          <w:sz w:val="70"/>
                          <w:szCs w:val="70"/>
                          <w:lang w:val="en-US" w:eastAsia="zh-Hans"/>
                          <w14:textOutline w14:w="3175">
                            <w14:solidFill>
                              <w14:schemeClr w14:val="tx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000000" w:themeColor="text1"/>
                          <w:sz w:val="70"/>
                          <w:szCs w:val="70"/>
                          <w:lang w:val="en-US" w:eastAsia="zh-Hans"/>
                          <w14:textOutline w14:w="3175">
                            <w14:solidFill>
                              <w14:schemeClr w14:val="tx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会议纪要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132715</wp:posOffset>
                </wp:positionV>
                <wp:extent cx="2534285" cy="396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 w:eastAsia="zh-CN"/>
                              </w:rPr>
                              <w:t>基于区块链技术电子合同的项目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45pt;margin-top:10.45pt;height:31.25pt;width:199.55pt;z-index:251662336;mso-width-relative:page;mso-height-relative:page;" filled="f" stroked="f" coordsize="21600,21600" o:gfxdata="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93W8doAAAAIAQAADwAAAAAAAAABACAAAAAiAAAAZHJz&#10;L2Rvd25yZXYueG1sUEsBAhQAFAAAAAgAh07iQJMAs0s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Theme="majorEastAsia" w:hAnsiTheme="majorEastAsia" w:eastAsiaTheme="majorEastAsia" w:cstheme="majorEastAsia"/>
                          <w:b/>
                          <w:bCs/>
                          <w:color w:val="FF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FF0000"/>
                          <w:sz w:val="26"/>
                          <w:szCs w:val="26"/>
                          <w:lang w:val="en-US" w:eastAsia="zh-CN"/>
                        </w:rPr>
                        <w:t>基于区块链技术电子合同的项目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481965</wp:posOffset>
                </wp:positionV>
                <wp:extent cx="6480175" cy="30480"/>
                <wp:effectExtent l="0" t="6350" r="22225" b="139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480"/>
                          <a:chOff x="1133" y="18132"/>
                          <a:chExt cx="10205" cy="24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1133" y="18132"/>
                            <a:ext cx="1020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33" y="18156"/>
                            <a:ext cx="1020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pt;margin-top:37.95pt;height:2.4pt;width:510.25pt;z-index:251663360;mso-width-relative:page;mso-height-relative:page;" coordorigin="1133,18132" coordsize="10205,24" o:gfxdata="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ZSFk7YAAAACQEAAA8AAAAAAAAAAQAgAAAAIgAA&#10;AGRycy9kb3ducmV2LnhtbFBLAQIUABQAAAAIAIdO4kBdWn22egIAAMIGAAAOAAAAAAAAAAEAIAAA&#10;ACcBAABkcnMvZTJvRG9jLnhtbFBLBQYAAAAABgAGAFkBAAATBgAAAAA=&#10;">
                <o:lock v:ext="edit" aspectratio="f"/>
                <v:line id="_x0000_s1026" o:spid="_x0000_s1026" o:spt="20" style="position:absolute;left:1133;top:18132;height:0;width:10205;" filled="f" stroked="t" coordsize="21600,21600" o:gfxdata="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l9W2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33;top:18156;height:0;width:10205;" filled="f" stroked="t" coordsize="21600,21600" o:gfxdata="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brf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1297305</wp:posOffset>
                </wp:positionV>
                <wp:extent cx="7501890" cy="92760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785" y="1228725"/>
                          <a:ext cx="7501890" cy="927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10075" w:type="dxa"/>
                              <w:jc w:val="center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22"/>
                              <w:gridCol w:w="4041"/>
                              <w:gridCol w:w="1399"/>
                              <w:gridCol w:w="3313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</w:tblPrEx>
                              <w:trPr>
                                <w:trHeight w:val="613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会议时间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ind w:left="0" w:leftChars="0"/>
                                    <w:jc w:val="left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25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日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时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分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-10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时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shd w:val="clear" w:fill="DEEBF6" w:themeFill="accent1" w:themeFillTint="32"/>
                                      <w:vertAlign w:val="baseline"/>
                                      <w:lang w:val="en-US" w:eastAsia="zh-Hans"/>
                                    </w:rPr>
                                    <w:t>会议地点</w:t>
                                  </w:r>
                                </w:p>
                              </w:tc>
                              <w:tc>
                                <w:tcPr>
                                  <w:tcW w:w="33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B402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3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会议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主题</w:t>
                                  </w:r>
                                </w:p>
                              </w:tc>
                              <w:tc>
                                <w:tcPr>
                                  <w:tcW w:w="8753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项目阶段性总结，项目成员发表个人项目意见的会议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1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主持人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徐峰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记录人</w:t>
                                  </w:r>
                                </w:p>
                              </w:tc>
                              <w:tc>
                                <w:tcPr>
                                  <w:tcW w:w="33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徐峰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06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出席人</w:t>
                                  </w:r>
                                </w:p>
                              </w:tc>
                              <w:tc>
                                <w:tcPr>
                                  <w:tcW w:w="8753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  <w:vertAlign w:val="baseline"/>
                                      <w:lang w:val="en-US" w:eastAsia="zh-CN"/>
                                    </w:rPr>
                                    <w:t>徐峰 曾思雨 张雅萍 李钰晨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 w:hRule="atLeast"/>
                                <w:jc w:val="center"/>
                              </w:trPr>
                              <w:tc>
                                <w:tcPr>
                                  <w:tcW w:w="10075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会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议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内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容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41" w:hRule="atLeast"/>
                                <w:jc w:val="center"/>
                              </w:trPr>
                              <w:tc>
                                <w:tcPr>
                                  <w:tcW w:w="10075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1.各项目成员进行项目阶段性总结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2.项目组长提出项目里程碑并分配下阶段的任务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3.项目人员发表个人项目意见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6255385" cy="4691380"/>
                                        <wp:effectExtent l="0" t="0" r="12065" b="13970"/>
                                        <wp:docPr id="3" name="图片 3" descr="795e66628e0b8a270909f0e514687d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 descr="795e66628e0b8a270909f0e514687de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55385" cy="4691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01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备注</w:t>
                                  </w:r>
                                </w:p>
                              </w:tc>
                              <w:tc>
                                <w:tcPr>
                                  <w:tcW w:w="8753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3pt;margin-top:102.15pt;height:730.4pt;width:590.7pt;z-index:251659264;mso-width-relative:page;mso-height-relative:page;" filled="f" stroked="f" coordsize="21600,21600" o:gfxdata="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V/Uc9wAAAALAQAADwAAAAAA&#10;AAABACAAAAAiAAAAZHJzL2Rvd25yZXYueG1sUEsBAhQAFAAAAAgAh07iQC7h5YBIAgAAc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10075" w:type="dxa"/>
                        <w:jc w:val="center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22"/>
                        <w:gridCol w:w="4041"/>
                        <w:gridCol w:w="1399"/>
                        <w:gridCol w:w="3313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3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会议时间</w:t>
                            </w:r>
                          </w:p>
                        </w:tc>
                        <w:tc>
                          <w:tcPr>
                            <w:tcW w:w="4041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ind w:left="0" w:leftChars="0"/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月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25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日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时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分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-10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时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99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shd w:val="clear" w:fill="DEEBF6" w:themeFill="accent1" w:themeFillTint="32"/>
                                <w:vertAlign w:val="baseline"/>
                                <w:lang w:val="en-US" w:eastAsia="zh-Hans"/>
                              </w:rPr>
                              <w:t>会议地点</w:t>
                            </w:r>
                          </w:p>
                        </w:tc>
                        <w:tc>
                          <w:tcPr>
                            <w:tcW w:w="33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B402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3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会议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主题</w:t>
                            </w:r>
                          </w:p>
                        </w:tc>
                        <w:tc>
                          <w:tcPr>
                            <w:tcW w:w="8753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项目阶段性总结，项目成员发表个人项目意见的会议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1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主持人</w:t>
                            </w:r>
                          </w:p>
                        </w:tc>
                        <w:tc>
                          <w:tcPr>
                            <w:tcW w:w="404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徐峰</w:t>
                            </w:r>
                          </w:p>
                        </w:tc>
                        <w:tc>
                          <w:tcPr>
                            <w:tcW w:w="1399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记录人</w:t>
                            </w:r>
                          </w:p>
                        </w:tc>
                        <w:tc>
                          <w:tcPr>
                            <w:tcW w:w="33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徐峰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06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出席人</w:t>
                            </w:r>
                          </w:p>
                        </w:tc>
                        <w:tc>
                          <w:tcPr>
                            <w:tcW w:w="8753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vertAlign w:val="baseline"/>
                                <w:lang w:val="en-US" w:eastAsia="zh-CN"/>
                              </w:rPr>
                              <w:t>徐峰 曾思雨 张雅萍 李钰晨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 w:hRule="atLeast"/>
                          <w:jc w:val="center"/>
                        </w:trPr>
                        <w:tc>
                          <w:tcPr>
                            <w:tcW w:w="10075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会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议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内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容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41" w:hRule="atLeast"/>
                          <w:jc w:val="center"/>
                        </w:trPr>
                        <w:tc>
                          <w:tcPr>
                            <w:tcW w:w="10075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1.各项目成员进行项目阶段性总结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2.项目组长提出项目里程碑并分配下阶段的任务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3.项目人员发表个人项目意见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6255385" cy="4691380"/>
                                  <wp:effectExtent l="0" t="0" r="12065" b="13970"/>
                                  <wp:docPr id="3" name="图片 3" descr="795e66628e0b8a270909f0e514687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795e66628e0b8a270909f0e514687d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5385" cy="4691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01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备注</w:t>
                            </w:r>
                          </w:p>
                        </w:tc>
                        <w:tc>
                          <w:tcPr>
                            <w:tcW w:w="8753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iwiaGRpZCI6ImY3MjY3YTQ1ZTVmZjJhMGE4MzkxMTlmMTNmNDhjMGY0IiwidXNlckNvdW50Ijo2fQ=="/>
  </w:docVars>
  <w:rsids>
    <w:rsidRoot w:val="7BFF7E74"/>
    <w:rsid w:val="04AA7173"/>
    <w:rsid w:val="073E20C6"/>
    <w:rsid w:val="0D4248C3"/>
    <w:rsid w:val="1F7C2E04"/>
    <w:rsid w:val="2297465F"/>
    <w:rsid w:val="24FA2CDB"/>
    <w:rsid w:val="270A729D"/>
    <w:rsid w:val="2A4D98A3"/>
    <w:rsid w:val="3F77D9A6"/>
    <w:rsid w:val="3FDF98EA"/>
    <w:rsid w:val="468A0EE8"/>
    <w:rsid w:val="4F6FC5AE"/>
    <w:rsid w:val="59FAB93C"/>
    <w:rsid w:val="5DDB8E0D"/>
    <w:rsid w:val="66066107"/>
    <w:rsid w:val="66FC7F60"/>
    <w:rsid w:val="6C827445"/>
    <w:rsid w:val="72E581D6"/>
    <w:rsid w:val="7A772B43"/>
    <w:rsid w:val="7B2374D7"/>
    <w:rsid w:val="7BFF7E74"/>
    <w:rsid w:val="7C787E59"/>
    <w:rsid w:val="7EBB03FB"/>
    <w:rsid w:val="7FCBA041"/>
    <w:rsid w:val="AFAB08CC"/>
    <w:rsid w:val="B3EF3F25"/>
    <w:rsid w:val="B4FA4EE1"/>
    <w:rsid w:val="EF9F3D98"/>
    <w:rsid w:val="F1FF139D"/>
    <w:rsid w:val="F3FF8630"/>
    <w:rsid w:val="F7BE10F9"/>
    <w:rsid w:val="FB6EF65F"/>
    <w:rsid w:val="FBD9ACE9"/>
    <w:rsid w:val="FBFDAEFA"/>
    <w:rsid w:val="FBFF1E13"/>
    <w:rsid w:val="FBFFF2A4"/>
    <w:rsid w:val="FE77C244"/>
    <w:rsid w:val="FFEFA3C8"/>
    <w:rsid w:val="FFF7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759\AppData\Roaming\kingsoft\office6\templates\download\f864eccb-6b9d-4b1d-95fb-af117ffba8f0\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2024-03-20T13:33:00Z</dcterms:created>
  <dc:creator>W</dc:creator>
  <cp:lastModifiedBy>长河隐明月</cp:lastModifiedBy>
  <dcterms:modified xsi:type="dcterms:W3CDTF">2024-04-26T08:16:52Z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91BAEECF57A44B078CCCD1245AF1A89C</vt:lpwstr>
  </property>
  <property fmtid="{D5CDD505-2E9C-101B-9397-08002B2CF9AE}" pid="4" name="KSOTemplateUUID">
    <vt:lpwstr>v1.0_mb_vOJMvn3/nZd8kXghm5kYcA==</vt:lpwstr>
  </property>
</Properties>
</file>